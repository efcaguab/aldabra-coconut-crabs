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C02" w:rsidRPr="0082112A" w:rsidRDefault="00A23C02" w:rsidP="0082112A">
      <w:pPr>
        <w:spacing w:after="0" w:line="480" w:lineRule="auto"/>
        <w:rPr>
          <w:szCs w:val="24"/>
        </w:rPr>
      </w:pPr>
      <w:r w:rsidRPr="0082112A">
        <w:rPr>
          <w:szCs w:val="24"/>
        </w:rPr>
        <w:t xml:space="preserve">Running head: Appoo </w:t>
      </w:r>
      <w:r w:rsidRPr="00B372E7">
        <w:rPr>
          <w:i/>
          <w:szCs w:val="24"/>
        </w:rPr>
        <w:t>et al.</w:t>
      </w:r>
      <w:r w:rsidRPr="0082112A">
        <w:rPr>
          <w:szCs w:val="24"/>
        </w:rPr>
        <w:t>:</w:t>
      </w:r>
      <w:r w:rsidRPr="0082112A">
        <w:rPr>
          <w:b/>
          <w:szCs w:val="24"/>
        </w:rPr>
        <w:t xml:space="preserve"> </w:t>
      </w:r>
      <w:r w:rsidRPr="0082112A">
        <w:rPr>
          <w:szCs w:val="24"/>
        </w:rPr>
        <w:t xml:space="preserve">Coconut crab population </w:t>
      </w:r>
      <w:ins w:id="0" w:author="Janske van de Crommenacker" w:date="2017-12-16T10:09:00Z">
        <w:r>
          <w:rPr>
            <w:szCs w:val="24"/>
          </w:rPr>
          <w:t xml:space="preserve">dynamics </w:t>
        </w:r>
      </w:ins>
      <w:r w:rsidRPr="0082112A">
        <w:rPr>
          <w:szCs w:val="24"/>
        </w:rPr>
        <w:t>on Aldabra</w:t>
      </w:r>
    </w:p>
    <w:p w:rsidR="00A23C02" w:rsidRPr="0082112A" w:rsidRDefault="00A23C02" w:rsidP="0082112A">
      <w:pPr>
        <w:spacing w:after="0" w:line="480" w:lineRule="auto"/>
        <w:rPr>
          <w:b/>
          <w:szCs w:val="24"/>
        </w:rPr>
      </w:pPr>
    </w:p>
    <w:p w:rsidR="00A23C02" w:rsidRPr="0082112A" w:rsidRDefault="00A23C02" w:rsidP="0082112A">
      <w:pPr>
        <w:spacing w:after="0" w:line="480" w:lineRule="auto"/>
        <w:jc w:val="center"/>
        <w:rPr>
          <w:b/>
          <w:szCs w:val="24"/>
        </w:rPr>
      </w:pPr>
      <w:r w:rsidRPr="0082112A">
        <w:rPr>
          <w:b/>
          <w:szCs w:val="24"/>
        </w:rPr>
        <w:t xml:space="preserve">Population demographics and dynamics of </w:t>
      </w:r>
      <w:ins w:id="1" w:author="Janske van de Crommenacker" w:date="2017-12-16T10:09:00Z">
        <w:r>
          <w:rPr>
            <w:b/>
            <w:szCs w:val="24"/>
          </w:rPr>
          <w:t xml:space="preserve">the </w:t>
        </w:r>
      </w:ins>
      <w:r w:rsidRPr="0082112A">
        <w:rPr>
          <w:b/>
          <w:szCs w:val="24"/>
        </w:rPr>
        <w:t xml:space="preserve">coconut crab, </w:t>
      </w:r>
      <w:r w:rsidRPr="0082112A">
        <w:rPr>
          <w:b/>
          <w:i/>
          <w:szCs w:val="24"/>
        </w:rPr>
        <w:t xml:space="preserve">Birgus latro, </w:t>
      </w:r>
      <w:r w:rsidRPr="0082112A">
        <w:rPr>
          <w:b/>
          <w:szCs w:val="24"/>
        </w:rPr>
        <w:t>on Aldabra Atoll, Seychelles</w:t>
      </w:r>
    </w:p>
    <w:p w:rsidR="00A23C02" w:rsidRPr="0082112A" w:rsidRDefault="00A23C02" w:rsidP="0082112A">
      <w:pPr>
        <w:spacing w:after="0" w:line="480" w:lineRule="auto"/>
        <w:jc w:val="center"/>
        <w:rPr>
          <w:b/>
          <w:szCs w:val="24"/>
        </w:rPr>
      </w:pPr>
    </w:p>
    <w:p w:rsidR="00A23C02" w:rsidRPr="0082112A" w:rsidRDefault="00A23C02" w:rsidP="0082112A">
      <w:pPr>
        <w:spacing w:after="0" w:line="480" w:lineRule="auto"/>
        <w:jc w:val="center"/>
        <w:rPr>
          <w:i/>
          <w:szCs w:val="24"/>
        </w:rPr>
      </w:pPr>
      <w:r w:rsidRPr="0082112A">
        <w:rPr>
          <w:rStyle w:val="CommentReference"/>
          <w:sz w:val="24"/>
          <w:szCs w:val="24"/>
        </w:rPr>
        <w:commentReference w:id="2"/>
      </w:r>
      <w:r w:rsidRPr="0082112A">
        <w:rPr>
          <w:szCs w:val="24"/>
        </w:rPr>
        <w:t>Jennifer Appoo</w:t>
      </w:r>
      <w:r w:rsidRPr="0082112A">
        <w:rPr>
          <w:szCs w:val="24"/>
          <w:vertAlign w:val="superscript"/>
        </w:rPr>
        <w:t>1</w:t>
      </w:r>
      <w:r w:rsidRPr="0082112A">
        <w:rPr>
          <w:rStyle w:val="FootnoteReference"/>
          <w:szCs w:val="24"/>
        </w:rPr>
        <w:footnoteReference w:id="1"/>
      </w:r>
      <w:r w:rsidRPr="0082112A">
        <w:rPr>
          <w:szCs w:val="24"/>
        </w:rPr>
        <w:t>, E. Fernando Cagua</w:t>
      </w:r>
      <w:r w:rsidRPr="0082112A">
        <w:rPr>
          <w:szCs w:val="24"/>
          <w:vertAlign w:val="superscript"/>
        </w:rPr>
        <w:t>2</w:t>
      </w:r>
      <w:r w:rsidRPr="0082112A">
        <w:rPr>
          <w:rStyle w:val="FootnoteReference"/>
          <w:szCs w:val="24"/>
        </w:rPr>
        <w:t>*</w:t>
      </w:r>
      <w:r w:rsidRPr="0082112A">
        <w:rPr>
          <w:szCs w:val="24"/>
        </w:rPr>
        <w:t xml:space="preserve">, Janske van de </w:t>
      </w:r>
      <w:commentRangeStart w:id="3"/>
      <w:r w:rsidRPr="0082112A">
        <w:rPr>
          <w:szCs w:val="24"/>
        </w:rPr>
        <w:t>Crommenacker</w:t>
      </w:r>
      <w:del w:id="4" w:author="Janske van de Crommenacker" w:date="2017-12-16T10:10:00Z">
        <w:r w:rsidRPr="0082112A" w:rsidDel="006927B7">
          <w:rPr>
            <w:szCs w:val="24"/>
            <w:vertAlign w:val="superscript"/>
          </w:rPr>
          <w:delText>3</w:delText>
        </w:r>
      </w:del>
      <w:commentRangeEnd w:id="3"/>
      <w:ins w:id="5" w:author="Janske van de Crommenacker" w:date="2017-12-16T10:10:00Z">
        <w:r>
          <w:rPr>
            <w:szCs w:val="24"/>
            <w:vertAlign w:val="superscript"/>
          </w:rPr>
          <w:t>1</w:t>
        </w:r>
      </w:ins>
      <w:r w:rsidRPr="0082112A">
        <w:rPr>
          <w:rStyle w:val="CommentReference"/>
        </w:rPr>
        <w:commentReference w:id="3"/>
      </w:r>
    </w:p>
    <w:p w:rsidR="00A23C02" w:rsidRPr="0082112A" w:rsidRDefault="00A23C02" w:rsidP="0082112A">
      <w:pPr>
        <w:tabs>
          <w:tab w:val="left" w:pos="4002"/>
        </w:tabs>
        <w:spacing w:after="0" w:line="480" w:lineRule="auto"/>
        <w:rPr>
          <w:szCs w:val="24"/>
        </w:rPr>
      </w:pPr>
      <w:r w:rsidRPr="0082112A">
        <w:rPr>
          <w:szCs w:val="24"/>
        </w:rPr>
        <w:tab/>
      </w:r>
    </w:p>
    <w:p w:rsidR="00A23C02" w:rsidRPr="0082112A" w:rsidRDefault="00A23C02" w:rsidP="0082112A">
      <w:pPr>
        <w:spacing w:after="0" w:line="480" w:lineRule="auto"/>
        <w:jc w:val="center"/>
        <w:rPr>
          <w:i/>
          <w:szCs w:val="24"/>
        </w:rPr>
      </w:pPr>
      <w:r w:rsidRPr="0082112A">
        <w:rPr>
          <w:i/>
          <w:szCs w:val="24"/>
          <w:vertAlign w:val="superscript"/>
        </w:rPr>
        <w:t>1</w:t>
      </w:r>
      <w:r w:rsidRPr="0082112A">
        <w:rPr>
          <w:i/>
          <w:szCs w:val="24"/>
        </w:rPr>
        <w:t xml:space="preserve">Seychelles Islands Foundation, </w:t>
      </w:r>
      <w:ins w:id="6" w:author="Janske van de Crommenacker" w:date="2017-12-16T10:09:00Z">
        <w:r>
          <w:rPr>
            <w:i/>
            <w:szCs w:val="24"/>
          </w:rPr>
          <w:t xml:space="preserve">Add PO box nr </w:t>
        </w:r>
      </w:ins>
      <w:r w:rsidRPr="0082112A">
        <w:rPr>
          <w:i/>
          <w:szCs w:val="24"/>
        </w:rPr>
        <w:t>Victoria, Mahé, Seychelles;</w:t>
      </w:r>
    </w:p>
    <w:p w:rsidR="00A23C02" w:rsidRPr="0082112A" w:rsidRDefault="00A23C02" w:rsidP="0082112A">
      <w:pPr>
        <w:spacing w:after="0" w:line="480" w:lineRule="auto"/>
        <w:jc w:val="center"/>
        <w:rPr>
          <w:i/>
          <w:szCs w:val="24"/>
        </w:rPr>
      </w:pPr>
      <w:r w:rsidRPr="0082112A">
        <w:rPr>
          <w:i/>
          <w:szCs w:val="24"/>
          <w:vertAlign w:val="superscript"/>
        </w:rPr>
        <w:t>2</w:t>
      </w:r>
      <w:r w:rsidRPr="0082112A">
        <w:rPr>
          <w:i/>
          <w:szCs w:val="24"/>
        </w:rPr>
        <w:t>Center for Integrative Ecology, School of Biological Sciences, University of Canterbury, Christchurch</w:t>
      </w:r>
      <w:ins w:id="7" w:author="Fernando Cagua" w:date="2017-11-17T18:21:00Z">
        <w:r>
          <w:rPr>
            <w:i/>
            <w:szCs w:val="24"/>
          </w:rPr>
          <w:t xml:space="preserve"> 8041</w:t>
        </w:r>
      </w:ins>
      <w:r w:rsidRPr="0082112A">
        <w:rPr>
          <w:i/>
          <w:szCs w:val="24"/>
        </w:rPr>
        <w:t>, New Zealand</w:t>
      </w:r>
      <w:r>
        <w:rPr>
          <w:i/>
          <w:szCs w:val="24"/>
        </w:rPr>
        <w:t>;</w:t>
      </w:r>
    </w:p>
    <w:p w:rsidR="00A23C02" w:rsidRPr="0082112A" w:rsidRDefault="00A23C02" w:rsidP="0082112A">
      <w:pPr>
        <w:autoSpaceDE w:val="0"/>
        <w:autoSpaceDN w:val="0"/>
        <w:adjustRightInd w:val="0"/>
        <w:spacing w:after="0" w:line="480" w:lineRule="auto"/>
        <w:jc w:val="both"/>
        <w:rPr>
          <w:b/>
          <w:szCs w:val="24"/>
          <w:shd w:val="clear" w:color="auto" w:fill="FFFFFF"/>
        </w:rPr>
      </w:pPr>
    </w:p>
    <w:p w:rsidR="00A23C02" w:rsidRPr="0082112A" w:rsidRDefault="00A23C02" w:rsidP="0082112A">
      <w:pPr>
        <w:autoSpaceDE w:val="0"/>
        <w:autoSpaceDN w:val="0"/>
        <w:adjustRightInd w:val="0"/>
        <w:spacing w:after="0" w:line="480" w:lineRule="auto"/>
        <w:jc w:val="center"/>
        <w:rPr>
          <w:szCs w:val="24"/>
          <w:shd w:val="clear" w:color="auto" w:fill="FFFFFF"/>
        </w:rPr>
      </w:pPr>
      <w:r w:rsidRPr="0082112A">
        <w:rPr>
          <w:szCs w:val="24"/>
          <w:shd w:val="clear" w:color="auto" w:fill="FFFFFF"/>
        </w:rPr>
        <w:t>ABSTRACT</w:t>
      </w:r>
    </w:p>
    <w:p w:rsidR="00A23C02" w:rsidRPr="0082112A" w:rsidRDefault="00A23C02" w:rsidP="0082112A">
      <w:pPr>
        <w:autoSpaceDE w:val="0"/>
        <w:autoSpaceDN w:val="0"/>
        <w:adjustRightInd w:val="0"/>
        <w:spacing w:after="0" w:line="480" w:lineRule="auto"/>
        <w:rPr>
          <w:rStyle w:val="A0"/>
          <w:iCs/>
          <w:color w:val="auto"/>
          <w:sz w:val="24"/>
          <w:szCs w:val="24"/>
        </w:rPr>
      </w:pPr>
      <w:r w:rsidRPr="0082112A">
        <w:rPr>
          <w:szCs w:val="24"/>
        </w:rPr>
        <w:t>Island species are highly vulnerable to disturbances linked to human interference</w:t>
      </w:r>
      <w:ins w:id="8" w:author="Janske van de Crommenacker" w:date="2017-12-16T10:11:00Z">
        <w:r>
          <w:rPr>
            <w:szCs w:val="24"/>
          </w:rPr>
          <w:t xml:space="preserve">, such </w:t>
        </w:r>
        <w:commentRangeStart w:id="9"/>
        <w:r>
          <w:rPr>
            <w:szCs w:val="24"/>
          </w:rPr>
          <w:t>as</w:t>
        </w:r>
      </w:ins>
      <w:del w:id="10" w:author="Janske van de Crommenacker" w:date="2017-12-16T10:12:00Z">
        <w:r w:rsidRPr="0082112A" w:rsidDel="006927B7">
          <w:rPr>
            <w:szCs w:val="24"/>
          </w:rPr>
          <w:delText xml:space="preserve"> and</w:delText>
        </w:r>
      </w:del>
      <w:commentRangeEnd w:id="9"/>
      <w:r>
        <w:rPr>
          <w:rStyle w:val="CommentReference"/>
        </w:rPr>
        <w:commentReference w:id="9"/>
      </w:r>
      <w:del w:id="11" w:author="Janske van de Crommenacker" w:date="2017-12-16T10:12:00Z">
        <w:r w:rsidRPr="0082112A" w:rsidDel="006927B7">
          <w:rPr>
            <w:szCs w:val="24"/>
          </w:rPr>
          <w:delText xml:space="preserve"> </w:delText>
        </w:r>
      </w:del>
      <w:ins w:id="12" w:author="Janske van de Crommenacker" w:date="2017-12-16T10:12:00Z">
        <w:r>
          <w:rPr>
            <w:szCs w:val="24"/>
          </w:rPr>
          <w:t xml:space="preserve"> </w:t>
        </w:r>
      </w:ins>
      <w:r w:rsidRPr="0082112A">
        <w:rPr>
          <w:szCs w:val="24"/>
        </w:rPr>
        <w:t xml:space="preserve">habitat loss. Increased knowledge about the remaining healthy populations is important for their conservation. </w:t>
      </w:r>
      <w:r w:rsidRPr="0082112A">
        <w:rPr>
          <w:szCs w:val="24"/>
          <w:shd w:val="clear" w:color="auto" w:fill="FFFFFF"/>
        </w:rPr>
        <w:t xml:space="preserve">One such species </w:t>
      </w:r>
      <w:r w:rsidRPr="0082112A">
        <w:rPr>
          <w:szCs w:val="24"/>
        </w:rPr>
        <w:t xml:space="preserve">is the coconut crab, </w:t>
      </w:r>
      <w:r w:rsidRPr="0082112A">
        <w:rPr>
          <w:i/>
          <w:szCs w:val="24"/>
          <w:shd w:val="clear" w:color="auto" w:fill="FFFFFF"/>
        </w:rPr>
        <w:t>Birgus latro,</w:t>
      </w:r>
      <w:r w:rsidRPr="0082112A">
        <w:rPr>
          <w:szCs w:val="24"/>
          <w:shd w:val="clear" w:color="auto" w:fill="FFFFFF"/>
        </w:rPr>
        <w:t xml:space="preserve"> with population declines documented across its range and currently </w:t>
      </w:r>
      <w:r w:rsidRPr="0082112A">
        <w:rPr>
          <w:szCs w:val="24"/>
        </w:rPr>
        <w:t>listed as data deficient on the IUCN Red List</w:t>
      </w:r>
      <w:r w:rsidRPr="0082112A">
        <w:rPr>
          <w:szCs w:val="24"/>
          <w:shd w:val="clear" w:color="auto" w:fill="FFFFFF"/>
        </w:rPr>
        <w:t xml:space="preserve">. </w:t>
      </w:r>
      <w:r w:rsidRPr="0082112A">
        <w:rPr>
          <w:szCs w:val="24"/>
        </w:rPr>
        <w:t>Aldabra Atoll</w:t>
      </w:r>
      <w:ins w:id="13" w:author="Janske van de Crommenacker" w:date="2017-12-16T10:13:00Z">
        <w:r>
          <w:rPr>
            <w:szCs w:val="24"/>
          </w:rPr>
          <w:t xml:space="preserve"> (Seychelles)</w:t>
        </w:r>
      </w:ins>
      <w:r w:rsidRPr="0082112A">
        <w:rPr>
          <w:szCs w:val="24"/>
        </w:rPr>
        <w:t xml:space="preserve"> hosts a significant and unexploited </w:t>
      </w:r>
      <w:r w:rsidRPr="0082112A">
        <w:rPr>
          <w:i/>
          <w:szCs w:val="24"/>
        </w:rPr>
        <w:t>B. latro</w:t>
      </w:r>
      <w:r w:rsidRPr="0082112A">
        <w:rPr>
          <w:szCs w:val="24"/>
        </w:rPr>
        <w:t xml:space="preserve"> population</w:t>
      </w:r>
      <w:r w:rsidRPr="0082112A">
        <w:rPr>
          <w:rStyle w:val="A0"/>
          <w:iCs/>
          <w:color w:val="auto"/>
          <w:sz w:val="24"/>
          <w:szCs w:val="24"/>
        </w:rPr>
        <w:t xml:space="preserve">. We investigated </w:t>
      </w:r>
      <w:r w:rsidRPr="0082112A">
        <w:rPr>
          <w:szCs w:val="24"/>
          <w:shd w:val="clear" w:color="auto" w:fill="FFFFFF"/>
        </w:rPr>
        <w:t xml:space="preserve">the spatial and temporal dynamics of </w:t>
      </w:r>
      <w:r w:rsidRPr="0082112A">
        <w:rPr>
          <w:i/>
          <w:szCs w:val="24"/>
          <w:shd w:val="clear" w:color="auto" w:fill="FFFFFF"/>
        </w:rPr>
        <w:t>B. latro</w:t>
      </w:r>
      <w:r w:rsidRPr="0082112A">
        <w:rPr>
          <w:szCs w:val="24"/>
          <w:shd w:val="clear" w:color="auto" w:fill="FFFFFF"/>
        </w:rPr>
        <w:t xml:space="preserve"> on Aldabra over a period of nine years. </w:t>
      </w:r>
      <w:ins w:id="14" w:author="Fernando Cagua" w:date="2017-11-17T17:50:00Z">
        <w:r>
          <w:rPr>
            <w:szCs w:val="24"/>
            <w:shd w:val="clear" w:color="auto" w:fill="FFFFFF"/>
          </w:rPr>
          <w:t xml:space="preserve">We found a </w:t>
        </w:r>
      </w:ins>
      <w:r w:rsidRPr="0082112A">
        <w:rPr>
          <w:i/>
          <w:szCs w:val="24"/>
          <w:shd w:val="clear" w:color="auto" w:fill="FFFFFF"/>
        </w:rPr>
        <w:t>B. latro</w:t>
      </w:r>
      <w:r w:rsidRPr="0082112A">
        <w:rPr>
          <w:szCs w:val="24"/>
          <w:shd w:val="clear" w:color="auto" w:fill="FFFFFF"/>
        </w:rPr>
        <w:t xml:space="preserve"> </w:t>
      </w:r>
      <w:del w:id="15" w:author="Fernando Cagua" w:date="2017-11-17T17:50:00Z">
        <w:r w:rsidRPr="0082112A" w:rsidDel="00291704">
          <w:rPr>
            <w:szCs w:val="24"/>
            <w:shd w:val="clear" w:color="auto" w:fill="FFFFFF"/>
          </w:rPr>
          <w:delText xml:space="preserve">individuals were assessed; the </w:delText>
        </w:r>
      </w:del>
      <w:r w:rsidRPr="0082112A">
        <w:rPr>
          <w:szCs w:val="24"/>
          <w:shd w:val="clear" w:color="auto" w:fill="FFFFFF"/>
        </w:rPr>
        <w:t xml:space="preserve">mean density </w:t>
      </w:r>
      <w:del w:id="16" w:author="Fernando Cagua" w:date="2017-11-17T17:50:00Z">
        <w:r w:rsidRPr="0082112A" w:rsidDel="00291704">
          <w:rPr>
            <w:szCs w:val="24"/>
            <w:shd w:val="clear" w:color="auto" w:fill="FFFFFF"/>
          </w:rPr>
          <w:delText xml:space="preserve">was </w:delText>
        </w:r>
      </w:del>
      <w:ins w:id="17" w:author="Fernando Cagua" w:date="2017-11-17T17:50:00Z">
        <w:r>
          <w:rPr>
            <w:szCs w:val="24"/>
            <w:shd w:val="clear" w:color="auto" w:fill="FFFFFF"/>
          </w:rPr>
          <w:t>of</w:t>
        </w:r>
        <w:r w:rsidRPr="0082112A">
          <w:rPr>
            <w:szCs w:val="24"/>
            <w:shd w:val="clear" w:color="auto" w:fill="FFFFFF"/>
          </w:rPr>
          <w:t xml:space="preserve"> </w:t>
        </w:r>
      </w:ins>
      <w:r w:rsidRPr="0082112A">
        <w:rPr>
          <w:szCs w:val="24"/>
        </w:rPr>
        <w:t>35.4 ± 1.69 ind</w:t>
      </w:r>
      <w:ins w:id="18" w:author="Janske van de Crommenacker" w:date="2017-12-16T10:13:00Z">
        <w:r>
          <w:rPr>
            <w:szCs w:val="24"/>
          </w:rPr>
          <w:t>ividuals/</w:t>
        </w:r>
      </w:ins>
      <w:del w:id="19" w:author="Janske van de Crommenacker" w:date="2017-12-16T10:13:00Z">
        <w:r w:rsidRPr="0082112A" w:rsidDel="006927B7">
          <w:rPr>
            <w:szCs w:val="24"/>
          </w:rPr>
          <w:delText xml:space="preserve">. </w:delText>
        </w:r>
      </w:del>
      <w:r w:rsidRPr="0082112A">
        <w:rPr>
          <w:szCs w:val="24"/>
        </w:rPr>
        <w:t>ha</w:t>
      </w:r>
      <w:del w:id="20" w:author="Janske van de Crommenacker" w:date="2017-12-16T10:13:00Z">
        <w:r w:rsidRPr="0082112A" w:rsidDel="006927B7">
          <w:rPr>
            <w:szCs w:val="24"/>
            <w:vertAlign w:val="superscript"/>
          </w:rPr>
          <w:delText>-1</w:delText>
        </w:r>
      </w:del>
      <w:r w:rsidRPr="0082112A">
        <w:rPr>
          <w:szCs w:val="24"/>
        </w:rPr>
        <w:t xml:space="preserve"> </w:t>
      </w:r>
      <w:ins w:id="21" w:author="Fernando Cagua" w:date="2017-11-17T17:50:00Z">
        <w:r>
          <w:rPr>
            <w:szCs w:val="24"/>
          </w:rPr>
          <w:t xml:space="preserve">which </w:t>
        </w:r>
      </w:ins>
      <w:del w:id="22" w:author="Fernando Cagua" w:date="2017-11-17T17:51:00Z">
        <w:r w:rsidRPr="0082112A" w:rsidDel="00291704">
          <w:rPr>
            <w:szCs w:val="24"/>
          </w:rPr>
          <w:delText xml:space="preserve">and has </w:delText>
        </w:r>
      </w:del>
      <w:ins w:id="23" w:author="Fernando Cagua" w:date="2017-11-17T17:51:00Z">
        <w:r>
          <w:rPr>
            <w:szCs w:val="24"/>
          </w:rPr>
          <w:t xml:space="preserve">has largely </w:t>
        </w:r>
      </w:ins>
      <w:r w:rsidRPr="0082112A">
        <w:rPr>
          <w:szCs w:val="24"/>
        </w:rPr>
        <w:t xml:space="preserve">remained stable over the study period. </w:t>
      </w:r>
      <w:ins w:id="24" w:author="Fernando Cagua" w:date="2017-11-17T17:51:00Z">
        <w:r>
          <w:rPr>
            <w:szCs w:val="24"/>
          </w:rPr>
          <w:t>Nevertheless, t</w:t>
        </w:r>
      </w:ins>
      <w:del w:id="25" w:author="Fernando Cagua" w:date="2017-11-17T17:51:00Z">
        <w:r w:rsidRPr="0082112A" w:rsidDel="00291704">
          <w:rPr>
            <w:szCs w:val="24"/>
          </w:rPr>
          <w:delText>T</w:delText>
        </w:r>
      </w:del>
      <w:r w:rsidRPr="0082112A">
        <w:rPr>
          <w:szCs w:val="24"/>
        </w:rPr>
        <w:t xml:space="preserve">he population exhibited high spatial and temporal variability </w:t>
      </w:r>
      <w:del w:id="26" w:author="Fernando Cagua" w:date="2017-11-17T17:51:00Z">
        <w:r w:rsidRPr="0082112A" w:rsidDel="00291704">
          <w:rPr>
            <w:szCs w:val="24"/>
          </w:rPr>
          <w:delText xml:space="preserve">over </w:delText>
        </w:r>
      </w:del>
      <w:ins w:id="27" w:author="Janske van de Crommenacker" w:date="2017-12-16T10:14:00Z">
        <w:r>
          <w:rPr>
            <w:szCs w:val="24"/>
          </w:rPr>
          <w:t>i</w:t>
        </w:r>
      </w:ins>
      <w:ins w:id="28" w:author="Fernando Cagua" w:date="2017-11-17T17:51:00Z">
        <w:del w:id="29" w:author="Janske van de Crommenacker" w:date="2017-12-16T10:14:00Z">
          <w:r w:rsidDel="006927B7">
            <w:rPr>
              <w:szCs w:val="24"/>
            </w:rPr>
            <w:delText>o</w:delText>
          </w:r>
        </w:del>
        <w:r>
          <w:rPr>
            <w:szCs w:val="24"/>
          </w:rPr>
          <w:t>n</w:t>
        </w:r>
        <w:r w:rsidRPr="0082112A">
          <w:rPr>
            <w:szCs w:val="24"/>
          </w:rPr>
          <w:t xml:space="preserve"> </w:t>
        </w:r>
      </w:ins>
      <w:r w:rsidRPr="0082112A">
        <w:rPr>
          <w:szCs w:val="24"/>
        </w:rPr>
        <w:t>density, size and sex</w:t>
      </w:r>
      <w:ins w:id="30" w:author="Janske van de Crommenacker" w:date="2017-12-16T10:14:00Z">
        <w:r>
          <w:rPr>
            <w:szCs w:val="24"/>
          </w:rPr>
          <w:t xml:space="preserve"> ratio(?)</w:t>
        </w:r>
      </w:ins>
      <w:r w:rsidRPr="0082112A">
        <w:rPr>
          <w:szCs w:val="24"/>
        </w:rPr>
        <w:t xml:space="preserve">. The </w:t>
      </w:r>
      <w:ins w:id="31" w:author="Fernando Cagua" w:date="2017-11-17T17:51:00Z">
        <w:r>
          <w:rPr>
            <w:szCs w:val="24"/>
          </w:rPr>
          <w:t xml:space="preserve">observed </w:t>
        </w:r>
      </w:ins>
      <w:r w:rsidRPr="0082112A">
        <w:rPr>
          <w:i/>
          <w:szCs w:val="24"/>
        </w:rPr>
        <w:t>B. latro</w:t>
      </w:r>
      <w:r w:rsidRPr="0082112A">
        <w:rPr>
          <w:szCs w:val="24"/>
        </w:rPr>
        <w:t xml:space="preserve"> </w:t>
      </w:r>
      <w:del w:id="32" w:author="Fernando Cagua" w:date="2017-11-17T17:51:00Z">
        <w:r w:rsidRPr="0082112A" w:rsidDel="00291704">
          <w:rPr>
            <w:szCs w:val="24"/>
          </w:rPr>
          <w:delText xml:space="preserve">observed </w:delText>
        </w:r>
      </w:del>
      <w:r w:rsidRPr="0082112A">
        <w:rPr>
          <w:szCs w:val="24"/>
        </w:rPr>
        <w:t xml:space="preserve">population on Aldabra is heavily skewed towards males (sex ratio 3:1 male to female) and </w:t>
      </w:r>
      <w:del w:id="33" w:author="Fernando Cagua" w:date="2017-11-17T17:52:00Z">
        <w:r w:rsidRPr="0082112A" w:rsidDel="00291704">
          <w:rPr>
            <w:szCs w:val="24"/>
          </w:rPr>
          <w:delText xml:space="preserve">size </w:delText>
        </w:r>
      </w:del>
      <w:r w:rsidRPr="0082112A">
        <w:rPr>
          <w:szCs w:val="24"/>
        </w:rPr>
        <w:t>is sexually dimorphic with males attaining larger sizes than females. Our results show that for a species with such a cryptic nature and dynamic behaviour, long terms studies are necessary to provide accurate information and develop conservation measures. Overall, our results indicate that Aldabra represents a</w:t>
      </w:r>
      <w:ins w:id="34" w:author="Janske van de Crommenacker" w:date="2017-12-16T10:16:00Z">
        <w:r>
          <w:rPr>
            <w:szCs w:val="24"/>
          </w:rPr>
          <w:t>n important</w:t>
        </w:r>
      </w:ins>
      <w:r w:rsidRPr="0082112A">
        <w:rPr>
          <w:szCs w:val="24"/>
        </w:rPr>
        <w:t xml:space="preserve"> refuge for </w:t>
      </w:r>
      <w:r w:rsidRPr="0082112A">
        <w:rPr>
          <w:i/>
          <w:szCs w:val="24"/>
        </w:rPr>
        <w:t>B. latro</w:t>
      </w:r>
      <w:r w:rsidRPr="0082112A">
        <w:rPr>
          <w:szCs w:val="24"/>
        </w:rPr>
        <w:t xml:space="preserve"> and </w:t>
      </w:r>
      <w:r w:rsidRPr="0082112A">
        <w:rPr>
          <w:rStyle w:val="A0"/>
          <w:iCs/>
          <w:color w:val="auto"/>
          <w:sz w:val="24"/>
          <w:szCs w:val="24"/>
        </w:rPr>
        <w:t>holds the potential to repopulate other protected areas in the Western Indian Ocean.</w:t>
      </w:r>
    </w:p>
    <w:p w:rsidR="00A23C02" w:rsidRPr="0082112A" w:rsidRDefault="00A23C02" w:rsidP="0082112A">
      <w:pPr>
        <w:autoSpaceDE w:val="0"/>
        <w:autoSpaceDN w:val="0"/>
        <w:adjustRightInd w:val="0"/>
        <w:spacing w:after="0" w:line="480" w:lineRule="auto"/>
        <w:rPr>
          <w:rStyle w:val="A0"/>
          <w:iCs/>
          <w:color w:val="auto"/>
          <w:sz w:val="24"/>
          <w:szCs w:val="24"/>
        </w:rPr>
      </w:pPr>
    </w:p>
    <w:p w:rsidR="00A23C02" w:rsidRDefault="00A23C02" w:rsidP="00D10011">
      <w:pPr>
        <w:autoSpaceDE w:val="0"/>
        <w:autoSpaceDN w:val="0"/>
        <w:adjustRightInd w:val="0"/>
        <w:spacing w:after="0" w:line="480" w:lineRule="auto"/>
        <w:rPr>
          <w:iCs/>
          <w:szCs w:val="24"/>
        </w:rPr>
      </w:pPr>
      <w:r w:rsidRPr="0082112A">
        <w:rPr>
          <w:rStyle w:val="A0"/>
          <w:iCs/>
          <w:color w:val="auto"/>
          <w:sz w:val="24"/>
          <w:szCs w:val="24"/>
        </w:rPr>
        <w:t xml:space="preserve">KEY WORDS: crab density, spatial variability, seasonal dynamics, sex ratio, moulting, reproductive season. </w:t>
      </w:r>
    </w:p>
    <w:p w:rsidR="00A23C02" w:rsidRDefault="00A23C02" w:rsidP="00D10011">
      <w:pPr>
        <w:autoSpaceDE w:val="0"/>
        <w:autoSpaceDN w:val="0"/>
        <w:adjustRightInd w:val="0"/>
        <w:spacing w:after="0" w:line="480" w:lineRule="auto"/>
        <w:rPr>
          <w:iCs/>
          <w:szCs w:val="24"/>
        </w:rPr>
      </w:pPr>
    </w:p>
    <w:p w:rsidR="00A23C02" w:rsidRPr="00D10011" w:rsidRDefault="00A23C02" w:rsidP="00D10011">
      <w:pPr>
        <w:autoSpaceDE w:val="0"/>
        <w:autoSpaceDN w:val="0"/>
        <w:adjustRightInd w:val="0"/>
        <w:spacing w:after="0" w:line="480" w:lineRule="auto"/>
        <w:rPr>
          <w:iCs/>
          <w:szCs w:val="24"/>
        </w:rPr>
      </w:pPr>
      <w:r w:rsidRPr="0082112A">
        <w:rPr>
          <w:szCs w:val="24"/>
          <w:shd w:val="clear" w:color="auto" w:fill="FFFFFF"/>
        </w:rPr>
        <w:t>INTRODUCTION</w:t>
      </w:r>
    </w:p>
    <w:p w:rsidR="00A23C02" w:rsidRPr="0082112A" w:rsidRDefault="00A23C02" w:rsidP="006927B7">
      <w:pPr>
        <w:autoSpaceDE w:val="0"/>
        <w:autoSpaceDN w:val="0"/>
        <w:adjustRightInd w:val="0"/>
        <w:spacing w:after="0" w:line="480" w:lineRule="auto"/>
        <w:rPr>
          <w:szCs w:val="24"/>
        </w:rPr>
      </w:pPr>
      <w:r w:rsidRPr="0082112A">
        <w:rPr>
          <w:szCs w:val="24"/>
        </w:rPr>
        <w:t xml:space="preserve">Present extinction rates of species globally are exceptionally high, estimated to be around 100 extinctions per million species per year (Pimm </w:t>
      </w:r>
      <w:r w:rsidRPr="0082112A">
        <w:rPr>
          <w:i/>
          <w:szCs w:val="24"/>
        </w:rPr>
        <w:t>et al.,</w:t>
      </w:r>
      <w:r w:rsidRPr="0082112A">
        <w:rPr>
          <w:szCs w:val="24"/>
        </w:rPr>
        <w:t xml:space="preserve"> 2014). This is 1,000 times higher than the </w:t>
      </w:r>
      <w:commentRangeStart w:id="35"/>
      <w:r w:rsidRPr="0082112A">
        <w:rPr>
          <w:szCs w:val="24"/>
        </w:rPr>
        <w:t xml:space="preserve">natural background extinction rate </w:t>
      </w:r>
      <w:commentRangeEnd w:id="35"/>
      <w:r>
        <w:rPr>
          <w:rStyle w:val="CommentReference"/>
        </w:rPr>
        <w:commentReference w:id="35"/>
      </w:r>
      <w:r w:rsidRPr="0082112A">
        <w:rPr>
          <w:szCs w:val="24"/>
        </w:rPr>
        <w:t xml:space="preserve">(de Vos </w:t>
      </w:r>
      <w:r w:rsidRPr="0082112A">
        <w:rPr>
          <w:i/>
          <w:szCs w:val="24"/>
        </w:rPr>
        <w:t>et al.,</w:t>
      </w:r>
      <w:r w:rsidRPr="0082112A">
        <w:rPr>
          <w:szCs w:val="24"/>
        </w:rPr>
        <w:t xml:space="preserve"> 2014). Around 10,673 species are classified as data deficient on the IUCN Red List, meaning that their threat status cannot be assessed due to uncertainties in species taxonomy, distribution, population status or unknown threats (Veron </w:t>
      </w:r>
      <w:r w:rsidRPr="0082112A">
        <w:rPr>
          <w:i/>
          <w:szCs w:val="24"/>
        </w:rPr>
        <w:t>et al.,</w:t>
      </w:r>
      <w:r w:rsidRPr="0082112A">
        <w:rPr>
          <w:szCs w:val="24"/>
        </w:rPr>
        <w:t xml:space="preserve"> 2016). These uncertainties impact the likelihood of active conservation measures being adopted. Unless directly targeted for monitoring, species classified as data deficient are likely to go extinct without notice (Bland </w:t>
      </w:r>
      <w:r w:rsidRPr="0082112A">
        <w:rPr>
          <w:i/>
          <w:szCs w:val="24"/>
        </w:rPr>
        <w:t>et al.,</w:t>
      </w:r>
      <w:r w:rsidRPr="0082112A">
        <w:rPr>
          <w:szCs w:val="24"/>
        </w:rPr>
        <w:t xml:space="preserve"> 2014). Taking into account information on data deficient species may therefore help fill data gaps in biodiversity indicators, as well as conserve poorly known biodiversity (Bland </w:t>
      </w:r>
      <w:r w:rsidRPr="0082112A">
        <w:rPr>
          <w:i/>
          <w:szCs w:val="24"/>
        </w:rPr>
        <w:t>et al.,</w:t>
      </w:r>
      <w:r w:rsidRPr="0082112A">
        <w:rPr>
          <w:szCs w:val="24"/>
        </w:rPr>
        <w:t xml:space="preserve"> 2014). Likewise, the conservation attention paid to invertebrates lags far behind that of vertebrates (Collen </w:t>
      </w:r>
      <w:r w:rsidRPr="0082112A">
        <w:rPr>
          <w:i/>
          <w:szCs w:val="24"/>
        </w:rPr>
        <w:t>et al.,</w:t>
      </w:r>
      <w:r w:rsidRPr="0082112A">
        <w:rPr>
          <w:szCs w:val="24"/>
        </w:rPr>
        <w:t xml:space="preserve"> 2012). It is crucial to understand the conservation status and trends of invertebrates, since it is these often cryptic and overlooked species that are essential for the functioning of ecosystems (Baillie </w:t>
      </w:r>
      <w:r w:rsidRPr="0082112A">
        <w:rPr>
          <w:i/>
          <w:szCs w:val="24"/>
        </w:rPr>
        <w:t>et al.,</w:t>
      </w:r>
      <w:r w:rsidRPr="0082112A">
        <w:rPr>
          <w:szCs w:val="24"/>
        </w:rPr>
        <w:t xml:space="preserve"> 2010).</w:t>
      </w:r>
    </w:p>
    <w:p w:rsidR="00A23C02" w:rsidRPr="0082112A" w:rsidRDefault="00A23C02" w:rsidP="0082112A">
      <w:pPr>
        <w:autoSpaceDE w:val="0"/>
        <w:autoSpaceDN w:val="0"/>
        <w:adjustRightInd w:val="0"/>
        <w:spacing w:after="0" w:line="480" w:lineRule="auto"/>
        <w:ind w:firstLine="720"/>
        <w:rPr>
          <w:szCs w:val="24"/>
        </w:rPr>
      </w:pPr>
    </w:p>
    <w:p w:rsidR="00A23C02" w:rsidRPr="0082112A" w:rsidRDefault="00A23C02" w:rsidP="0082112A">
      <w:pPr>
        <w:autoSpaceDE w:val="0"/>
        <w:autoSpaceDN w:val="0"/>
        <w:adjustRightInd w:val="0"/>
        <w:spacing w:after="0" w:line="480" w:lineRule="auto"/>
        <w:ind w:firstLine="720"/>
        <w:rPr>
          <w:rFonts w:eastAsia="AdvTTf27234c6"/>
          <w:szCs w:val="24"/>
        </w:rPr>
      </w:pPr>
      <w:r w:rsidRPr="0082112A">
        <w:rPr>
          <w:szCs w:val="24"/>
        </w:rPr>
        <w:t>The largest land arthropod, the coconut crab (</w:t>
      </w:r>
      <w:r w:rsidRPr="0082112A">
        <w:rPr>
          <w:i/>
          <w:szCs w:val="24"/>
        </w:rPr>
        <w:t>Birgus latro</w:t>
      </w:r>
      <w:r w:rsidRPr="0082112A">
        <w:rPr>
          <w:szCs w:val="24"/>
        </w:rPr>
        <w:t>)</w:t>
      </w:r>
      <w:r w:rsidRPr="0082112A">
        <w:rPr>
          <w:i/>
          <w:szCs w:val="24"/>
        </w:rPr>
        <w:t>,</w:t>
      </w:r>
      <w:r w:rsidRPr="0082112A">
        <w:rPr>
          <w:szCs w:val="24"/>
        </w:rPr>
        <w:t xml:space="preserve"> is class</w:t>
      </w:r>
      <w:ins w:id="36" w:author="Janske van de Crommenacker" w:date="2017-12-16T10:20:00Z">
        <w:r>
          <w:rPr>
            <w:szCs w:val="24"/>
          </w:rPr>
          <w:t>ifi</w:t>
        </w:r>
      </w:ins>
      <w:r w:rsidRPr="0082112A">
        <w:rPr>
          <w:szCs w:val="24"/>
        </w:rPr>
        <w:t xml:space="preserve">ed as data deficient (Eldredge, 1996) due to limited information on the status of the different populations (Drew </w:t>
      </w:r>
      <w:r w:rsidRPr="0082112A">
        <w:rPr>
          <w:i/>
          <w:szCs w:val="24"/>
        </w:rPr>
        <w:t>et al.,</w:t>
      </w:r>
      <w:r w:rsidRPr="0082112A">
        <w:rPr>
          <w:szCs w:val="24"/>
        </w:rPr>
        <w:t xml:space="preserve"> 2010). Although </w:t>
      </w:r>
      <w:r w:rsidRPr="0082112A">
        <w:rPr>
          <w:i/>
          <w:szCs w:val="24"/>
        </w:rPr>
        <w:t>B. latro</w:t>
      </w:r>
      <w:r w:rsidRPr="0082112A">
        <w:rPr>
          <w:szCs w:val="24"/>
        </w:rPr>
        <w:t xml:space="preserve"> has a broad geographical range in the tropical Indo-Pacific region</w:t>
      </w:r>
      <w:r w:rsidRPr="0082112A">
        <w:rPr>
          <w:rStyle w:val="A0"/>
          <w:color w:val="auto"/>
          <w:sz w:val="24"/>
          <w:szCs w:val="24"/>
        </w:rPr>
        <w:t xml:space="preserve">, the size and distribution of the </w:t>
      </w:r>
      <w:r w:rsidRPr="0082112A">
        <w:rPr>
          <w:rStyle w:val="A0"/>
          <w:iCs/>
          <w:color w:val="auto"/>
          <w:sz w:val="24"/>
          <w:szCs w:val="24"/>
        </w:rPr>
        <w:t xml:space="preserve">populations </w:t>
      </w:r>
      <w:r w:rsidRPr="0082112A">
        <w:rPr>
          <w:szCs w:val="24"/>
          <w:lang w:eastAsia="en-GB"/>
        </w:rPr>
        <w:t xml:space="preserve">have been significantly reduced in areas where the species were sympatric with humans (Schiller, 1992). </w:t>
      </w:r>
      <w:r w:rsidRPr="0082112A">
        <w:rPr>
          <w:szCs w:val="24"/>
        </w:rPr>
        <w:t>This</w:t>
      </w:r>
      <w:r w:rsidRPr="0082112A">
        <w:rPr>
          <w:rStyle w:val="A0"/>
          <w:color w:val="auto"/>
          <w:sz w:val="24"/>
          <w:szCs w:val="24"/>
        </w:rPr>
        <w:t xml:space="preserve"> decline is mostly attributed to loss of habitat and unmanaged harvesting for human consumption (Drew </w:t>
      </w:r>
      <w:r w:rsidRPr="0082112A">
        <w:rPr>
          <w:rStyle w:val="A0"/>
          <w:i/>
          <w:color w:val="auto"/>
          <w:sz w:val="24"/>
          <w:szCs w:val="24"/>
        </w:rPr>
        <w:t>et al.,</w:t>
      </w:r>
      <w:r w:rsidRPr="0082112A">
        <w:rPr>
          <w:rStyle w:val="A0"/>
          <w:color w:val="auto"/>
          <w:sz w:val="24"/>
          <w:szCs w:val="24"/>
        </w:rPr>
        <w:t xml:space="preserve"> 2010). Despite being present in large quantities all across the Indo-Pacific (Drew</w:t>
      </w:r>
      <w:r w:rsidRPr="0082112A">
        <w:rPr>
          <w:rStyle w:val="A0"/>
          <w:i/>
          <w:color w:val="auto"/>
          <w:sz w:val="24"/>
          <w:szCs w:val="24"/>
        </w:rPr>
        <w:t xml:space="preserve"> et al.</w:t>
      </w:r>
      <w:r w:rsidRPr="0082112A">
        <w:rPr>
          <w:rStyle w:val="A0"/>
          <w:color w:val="auto"/>
          <w:sz w:val="24"/>
          <w:szCs w:val="24"/>
        </w:rPr>
        <w:t xml:space="preserve">, 2010), </w:t>
      </w:r>
      <w:r w:rsidRPr="0082112A">
        <w:rPr>
          <w:szCs w:val="24"/>
        </w:rPr>
        <w:t xml:space="preserve">in the Indian Ocean, the distribution is now largely confined to three populations centred on Aldabra Atoll, Chagos Archipelago and Christmas Island (Lavery </w:t>
      </w:r>
      <w:r w:rsidRPr="0082112A">
        <w:rPr>
          <w:i/>
          <w:szCs w:val="24"/>
        </w:rPr>
        <w:t>et al.,</w:t>
      </w:r>
      <w:r w:rsidRPr="0082112A">
        <w:rPr>
          <w:szCs w:val="24"/>
        </w:rPr>
        <w:t xml:space="preserve"> 1996). </w:t>
      </w:r>
      <w:r w:rsidRPr="0082112A">
        <w:rPr>
          <w:i/>
          <w:szCs w:val="24"/>
        </w:rPr>
        <w:t>B. latro</w:t>
      </w:r>
      <w:r w:rsidRPr="0082112A">
        <w:rPr>
          <w:szCs w:val="24"/>
        </w:rPr>
        <w:t xml:space="preserve"> is locally extinct in Mauritius (Eldredge, 1996)</w:t>
      </w:r>
      <w:ins w:id="37" w:author="Fernando Cagua" w:date="2017-11-17T17:54:00Z">
        <w:r>
          <w:rPr>
            <w:szCs w:val="24"/>
          </w:rPr>
          <w:t>,</w:t>
        </w:r>
      </w:ins>
      <w:r w:rsidRPr="0082112A">
        <w:rPr>
          <w:szCs w:val="24"/>
        </w:rPr>
        <w:t xml:space="preserve"> </w:t>
      </w:r>
      <w:del w:id="38" w:author="Fernando Cagua" w:date="2017-11-17T17:54:00Z">
        <w:r w:rsidRPr="0082112A" w:rsidDel="007D0717">
          <w:rPr>
            <w:szCs w:val="24"/>
          </w:rPr>
          <w:delText xml:space="preserve">and </w:delText>
        </w:r>
      </w:del>
      <w:r w:rsidRPr="0082112A">
        <w:rPr>
          <w:szCs w:val="24"/>
        </w:rPr>
        <w:t>is believed to be no longer present on Mayotte and the Comoros Islands</w:t>
      </w:r>
      <w:ins w:id="39" w:author="Fernando Cagua" w:date="2017-11-17T17:54:00Z">
        <w:r>
          <w:rPr>
            <w:szCs w:val="24"/>
          </w:rPr>
          <w:t>,</w:t>
        </w:r>
      </w:ins>
      <w:r w:rsidRPr="0082112A">
        <w:rPr>
          <w:szCs w:val="24"/>
        </w:rPr>
        <w:t xml:space="preserve"> and has only been occasionally recorded with low incidence on some of the outer Seychelles islands (Poupin </w:t>
      </w:r>
      <w:r w:rsidRPr="0082112A">
        <w:rPr>
          <w:i/>
          <w:szCs w:val="24"/>
        </w:rPr>
        <w:t>et al.,</w:t>
      </w:r>
      <w:r w:rsidRPr="0082112A">
        <w:rPr>
          <w:szCs w:val="24"/>
        </w:rPr>
        <w:t xml:space="preserve"> </w:t>
      </w:r>
      <w:commentRangeStart w:id="40"/>
      <w:r w:rsidRPr="0082112A">
        <w:rPr>
          <w:szCs w:val="24"/>
        </w:rPr>
        <w:t>2013</w:t>
      </w:r>
      <w:commentRangeEnd w:id="40"/>
      <w:r>
        <w:rPr>
          <w:rStyle w:val="CommentReference"/>
        </w:rPr>
        <w:commentReference w:id="40"/>
      </w:r>
      <w:r w:rsidRPr="0082112A">
        <w:rPr>
          <w:szCs w:val="24"/>
        </w:rPr>
        <w:t xml:space="preserve">). </w:t>
      </w:r>
      <w:r w:rsidRPr="0082112A">
        <w:rPr>
          <w:rFonts w:eastAsia="AdvTTf27234c6"/>
          <w:szCs w:val="24"/>
        </w:rPr>
        <w:t xml:space="preserve">Despite </w:t>
      </w:r>
      <w:r w:rsidRPr="0082112A">
        <w:rPr>
          <w:rFonts w:eastAsia="AdvTTf27234c6"/>
          <w:i/>
          <w:szCs w:val="24"/>
        </w:rPr>
        <w:t>B. latro</w:t>
      </w:r>
      <w:r w:rsidRPr="0082112A">
        <w:rPr>
          <w:rFonts w:eastAsia="AdvTTf27234c6"/>
          <w:szCs w:val="24"/>
        </w:rPr>
        <w:t xml:space="preserve">’s relative rareness and documented threats, information on the species life-history, behaviour and ecological requirements is insufficient (Drew </w:t>
      </w:r>
      <w:r w:rsidRPr="0082112A">
        <w:rPr>
          <w:rFonts w:eastAsia="AdvTTf27234c6"/>
          <w:i/>
          <w:szCs w:val="24"/>
        </w:rPr>
        <w:t>et al.,</w:t>
      </w:r>
      <w:r w:rsidRPr="0082112A">
        <w:rPr>
          <w:rFonts w:eastAsia="AdvTTf27234c6"/>
          <w:szCs w:val="24"/>
        </w:rPr>
        <w:t xml:space="preserve"> 2010), making it difficult to assess </w:t>
      </w:r>
      <w:ins w:id="41" w:author="Fernando Cagua" w:date="2017-11-17T17:54:00Z">
        <w:r>
          <w:rPr>
            <w:rFonts w:eastAsia="AdvTTf27234c6"/>
            <w:szCs w:val="24"/>
          </w:rPr>
          <w:t xml:space="preserve">its </w:t>
        </w:r>
      </w:ins>
      <w:r w:rsidRPr="0082112A">
        <w:rPr>
          <w:rFonts w:eastAsia="AdvTTf27234c6"/>
          <w:szCs w:val="24"/>
        </w:rPr>
        <w:t>status and design potential conservation measures.</w:t>
      </w:r>
    </w:p>
    <w:p w:rsidR="00A23C02" w:rsidRPr="0082112A" w:rsidDel="00C17403" w:rsidRDefault="00A23C02" w:rsidP="0082112A">
      <w:pPr>
        <w:autoSpaceDE w:val="0"/>
        <w:autoSpaceDN w:val="0"/>
        <w:adjustRightInd w:val="0"/>
        <w:spacing w:after="0" w:line="480" w:lineRule="auto"/>
        <w:ind w:firstLine="720"/>
        <w:rPr>
          <w:del w:id="42" w:author="Janske van de Crommenacker" w:date="2017-12-16T10:21:00Z"/>
          <w:rFonts w:eastAsia="AdvTTf27234c6"/>
          <w:szCs w:val="24"/>
        </w:rPr>
      </w:pPr>
    </w:p>
    <w:p w:rsidR="00A23C02" w:rsidRPr="0082112A" w:rsidRDefault="00A23C02" w:rsidP="0082112A">
      <w:pPr>
        <w:autoSpaceDE w:val="0"/>
        <w:autoSpaceDN w:val="0"/>
        <w:adjustRightInd w:val="0"/>
        <w:spacing w:after="0" w:line="480" w:lineRule="auto"/>
        <w:ind w:firstLine="720"/>
        <w:rPr>
          <w:szCs w:val="24"/>
        </w:rPr>
      </w:pPr>
      <w:r w:rsidRPr="0082112A">
        <w:rPr>
          <w:i/>
          <w:szCs w:val="24"/>
        </w:rPr>
        <w:t>B. latro</w:t>
      </w:r>
      <w:r w:rsidRPr="0082112A">
        <w:rPr>
          <w:szCs w:val="24"/>
        </w:rPr>
        <w:t xml:space="preserve"> is a major ecological player on island ecosystems (Paulay &amp; Starmer, 2011). Due to their strong influence, the species has recently been suggested to act as ‘</w:t>
      </w:r>
      <w:commentRangeStart w:id="43"/>
      <w:r w:rsidRPr="0082112A">
        <w:rPr>
          <w:szCs w:val="24"/>
        </w:rPr>
        <w:t>ruler</w:t>
      </w:r>
      <w:del w:id="44" w:author="Janske van de Crommenacker" w:date="2017-12-16T10:22:00Z">
        <w:r w:rsidRPr="0082112A" w:rsidDel="00C17403">
          <w:rPr>
            <w:szCs w:val="24"/>
          </w:rPr>
          <w:delText xml:space="preserve"> of the atoll</w:delText>
        </w:r>
      </w:del>
      <w:commentRangeEnd w:id="43"/>
      <w:r>
        <w:rPr>
          <w:rStyle w:val="CommentReference"/>
        </w:rPr>
        <w:commentReference w:id="43"/>
      </w:r>
      <w:r w:rsidRPr="0082112A">
        <w:rPr>
          <w:szCs w:val="24"/>
        </w:rPr>
        <w:t xml:space="preserve">’ for terrestrial communities (Laidre, 2017). As scavengers they remove rotting material and so reduce the number of carrion breeding flies, they help to decompose leaf litter, contribute greatly to seed dispersal, provide a food source for birds in the juvenile stage and in turn influence the populations of crab species upon which the birds prey (Alexander, 1976). </w:t>
      </w:r>
      <w:commentRangeStart w:id="45"/>
      <w:r w:rsidRPr="0082112A">
        <w:rPr>
          <w:szCs w:val="24"/>
        </w:rPr>
        <w:t xml:space="preserve">In particular for Aldabra, </w:t>
      </w:r>
      <w:r w:rsidRPr="0082112A">
        <w:rPr>
          <w:i/>
          <w:szCs w:val="24"/>
        </w:rPr>
        <w:t>B. latro</w:t>
      </w:r>
      <w:r w:rsidRPr="0082112A">
        <w:rPr>
          <w:szCs w:val="24"/>
        </w:rPr>
        <w:t xml:space="preserve"> scavenges the remains of dead tortoises, tortoise and marine turtle eggs and hatchlings (Haig, 1984). </w:t>
      </w:r>
      <w:commentRangeEnd w:id="45"/>
      <w:r>
        <w:rPr>
          <w:rStyle w:val="CommentReference"/>
        </w:rPr>
        <w:commentReference w:id="45"/>
      </w:r>
      <w:r w:rsidRPr="0082112A">
        <w:rPr>
          <w:szCs w:val="24"/>
        </w:rPr>
        <w:t xml:space="preserve">Furthermore, </w:t>
      </w:r>
      <w:r w:rsidRPr="0082112A">
        <w:rPr>
          <w:i/>
          <w:szCs w:val="24"/>
        </w:rPr>
        <w:t>B. latro</w:t>
      </w:r>
      <w:r w:rsidRPr="0082112A">
        <w:rPr>
          <w:szCs w:val="24"/>
        </w:rPr>
        <w:t xml:space="preserve"> contribute to soil aeration and erosion through their burrowing activity (Alexander, 1976) and also serve as hosts to several commensal or parasitic species (McDermott </w:t>
      </w:r>
      <w:r w:rsidRPr="0082112A">
        <w:rPr>
          <w:i/>
          <w:szCs w:val="24"/>
        </w:rPr>
        <w:t>et al.,</w:t>
      </w:r>
      <w:r w:rsidRPr="0082112A">
        <w:rPr>
          <w:szCs w:val="24"/>
        </w:rPr>
        <w:t xml:space="preserve"> 2010).  </w:t>
      </w:r>
    </w:p>
    <w:p w:rsidR="00A23C02" w:rsidRPr="0082112A" w:rsidDel="00C17403" w:rsidRDefault="00A23C02" w:rsidP="0082112A">
      <w:pPr>
        <w:autoSpaceDE w:val="0"/>
        <w:autoSpaceDN w:val="0"/>
        <w:adjustRightInd w:val="0"/>
        <w:spacing w:after="0" w:line="480" w:lineRule="auto"/>
        <w:ind w:firstLine="720"/>
        <w:rPr>
          <w:del w:id="46" w:author="Janske van de Crommenacker" w:date="2017-12-16T10:25:00Z"/>
          <w:szCs w:val="24"/>
        </w:rPr>
      </w:pPr>
    </w:p>
    <w:p w:rsidR="00A23C02" w:rsidRPr="0082112A" w:rsidRDefault="00A23C02" w:rsidP="0082112A">
      <w:pPr>
        <w:autoSpaceDE w:val="0"/>
        <w:autoSpaceDN w:val="0"/>
        <w:adjustRightInd w:val="0"/>
        <w:spacing w:after="0" w:line="480" w:lineRule="auto"/>
        <w:ind w:firstLine="720"/>
        <w:rPr>
          <w:rFonts w:eastAsia="AdvTTf27234c6"/>
          <w:szCs w:val="24"/>
        </w:rPr>
      </w:pPr>
      <w:r w:rsidRPr="0082112A">
        <w:rPr>
          <w:szCs w:val="24"/>
        </w:rPr>
        <w:t xml:space="preserve">Here, we investigate the demographics and dynamics of </w:t>
      </w:r>
      <w:r w:rsidRPr="0082112A">
        <w:rPr>
          <w:i/>
          <w:szCs w:val="24"/>
        </w:rPr>
        <w:t>B. latro</w:t>
      </w:r>
      <w:r w:rsidRPr="0082112A">
        <w:rPr>
          <w:szCs w:val="24"/>
        </w:rPr>
        <w:t xml:space="preserve"> on Aldabra Atoll </w:t>
      </w:r>
      <w:ins w:id="47" w:author="Janske van de Crommenacker" w:date="2017-12-16T10:25:00Z">
        <w:r>
          <w:rPr>
            <w:szCs w:val="24"/>
          </w:rPr>
          <w:t xml:space="preserve">(Seychelles) </w:t>
        </w:r>
      </w:ins>
      <w:r w:rsidRPr="0082112A">
        <w:rPr>
          <w:szCs w:val="24"/>
        </w:rPr>
        <w:t xml:space="preserve">where the species has benefited from complete protection since </w:t>
      </w:r>
      <w:ins w:id="48" w:author="Janske van de Crommenacker" w:date="2017-12-16T10:25:00Z">
        <w:r>
          <w:rPr>
            <w:szCs w:val="24"/>
          </w:rPr>
          <w:t>Aldabra</w:t>
        </w:r>
      </w:ins>
      <w:del w:id="49" w:author="Janske van de Crommenacker" w:date="2017-12-16T10:25:00Z">
        <w:r w:rsidRPr="0082112A" w:rsidDel="00C17403">
          <w:rPr>
            <w:szCs w:val="24"/>
          </w:rPr>
          <w:delText>it</w:delText>
        </w:r>
      </w:del>
      <w:r w:rsidRPr="0082112A">
        <w:rPr>
          <w:szCs w:val="24"/>
        </w:rPr>
        <w:t xml:space="preserve">'s designation as a special reserve in 1981 and UNESCO World Heritage Site in 1982. </w:t>
      </w:r>
      <w:r w:rsidRPr="0082112A">
        <w:rPr>
          <w:rFonts w:eastAsia="AdvTTf27234c6"/>
          <w:i/>
          <w:szCs w:val="24"/>
        </w:rPr>
        <w:t>B. latro</w:t>
      </w:r>
      <w:r w:rsidRPr="0082112A">
        <w:rPr>
          <w:szCs w:val="24"/>
        </w:rPr>
        <w:t xml:space="preserve"> is widely distributed throughout the atoll, inhabiting rock crevices, deep potholes, vegetation and sandy areas (Grubb, 1971).</w:t>
      </w:r>
      <w:ins w:id="50" w:author="Janske van de Crommenacker" w:date="2017-12-16T10:25:00Z">
        <w:r>
          <w:rPr>
            <w:szCs w:val="24"/>
          </w:rPr>
          <w:t xml:space="preserve"> ***</w:t>
        </w:r>
      </w:ins>
      <w:r w:rsidRPr="0082112A">
        <w:rPr>
          <w:szCs w:val="24"/>
        </w:rPr>
        <w:t xml:space="preserve"> </w:t>
      </w:r>
      <w:ins w:id="51" w:author="Janske van de Crommenacker" w:date="2017-12-16T10:26:00Z">
        <w:r>
          <w:rPr>
            <w:szCs w:val="24"/>
          </w:rPr>
          <w:t>Although</w:t>
        </w:r>
      </w:ins>
      <w:del w:id="52" w:author="Janske van de Crommenacker" w:date="2017-12-16T10:26:00Z">
        <w:r w:rsidRPr="0082112A" w:rsidDel="00C17403">
          <w:rPr>
            <w:szCs w:val="24"/>
          </w:rPr>
          <w:delText>In spite of</w:delText>
        </w:r>
      </w:del>
      <w:r w:rsidRPr="0082112A">
        <w:rPr>
          <w:szCs w:val="24"/>
        </w:rPr>
        <w:t xml:space="preserve"> being one of the last remaining viable populations in the Indian Ocean, the status and ecological characteristics of Aldabra’s </w:t>
      </w:r>
      <w:r w:rsidRPr="0082112A">
        <w:rPr>
          <w:i/>
          <w:szCs w:val="24"/>
        </w:rPr>
        <w:t xml:space="preserve">B. latro </w:t>
      </w:r>
      <w:r w:rsidRPr="0082112A">
        <w:rPr>
          <w:szCs w:val="24"/>
        </w:rPr>
        <w:t xml:space="preserve">population have </w:t>
      </w:r>
      <w:del w:id="53" w:author="Fernando Cagua" w:date="2017-11-17T17:55:00Z">
        <w:r w:rsidRPr="0082112A" w:rsidDel="007D0717">
          <w:rPr>
            <w:szCs w:val="24"/>
          </w:rPr>
          <w:delText xml:space="preserve">never </w:delText>
        </w:r>
      </w:del>
      <w:ins w:id="54" w:author="Fernando Cagua" w:date="2017-11-17T17:55:00Z">
        <w:r>
          <w:rPr>
            <w:szCs w:val="24"/>
          </w:rPr>
          <w:t>not recently</w:t>
        </w:r>
        <w:r w:rsidRPr="0082112A">
          <w:rPr>
            <w:szCs w:val="24"/>
          </w:rPr>
          <w:t xml:space="preserve"> </w:t>
        </w:r>
      </w:ins>
      <w:r w:rsidRPr="0082112A">
        <w:rPr>
          <w:szCs w:val="24"/>
        </w:rPr>
        <w:t xml:space="preserve">been </w:t>
      </w:r>
      <w:commentRangeStart w:id="55"/>
      <w:ins w:id="56" w:author="Janske van de Crommenacker" w:date="2017-12-16T10:26:00Z">
        <w:r>
          <w:rPr>
            <w:szCs w:val="24"/>
          </w:rPr>
          <w:t>reported</w:t>
        </w:r>
      </w:ins>
      <w:commentRangeEnd w:id="55"/>
      <w:r>
        <w:rPr>
          <w:rStyle w:val="CommentReference"/>
        </w:rPr>
        <w:commentReference w:id="55"/>
      </w:r>
      <w:del w:id="57" w:author="Fernando Cagua" w:date="2017-11-17T17:56:00Z">
        <w:r w:rsidRPr="0082112A" w:rsidDel="007D0717">
          <w:rPr>
            <w:szCs w:val="24"/>
          </w:rPr>
          <w:delText>defined</w:delText>
        </w:r>
      </w:del>
      <w:ins w:id="58" w:author="Fernando Cagua" w:date="2017-11-17T17:56:00Z">
        <w:del w:id="59" w:author="Janske van de Crommenacker" w:date="2017-12-16T10:26:00Z">
          <w:r w:rsidDel="00C17403">
            <w:rPr>
              <w:szCs w:val="24"/>
            </w:rPr>
            <w:delText>assessed</w:delText>
          </w:r>
        </w:del>
      </w:ins>
      <w:r w:rsidRPr="0082112A">
        <w:rPr>
          <w:szCs w:val="24"/>
        </w:rPr>
        <w:t>.</w:t>
      </w:r>
      <w:r w:rsidRPr="0082112A">
        <w:rPr>
          <w:rFonts w:eastAsia="AdvTTf27234c6"/>
          <w:szCs w:val="24"/>
        </w:rPr>
        <w:t xml:space="preserve"> </w:t>
      </w:r>
    </w:p>
    <w:p w:rsidR="00A23C02" w:rsidRPr="0082112A" w:rsidDel="00C17403" w:rsidRDefault="00A23C02" w:rsidP="0082112A">
      <w:pPr>
        <w:autoSpaceDE w:val="0"/>
        <w:autoSpaceDN w:val="0"/>
        <w:adjustRightInd w:val="0"/>
        <w:spacing w:after="0" w:line="480" w:lineRule="auto"/>
        <w:rPr>
          <w:del w:id="60" w:author="Janske van de Crommenacker" w:date="2017-12-16T10:26:00Z"/>
          <w:szCs w:val="24"/>
        </w:rPr>
      </w:pPr>
    </w:p>
    <w:p w:rsidR="00A23C02" w:rsidRDefault="00A23C02" w:rsidP="00D10011">
      <w:pPr>
        <w:autoSpaceDE w:val="0"/>
        <w:autoSpaceDN w:val="0"/>
        <w:adjustRightInd w:val="0"/>
        <w:spacing w:after="0" w:line="480" w:lineRule="auto"/>
        <w:ind w:firstLine="720"/>
        <w:rPr>
          <w:szCs w:val="24"/>
        </w:rPr>
      </w:pPr>
      <w:commentRangeStart w:id="61"/>
      <w:ins w:id="62" w:author="Fernando Cagua" w:date="2017-11-17T17:56:00Z">
        <w:r>
          <w:rPr>
            <w:szCs w:val="24"/>
          </w:rPr>
          <w:t xml:space="preserve">Here we </w:t>
        </w:r>
      </w:ins>
      <w:del w:id="63" w:author="Fernando Cagua" w:date="2017-11-17T17:56:00Z">
        <w:r w:rsidRPr="0082112A" w:rsidDel="007D0717">
          <w:rPr>
            <w:szCs w:val="24"/>
          </w:rPr>
          <w:delText xml:space="preserve">This paper </w:delText>
        </w:r>
      </w:del>
      <w:r w:rsidRPr="0082112A">
        <w:rPr>
          <w:szCs w:val="24"/>
        </w:rPr>
        <w:t>present</w:t>
      </w:r>
      <w:del w:id="64" w:author="Fernando Cagua" w:date="2017-11-17T17:56:00Z">
        <w:r w:rsidRPr="0082112A" w:rsidDel="007D0717">
          <w:rPr>
            <w:szCs w:val="24"/>
          </w:rPr>
          <w:delText>s</w:delText>
        </w:r>
      </w:del>
      <w:r w:rsidRPr="0082112A">
        <w:rPr>
          <w:szCs w:val="24"/>
        </w:rPr>
        <w:t xml:space="preserve"> the results of a nine-year study where counts and biometrics data were collected on </w:t>
      </w:r>
      <w:r w:rsidRPr="0082112A">
        <w:rPr>
          <w:i/>
          <w:szCs w:val="24"/>
        </w:rPr>
        <w:t>B. latro</w:t>
      </w:r>
      <w:r w:rsidRPr="0082112A">
        <w:rPr>
          <w:szCs w:val="24"/>
        </w:rPr>
        <w:t xml:space="preserve"> individuals at regular intervals </w:t>
      </w:r>
      <w:del w:id="65" w:author="Janske van de Crommenacker" w:date="2017-12-16T10:27:00Z">
        <w:r w:rsidRPr="0082112A" w:rsidDel="00C17403">
          <w:rPr>
            <w:szCs w:val="24"/>
          </w:rPr>
          <w:delText>over the study period</w:delText>
        </w:r>
      </w:del>
      <w:ins w:id="66" w:author="Janske van de Crommenacker" w:date="2017-12-16T10:27:00Z">
        <w:r>
          <w:rPr>
            <w:szCs w:val="24"/>
          </w:rPr>
          <w:t>between xxxx - xxxx (years)</w:t>
        </w:r>
      </w:ins>
      <w:r w:rsidRPr="0082112A">
        <w:rPr>
          <w:szCs w:val="24"/>
        </w:rPr>
        <w:t xml:space="preserve">. </w:t>
      </w:r>
      <w:commentRangeEnd w:id="61"/>
      <w:r>
        <w:rPr>
          <w:rStyle w:val="CommentReference"/>
        </w:rPr>
        <w:commentReference w:id="61"/>
      </w:r>
      <w:r w:rsidRPr="0082112A">
        <w:rPr>
          <w:szCs w:val="24"/>
        </w:rPr>
        <w:t xml:space="preserve">Due to its isolation and protection, we hypothesise that Aldabra hosts a significant </w:t>
      </w:r>
      <w:r w:rsidRPr="0082112A">
        <w:rPr>
          <w:i/>
          <w:szCs w:val="24"/>
        </w:rPr>
        <w:t>B. latro</w:t>
      </w:r>
      <w:r w:rsidRPr="0082112A">
        <w:rPr>
          <w:szCs w:val="24"/>
        </w:rPr>
        <w:t xml:space="preserve"> population with</w:t>
      </w:r>
      <w:ins w:id="67" w:author="Janske van de Crommenacker" w:date="2017-12-16T10:28:00Z">
        <w:r>
          <w:rPr>
            <w:szCs w:val="24"/>
          </w:rPr>
          <w:t xml:space="preserve"> the</w:t>
        </w:r>
      </w:ins>
      <w:r w:rsidRPr="0082112A">
        <w:rPr>
          <w:szCs w:val="24"/>
        </w:rPr>
        <w:t xml:space="preserve"> potential to be a source population for translocations to other protected areas within its known historic range. </w:t>
      </w:r>
      <w:del w:id="68" w:author="Fernando Cagua" w:date="2017-11-17T17:57:00Z">
        <w:r w:rsidRPr="0082112A" w:rsidDel="00BF4986">
          <w:rPr>
            <w:szCs w:val="24"/>
          </w:rPr>
          <w:delText>The overall goal</w:delText>
        </w:r>
      </w:del>
      <w:ins w:id="69" w:author="Fernando Cagua" w:date="2017-11-17T17:57:00Z">
        <w:r>
          <w:rPr>
            <w:szCs w:val="24"/>
          </w:rPr>
          <w:t>Our aim</w:t>
        </w:r>
      </w:ins>
      <w:r w:rsidRPr="0082112A">
        <w:rPr>
          <w:szCs w:val="24"/>
        </w:rPr>
        <w:t xml:space="preserve"> is to define</w:t>
      </w:r>
      <w:del w:id="70" w:author="Janske van de Crommenacker" w:date="2017-12-16T10:30:00Z">
        <w:r w:rsidRPr="0082112A" w:rsidDel="00702F8E">
          <w:rPr>
            <w:szCs w:val="24"/>
          </w:rPr>
          <w:delText xml:space="preserve"> a</w:delText>
        </w:r>
      </w:del>
      <w:r w:rsidRPr="0082112A">
        <w:rPr>
          <w:szCs w:val="24"/>
        </w:rPr>
        <w:t xml:space="preserve"> baseline</w:t>
      </w:r>
      <w:ins w:id="71" w:author="Janske van de Crommenacker" w:date="2017-12-16T10:30:00Z">
        <w:r>
          <w:rPr>
            <w:szCs w:val="24"/>
          </w:rPr>
          <w:t xml:space="preserve"> information</w:t>
        </w:r>
      </w:ins>
      <w:r w:rsidRPr="0082112A">
        <w:rPr>
          <w:szCs w:val="24"/>
        </w:rPr>
        <w:t xml:space="preserve"> of the population structure and its spatial and temporal variability </w:t>
      </w:r>
      <w:del w:id="72" w:author="Fernando Cagua" w:date="2017-11-17T17:58:00Z">
        <w:r w:rsidRPr="0082112A" w:rsidDel="00BF4986">
          <w:rPr>
            <w:szCs w:val="24"/>
          </w:rPr>
          <w:delText xml:space="preserve">and </w:delText>
        </w:r>
      </w:del>
      <w:ins w:id="73" w:author="Fernando Cagua" w:date="2017-11-17T17:58:00Z">
        <w:r>
          <w:rPr>
            <w:szCs w:val="24"/>
          </w:rPr>
          <w:t>providing</w:t>
        </w:r>
      </w:ins>
      <w:del w:id="74" w:author="Fernando Cagua" w:date="2017-11-17T17:58:00Z">
        <w:r w:rsidRPr="0082112A" w:rsidDel="00BF4986">
          <w:rPr>
            <w:szCs w:val="24"/>
          </w:rPr>
          <w:delText>provide</w:delText>
        </w:r>
      </w:del>
      <w:r w:rsidRPr="0082112A">
        <w:rPr>
          <w:szCs w:val="24"/>
        </w:rPr>
        <w:t xml:space="preserve"> ecological parameters that contribute towards appropriate monitoring and conservation strategies on Aldabra and </w:t>
      </w:r>
      <w:commentRangeStart w:id="75"/>
      <w:r w:rsidRPr="0082112A">
        <w:rPr>
          <w:szCs w:val="24"/>
        </w:rPr>
        <w:t>elsewhere</w:t>
      </w:r>
      <w:commentRangeEnd w:id="75"/>
      <w:r>
        <w:rPr>
          <w:rStyle w:val="CommentReference"/>
        </w:rPr>
        <w:commentReference w:id="75"/>
      </w:r>
      <w:r w:rsidRPr="0082112A">
        <w:rPr>
          <w:szCs w:val="24"/>
        </w:rPr>
        <w:t xml:space="preserve">. We hope to give </w:t>
      </w:r>
      <w:r w:rsidRPr="0082112A">
        <w:rPr>
          <w:i/>
          <w:szCs w:val="24"/>
        </w:rPr>
        <w:t>B. latro</w:t>
      </w:r>
      <w:r w:rsidRPr="0082112A">
        <w:rPr>
          <w:szCs w:val="24"/>
        </w:rPr>
        <w:t xml:space="preserve"> the conservation leverage it deserves. </w:t>
      </w:r>
    </w:p>
    <w:p w:rsidR="00A23C02" w:rsidRDefault="00A23C02" w:rsidP="00D10011">
      <w:pPr>
        <w:autoSpaceDE w:val="0"/>
        <w:autoSpaceDN w:val="0"/>
        <w:adjustRightInd w:val="0"/>
        <w:spacing w:after="0" w:line="480" w:lineRule="auto"/>
        <w:ind w:firstLine="720"/>
        <w:rPr>
          <w:szCs w:val="24"/>
        </w:rPr>
      </w:pPr>
    </w:p>
    <w:p w:rsidR="00A23C02" w:rsidRPr="00D10011" w:rsidRDefault="00A23C02" w:rsidP="00D10011">
      <w:pPr>
        <w:autoSpaceDE w:val="0"/>
        <w:autoSpaceDN w:val="0"/>
        <w:adjustRightInd w:val="0"/>
        <w:spacing w:after="0" w:line="480" w:lineRule="auto"/>
        <w:rPr>
          <w:szCs w:val="24"/>
        </w:rPr>
      </w:pPr>
      <w:r w:rsidRPr="0082112A">
        <w:rPr>
          <w:szCs w:val="24"/>
        </w:rPr>
        <w:t>MATERIALS AND METHODS</w:t>
      </w:r>
    </w:p>
    <w:p w:rsidR="00A23C02" w:rsidRPr="0082112A" w:rsidRDefault="00A23C02" w:rsidP="0082112A">
      <w:pPr>
        <w:pStyle w:val="FirstParagraph"/>
        <w:spacing w:after="0" w:line="480" w:lineRule="auto"/>
        <w:rPr>
          <w:i/>
          <w:lang w:val="en-GB"/>
        </w:rPr>
      </w:pPr>
      <w:r w:rsidRPr="0082112A">
        <w:rPr>
          <w:i/>
          <w:lang w:val="en-GB"/>
        </w:rPr>
        <w:t>Study site</w:t>
      </w:r>
    </w:p>
    <w:p w:rsidR="00A23C02" w:rsidRDefault="00A23C02" w:rsidP="0082112A">
      <w:pPr>
        <w:spacing w:after="0" w:line="480" w:lineRule="auto"/>
        <w:ind w:firstLine="720"/>
        <w:rPr>
          <w:szCs w:val="24"/>
        </w:rPr>
      </w:pPr>
      <w:r w:rsidRPr="0082112A">
        <w:rPr>
          <w:szCs w:val="24"/>
        </w:rPr>
        <w:t>Aldabra Atoll (9°25</w:t>
      </w:r>
      <w:r w:rsidRPr="0082112A">
        <w:rPr>
          <w:rFonts w:eastAsia="AdvOT596495f2+20"/>
          <w:szCs w:val="24"/>
        </w:rPr>
        <w:t>′</w:t>
      </w:r>
      <w:r w:rsidRPr="0082112A">
        <w:rPr>
          <w:szCs w:val="24"/>
        </w:rPr>
        <w:t>0</w:t>
      </w:r>
      <w:r w:rsidRPr="0082112A">
        <w:rPr>
          <w:rFonts w:eastAsia="AdvOT596495f2+20"/>
          <w:szCs w:val="24"/>
        </w:rPr>
        <w:t xml:space="preserve">″ </w:t>
      </w:r>
      <w:r w:rsidRPr="0082112A">
        <w:rPr>
          <w:szCs w:val="24"/>
        </w:rPr>
        <w:t>S, 46°24</w:t>
      </w:r>
      <w:r w:rsidRPr="0082112A">
        <w:rPr>
          <w:rFonts w:eastAsia="AdvOT596495f2+20"/>
          <w:szCs w:val="24"/>
        </w:rPr>
        <w:t>′</w:t>
      </w:r>
      <w:r w:rsidRPr="0082112A">
        <w:rPr>
          <w:szCs w:val="24"/>
        </w:rPr>
        <w:t>59</w:t>
      </w:r>
      <w:r w:rsidRPr="0082112A">
        <w:rPr>
          <w:rFonts w:eastAsia="AdvOT596495f2+20"/>
          <w:szCs w:val="24"/>
        </w:rPr>
        <w:t xml:space="preserve">″ </w:t>
      </w:r>
      <w:commentRangeStart w:id="76"/>
      <w:r w:rsidRPr="0082112A">
        <w:rPr>
          <w:rFonts w:eastAsia="AdvOT596495f2+20"/>
          <w:szCs w:val="24"/>
        </w:rPr>
        <w:t>E</w:t>
      </w:r>
      <w:commentRangeEnd w:id="76"/>
      <w:r>
        <w:rPr>
          <w:rStyle w:val="CommentReference"/>
        </w:rPr>
        <w:commentReference w:id="76"/>
      </w:r>
      <w:r w:rsidRPr="0082112A">
        <w:rPr>
          <w:szCs w:val="24"/>
        </w:rPr>
        <w:t xml:space="preserve">) lies in the Western Indian Ocean and forms part of the Seychelles archipelago. It is located approximately 1100 km south west of Mahé, the </w:t>
      </w:r>
      <w:commentRangeStart w:id="77"/>
      <w:commentRangeStart w:id="78"/>
      <w:r w:rsidRPr="0082112A">
        <w:rPr>
          <w:szCs w:val="24"/>
        </w:rPr>
        <w:t xml:space="preserve">principal </w:t>
      </w:r>
      <w:commentRangeEnd w:id="77"/>
      <w:r>
        <w:rPr>
          <w:rStyle w:val="CommentReference"/>
        </w:rPr>
        <w:commentReference w:id="77"/>
      </w:r>
      <w:commentRangeEnd w:id="78"/>
      <w:r>
        <w:rPr>
          <w:rStyle w:val="CommentReference"/>
        </w:rPr>
        <w:commentReference w:id="78"/>
      </w:r>
      <w:r w:rsidRPr="0082112A">
        <w:rPr>
          <w:szCs w:val="24"/>
        </w:rPr>
        <w:t>island of the Seychelles, and 420km from Madagascar (Fig. 1). Aldabra is the second largest raised coral atoll, ca. 34 km long and 14 km wide, and is composed of a characteristic and irregular coral limestone formation termed as ‘champignon’. The terrestrial environment is dominated by dense scrub of varying height, either continuous or in a mosaic with open rocky ground (Hnatiuk &amp; Merton, 1979). Aldabra</w:t>
      </w:r>
      <w:r w:rsidRPr="0082112A">
        <w:rPr>
          <w:rFonts w:eastAsia="AdvOT596495f2+20"/>
          <w:szCs w:val="24"/>
        </w:rPr>
        <w:t>’</w:t>
      </w:r>
      <w:r w:rsidRPr="0082112A">
        <w:rPr>
          <w:szCs w:val="24"/>
        </w:rPr>
        <w:t>s climate is determined by two distinct seasons: the wet season of the northwest monsoon from November to April (Stoddart &amp; Mole, 1977), while between May to October there is lower rainfall resulting from the southeast monsoon winds.</w:t>
      </w:r>
    </w:p>
    <w:p w:rsidR="00A23C02" w:rsidRPr="0082112A" w:rsidRDefault="00A23C02" w:rsidP="0082112A">
      <w:pPr>
        <w:spacing w:after="0" w:line="480" w:lineRule="auto"/>
        <w:ind w:firstLine="720"/>
        <w:rPr>
          <w:szCs w:val="24"/>
        </w:rPr>
      </w:pPr>
    </w:p>
    <w:p w:rsidR="00A23C02" w:rsidDel="00E7785D" w:rsidRDefault="00A23C02" w:rsidP="00E7785D">
      <w:pPr>
        <w:pStyle w:val="FirstParagraph"/>
        <w:spacing w:after="0" w:line="480" w:lineRule="auto"/>
        <w:rPr>
          <w:del w:id="79" w:author="Janske van de Crommenacker" w:date="2017-12-16T15:26:00Z"/>
          <w:i/>
          <w:lang w:val="en-GB"/>
        </w:rPr>
      </w:pPr>
      <w:r w:rsidRPr="0082112A">
        <w:rPr>
          <w:i/>
          <w:lang w:val="en-GB"/>
        </w:rPr>
        <w:t>Sampling</w:t>
      </w:r>
    </w:p>
    <w:p w:rsidR="00A23C02" w:rsidRPr="00E7785D" w:rsidRDefault="00A23C02" w:rsidP="00E7785D">
      <w:pPr>
        <w:pStyle w:val="BodyText"/>
        <w:numPr>
          <w:ins w:id="80" w:author="Janske van de Crommenacker" w:date="2017-12-16T15:26:00Z"/>
        </w:numPr>
        <w:rPr>
          <w:ins w:id="81" w:author="Janske van de Crommenacker" w:date="2017-12-16T15:26:00Z"/>
        </w:rPr>
      </w:pPr>
    </w:p>
    <w:p w:rsidR="00A23C02" w:rsidRPr="0082112A" w:rsidRDefault="00A23C02" w:rsidP="00E7785D">
      <w:pPr>
        <w:pStyle w:val="FirstParagraph"/>
        <w:spacing w:after="0" w:line="480" w:lineRule="auto"/>
      </w:pPr>
      <w:commentRangeStart w:id="82"/>
      <w:r w:rsidRPr="0082112A">
        <w:t>The</w:t>
      </w:r>
      <w:commentRangeEnd w:id="82"/>
      <w:r>
        <w:rPr>
          <w:rStyle w:val="CommentReference"/>
          <w:lang w:val="en-GB"/>
        </w:rPr>
        <w:commentReference w:id="82"/>
      </w:r>
      <w:r w:rsidRPr="0082112A">
        <w:t xml:space="preserve"> distribution of </w:t>
      </w:r>
      <w:r w:rsidRPr="0082112A">
        <w:rPr>
          <w:i/>
        </w:rPr>
        <w:t>Birgus latro</w:t>
      </w:r>
      <w:r w:rsidRPr="0082112A">
        <w:t xml:space="preserve"> is thought to be structured by distance from the coastline (Schiller, 1992). Therefore</w:t>
      </w:r>
      <w:r w:rsidRPr="0082112A">
        <w:rPr>
          <w:i/>
        </w:rPr>
        <w:t xml:space="preserve"> B. latro</w:t>
      </w:r>
      <w:r w:rsidRPr="0082112A">
        <w:t xml:space="preserve"> population surveys were conducted on two transects</w:t>
      </w:r>
      <w:ins w:id="83" w:author="Janske van de Crommenacker" w:date="2017-12-16T15:27:00Z">
        <w:r>
          <w:t>,</w:t>
        </w:r>
      </w:ins>
      <w:r w:rsidRPr="0082112A">
        <w:t xml:space="preserve"> established </w:t>
      </w:r>
      <w:ins w:id="84" w:author="Janske van de Crommenacker" w:date="2017-12-17T12:28:00Z">
        <w:r>
          <w:t xml:space="preserve">on existing walking </w:t>
        </w:r>
        <w:commentRangeStart w:id="85"/>
        <w:r>
          <w:t>trails</w:t>
        </w:r>
        <w:commentRangeEnd w:id="85"/>
        <w:r>
          <w:rPr>
            <w:rStyle w:val="CommentReference"/>
            <w:lang w:val="en-GB"/>
          </w:rPr>
          <w:commentReference w:id="85"/>
        </w:r>
        <w:r>
          <w:t xml:space="preserve"> </w:t>
        </w:r>
      </w:ins>
      <w:r w:rsidRPr="0082112A">
        <w:t xml:space="preserve">at </w:t>
      </w:r>
      <w:del w:id="86" w:author="Fernando Cagua" w:date="2017-11-17T17:59:00Z">
        <w:r w:rsidRPr="0082112A" w:rsidDel="00BF4986">
          <w:delText xml:space="preserve">different </w:delText>
        </w:r>
      </w:del>
      <w:ins w:id="87" w:author="Fernando Cagua" w:date="2017-11-17T17:59:00Z">
        <w:r>
          <w:t>varying</w:t>
        </w:r>
        <w:r w:rsidRPr="0082112A">
          <w:t xml:space="preserve"> </w:t>
        </w:r>
      </w:ins>
      <w:r w:rsidRPr="0082112A">
        <w:t xml:space="preserve">distances from the shore (Fig. 1). </w:t>
      </w:r>
      <w:ins w:id="88" w:author="Janske van de Crommenacker" w:date="2017-12-16T15:27:00Z">
        <w:r>
          <w:t>The</w:t>
        </w:r>
      </w:ins>
      <w:del w:id="89" w:author="Janske van de Crommenacker" w:date="2017-12-16T15:27:00Z">
        <w:r w:rsidRPr="0082112A" w:rsidDel="00E7785D">
          <w:delText>A</w:delText>
        </w:r>
      </w:del>
      <w:r w:rsidRPr="0082112A">
        <w:t xml:space="preserve"> predominantly coastal transect was 1.4km long, composed of 27 lineal sections of 50m and separated from the shore by distances ranging between 1 and 26m. </w:t>
      </w:r>
      <w:ins w:id="90" w:author="Janske van de Crommenacker" w:date="2017-12-16T15:27:00Z">
        <w:r>
          <w:t>The</w:t>
        </w:r>
      </w:ins>
      <w:del w:id="91" w:author="Janske van de Crommenacker" w:date="2017-12-16T15:27:00Z">
        <w:r w:rsidRPr="0082112A" w:rsidDel="00E7785D">
          <w:delText>A</w:delText>
        </w:r>
      </w:del>
      <w:r w:rsidRPr="0082112A">
        <w:t xml:space="preserve"> predominantly inland transect was 1.8km long, composed of 39 lineal sections of 50m with distances from the shore ranging between 38 and 177m. Both transects were surveyed simultaneously after sunset, roughly every two weeks between January 2007 and May 2016. </w:t>
      </w:r>
    </w:p>
    <w:p w:rsidR="00A23C02" w:rsidRPr="0082112A" w:rsidRDefault="00A23C02" w:rsidP="0082112A">
      <w:pPr>
        <w:autoSpaceDE w:val="0"/>
        <w:autoSpaceDN w:val="0"/>
        <w:adjustRightInd w:val="0"/>
        <w:spacing w:after="0" w:line="480" w:lineRule="auto"/>
        <w:ind w:firstLine="720"/>
        <w:rPr>
          <w:szCs w:val="24"/>
        </w:rPr>
      </w:pPr>
      <w:r w:rsidRPr="0082112A">
        <w:rPr>
          <w:szCs w:val="24"/>
        </w:rPr>
        <w:t xml:space="preserve">All </w:t>
      </w:r>
      <w:commentRangeStart w:id="92"/>
      <w:r w:rsidRPr="00E7785D">
        <w:rPr>
          <w:i/>
          <w:szCs w:val="24"/>
          <w:highlight w:val="yellow"/>
        </w:rPr>
        <w:t>B. latro</w:t>
      </w:r>
      <w:r w:rsidRPr="00E7785D">
        <w:rPr>
          <w:szCs w:val="24"/>
          <w:highlight w:val="yellow"/>
        </w:rPr>
        <w:t xml:space="preserve"> individuals </w:t>
      </w:r>
      <w:commentRangeEnd w:id="92"/>
      <w:r w:rsidRPr="00E7785D">
        <w:rPr>
          <w:rStyle w:val="CommentReference"/>
          <w:highlight w:val="yellow"/>
        </w:rPr>
        <w:commentReference w:id="92"/>
      </w:r>
      <w:r w:rsidRPr="0082112A">
        <w:rPr>
          <w:szCs w:val="24"/>
        </w:rPr>
        <w:t xml:space="preserve">encountered within five meters on either side of the mid transect line were recorded. For each individual encounter, the following parameters were recorded: </w:t>
      </w:r>
    </w:p>
    <w:p w:rsidR="00A23C02" w:rsidRPr="0082112A" w:rsidRDefault="00A23C02" w:rsidP="0082112A">
      <w:pPr>
        <w:pStyle w:val="ListParagraph"/>
        <w:numPr>
          <w:ilvl w:val="0"/>
          <w:numId w:val="3"/>
          <w:numberingChange w:id="93" w:author="Janske van de Crommenacker" w:date="2017-12-17T12:36:00Z" w:original="%1:1:2:)"/>
        </w:numPr>
        <w:autoSpaceDE w:val="0"/>
        <w:autoSpaceDN w:val="0"/>
        <w:adjustRightInd w:val="0"/>
        <w:spacing w:after="0" w:line="480" w:lineRule="auto"/>
        <w:ind w:left="1260" w:hanging="540"/>
        <w:rPr>
          <w:szCs w:val="24"/>
        </w:rPr>
      </w:pPr>
      <w:r w:rsidRPr="0082112A">
        <w:rPr>
          <w:szCs w:val="24"/>
        </w:rPr>
        <w:t xml:space="preserve">Distance to the mid transect line, estimated to the nearest meter. </w:t>
      </w:r>
    </w:p>
    <w:p w:rsidR="00A23C02" w:rsidRPr="0082112A" w:rsidRDefault="00A23C02" w:rsidP="0082112A">
      <w:pPr>
        <w:pStyle w:val="ListParagraph"/>
        <w:numPr>
          <w:ilvl w:val="0"/>
          <w:numId w:val="3"/>
          <w:numberingChange w:id="94" w:author="Janske van de Crommenacker" w:date="2017-12-17T12:36:00Z" w:original="%1:2:2:)"/>
        </w:numPr>
        <w:autoSpaceDE w:val="0"/>
        <w:autoSpaceDN w:val="0"/>
        <w:adjustRightInd w:val="0"/>
        <w:spacing w:after="0" w:line="480" w:lineRule="auto"/>
        <w:ind w:left="1260" w:hanging="540"/>
        <w:rPr>
          <w:szCs w:val="24"/>
        </w:rPr>
      </w:pPr>
      <w:r w:rsidRPr="0082112A">
        <w:rPr>
          <w:szCs w:val="24"/>
        </w:rPr>
        <w:t xml:space="preserve">Sex: The sex of </w:t>
      </w:r>
      <w:r w:rsidRPr="00E7785D">
        <w:rPr>
          <w:szCs w:val="24"/>
          <w:highlight w:val="yellow"/>
        </w:rPr>
        <w:t>crabs</w:t>
      </w:r>
      <w:r w:rsidRPr="0082112A">
        <w:rPr>
          <w:szCs w:val="24"/>
        </w:rPr>
        <w:t xml:space="preserve"> was identified; female crabs possess three large, feathery pleopods on the ventral surface of the abdomen which are used to support their egg-masses (Fletcher, 1993). Male crabs do not have the pleopods. When a female was identified, it was noted whether it was carrying eggs or not.</w:t>
      </w:r>
    </w:p>
    <w:p w:rsidR="00A23C02" w:rsidRPr="0082112A" w:rsidRDefault="00A23C02" w:rsidP="0082112A">
      <w:pPr>
        <w:pStyle w:val="ListParagraph"/>
        <w:numPr>
          <w:ilvl w:val="0"/>
          <w:numId w:val="3"/>
          <w:numberingChange w:id="95" w:author="Janske van de Crommenacker" w:date="2017-12-17T12:36:00Z" w:original="%1:3:2:)"/>
        </w:numPr>
        <w:autoSpaceDE w:val="0"/>
        <w:autoSpaceDN w:val="0"/>
        <w:adjustRightInd w:val="0"/>
        <w:spacing w:after="0" w:line="480" w:lineRule="auto"/>
        <w:ind w:left="1260" w:hanging="540"/>
        <w:rPr>
          <w:szCs w:val="24"/>
        </w:rPr>
      </w:pPr>
      <w:r w:rsidRPr="0082112A">
        <w:rPr>
          <w:szCs w:val="24"/>
        </w:rPr>
        <w:t xml:space="preserve">Thoracic length: </w:t>
      </w:r>
      <w:del w:id="96" w:author="Janske van de Crommenacker" w:date="2017-12-16T15:33:00Z">
        <w:r w:rsidRPr="0082112A" w:rsidDel="00E7785D">
          <w:rPr>
            <w:szCs w:val="24"/>
          </w:rPr>
          <w:delText xml:space="preserve">established </w:delText>
        </w:r>
      </w:del>
      <w:r w:rsidRPr="0082112A">
        <w:rPr>
          <w:szCs w:val="24"/>
        </w:rPr>
        <w:t xml:space="preserve">a highly significant relationship between weight and thoracic length </w:t>
      </w:r>
      <w:ins w:id="97" w:author="Janske van de Crommenacker" w:date="2017-12-16T15:33:00Z">
        <w:r>
          <w:rPr>
            <w:szCs w:val="24"/>
          </w:rPr>
          <w:t xml:space="preserve">was previously found </w:t>
        </w:r>
      </w:ins>
      <w:r w:rsidRPr="0082112A">
        <w:rPr>
          <w:szCs w:val="24"/>
        </w:rPr>
        <w:t xml:space="preserve">for the </w:t>
      </w:r>
      <w:r w:rsidRPr="0082112A">
        <w:rPr>
          <w:i/>
          <w:szCs w:val="24"/>
        </w:rPr>
        <w:t>B. latro</w:t>
      </w:r>
      <w:r w:rsidRPr="0082112A">
        <w:rPr>
          <w:szCs w:val="24"/>
        </w:rPr>
        <w:t xml:space="preserve"> population on Aldabra</w:t>
      </w:r>
      <w:ins w:id="98" w:author="Janske van de Crommenacker" w:date="2017-12-16T15:33:00Z">
        <w:r>
          <w:rPr>
            <w:szCs w:val="24"/>
          </w:rPr>
          <w:t xml:space="preserve"> (</w:t>
        </w:r>
        <w:r w:rsidRPr="0082112A">
          <w:rPr>
            <w:szCs w:val="24"/>
          </w:rPr>
          <w:t>Pistorius</w:t>
        </w:r>
        <w:r>
          <w:rPr>
            <w:szCs w:val="24"/>
          </w:rPr>
          <w:t xml:space="preserve">, </w:t>
        </w:r>
        <w:r w:rsidRPr="0082112A">
          <w:rPr>
            <w:szCs w:val="24"/>
          </w:rPr>
          <w:t>unpubl. data)</w:t>
        </w:r>
      </w:ins>
      <w:r w:rsidRPr="0082112A">
        <w:rPr>
          <w:szCs w:val="24"/>
        </w:rPr>
        <w:t xml:space="preserve">, corresponding to findings in other studies (Amesbury, 1980; Anagnostou &amp; Shubart, 2014; Helagi </w:t>
      </w:r>
      <w:r w:rsidRPr="0082112A">
        <w:rPr>
          <w:i/>
          <w:szCs w:val="24"/>
        </w:rPr>
        <w:t>et al.,</w:t>
      </w:r>
      <w:r w:rsidRPr="0082112A">
        <w:rPr>
          <w:szCs w:val="24"/>
        </w:rPr>
        <w:t xml:space="preserve"> 2015). Therefore, the thoracic length, the linear distance between anterior and posterior borders of the thoracic groove (Helfman, 1973)</w:t>
      </w:r>
      <w:del w:id="99" w:author="Janske van de Crommenacker" w:date="2017-12-16T15:34:00Z">
        <w:r w:rsidRPr="0082112A" w:rsidDel="00E7785D">
          <w:rPr>
            <w:szCs w:val="24"/>
          </w:rPr>
          <w:delText>,</w:delText>
        </w:r>
      </w:del>
      <w:r w:rsidRPr="0082112A">
        <w:rPr>
          <w:szCs w:val="24"/>
        </w:rPr>
        <w:t xml:space="preserve"> </w:t>
      </w:r>
      <w:del w:id="100" w:author="Janske van de Crommenacker" w:date="2017-12-16T15:34:00Z">
        <w:r w:rsidRPr="0082112A" w:rsidDel="00E7785D">
          <w:rPr>
            <w:szCs w:val="24"/>
          </w:rPr>
          <w:delText xml:space="preserve">of each individual encounter </w:delText>
        </w:r>
      </w:del>
      <w:r w:rsidRPr="0082112A">
        <w:rPr>
          <w:szCs w:val="24"/>
        </w:rPr>
        <w:t>was measured</w:t>
      </w:r>
      <w:ins w:id="101" w:author="Janske van de Crommenacker" w:date="2017-12-16T15:34:00Z">
        <w:r>
          <w:rPr>
            <w:szCs w:val="24"/>
          </w:rPr>
          <w:t xml:space="preserve"> for each individual</w:t>
        </w:r>
      </w:ins>
      <w:r w:rsidRPr="0082112A">
        <w:rPr>
          <w:szCs w:val="24"/>
        </w:rPr>
        <w:t xml:space="preserve"> using vernier calipers.</w:t>
      </w:r>
    </w:p>
    <w:p w:rsidR="00A23C02" w:rsidRPr="0082112A" w:rsidRDefault="00A23C02" w:rsidP="0082112A">
      <w:pPr>
        <w:pStyle w:val="ListParagraph"/>
        <w:numPr>
          <w:ilvl w:val="0"/>
          <w:numId w:val="3"/>
          <w:numberingChange w:id="102" w:author="Janske van de Crommenacker" w:date="2017-12-17T12:36:00Z" w:original="%1:4:2:)"/>
        </w:numPr>
        <w:autoSpaceDE w:val="0"/>
        <w:autoSpaceDN w:val="0"/>
        <w:adjustRightInd w:val="0"/>
        <w:spacing w:after="0" w:line="480" w:lineRule="auto"/>
        <w:ind w:left="1260" w:hanging="540"/>
        <w:rPr>
          <w:szCs w:val="24"/>
        </w:rPr>
      </w:pPr>
      <w:r w:rsidRPr="0082112A">
        <w:rPr>
          <w:szCs w:val="24"/>
        </w:rPr>
        <w:t xml:space="preserve">Moult: several studies (Amesbury, 1980; Fletcher </w:t>
      </w:r>
      <w:r w:rsidRPr="0082112A">
        <w:rPr>
          <w:i/>
          <w:szCs w:val="24"/>
        </w:rPr>
        <w:t>et al.,</w:t>
      </w:r>
      <w:r w:rsidRPr="0082112A">
        <w:rPr>
          <w:szCs w:val="24"/>
        </w:rPr>
        <w:t xml:space="preserve"> 1990 and Held, 1963 cited by Drew </w:t>
      </w:r>
      <w:r w:rsidRPr="0082112A">
        <w:rPr>
          <w:i/>
          <w:szCs w:val="24"/>
        </w:rPr>
        <w:t>et al.,</w:t>
      </w:r>
      <w:r w:rsidRPr="0082112A">
        <w:rPr>
          <w:szCs w:val="24"/>
        </w:rPr>
        <w:t xml:space="preserve"> 2010) noted a distinct expansion of the abdomen on </w:t>
      </w:r>
      <w:r w:rsidRPr="0082112A">
        <w:rPr>
          <w:i/>
          <w:szCs w:val="24"/>
        </w:rPr>
        <w:t>B. latro</w:t>
      </w:r>
      <w:r w:rsidRPr="0082112A">
        <w:rPr>
          <w:szCs w:val="24"/>
        </w:rPr>
        <w:t xml:space="preserve"> prior to moulting. Pleonal expansion has also been linked to the reproductive condition of females, as it can be indicative of gonad development (Fletcher </w:t>
      </w:r>
      <w:r w:rsidRPr="0082112A">
        <w:rPr>
          <w:i/>
          <w:szCs w:val="24"/>
        </w:rPr>
        <w:t>et al.,</w:t>
      </w:r>
      <w:r w:rsidRPr="0082112A">
        <w:rPr>
          <w:szCs w:val="24"/>
        </w:rPr>
        <w:t xml:space="preserve"> 1991; Sato &amp; Yoseda, 2009). Therefore</w:t>
      </w:r>
      <w:ins w:id="103" w:author="Janske van de Crommenacker" w:date="2017-12-16T15:34:00Z">
        <w:r>
          <w:rPr>
            <w:szCs w:val="24"/>
          </w:rPr>
          <w:t xml:space="preserve"> </w:t>
        </w:r>
      </w:ins>
      <w:del w:id="104" w:author="Janske van de Crommenacker" w:date="2017-12-16T15:34:00Z">
        <w:r w:rsidRPr="0082112A" w:rsidDel="00D10011">
          <w:rPr>
            <w:szCs w:val="24"/>
          </w:rPr>
          <w:delText xml:space="preserve">, during each encounter </w:delText>
        </w:r>
      </w:del>
      <w:r w:rsidRPr="0082112A">
        <w:rPr>
          <w:szCs w:val="24"/>
        </w:rPr>
        <w:t>the degree of pleonal expansion using a four-level categorical scale was recorded</w:t>
      </w:r>
      <w:ins w:id="105" w:author="Janske van de Crommenacker" w:date="2017-12-16T15:35:00Z">
        <w:r>
          <w:rPr>
            <w:szCs w:val="24"/>
          </w:rPr>
          <w:t>: category 1</w:t>
        </w:r>
      </w:ins>
      <w:ins w:id="106" w:author="Janske van de Crommenacker" w:date="2017-12-16T15:36:00Z">
        <w:r>
          <w:rPr>
            <w:szCs w:val="24"/>
          </w:rPr>
          <w:t>:</w:t>
        </w:r>
      </w:ins>
      <w:ins w:id="107" w:author="Janske van de Crommenacker" w:date="2017-12-16T15:35:00Z">
        <w:r>
          <w:rPr>
            <w:szCs w:val="24"/>
          </w:rPr>
          <w:t xml:space="preserve"> </w:t>
        </w:r>
      </w:ins>
      <w:del w:id="108" w:author="Janske van de Crommenacker" w:date="2017-12-16T15:35:00Z">
        <w:r w:rsidRPr="0082112A" w:rsidDel="00D10011">
          <w:rPr>
            <w:szCs w:val="24"/>
          </w:rPr>
          <w:delText xml:space="preserve">. In this scale, 1 was assigned to individuals in which </w:delText>
        </w:r>
      </w:del>
      <w:r w:rsidRPr="0082112A">
        <w:rPr>
          <w:szCs w:val="24"/>
        </w:rPr>
        <w:t xml:space="preserve">all tergal plates were touching each other or </w:t>
      </w:r>
      <w:del w:id="109" w:author="Janske van de Crommenacker" w:date="2017-12-16T15:35:00Z">
        <w:r w:rsidRPr="0082112A" w:rsidDel="00D10011">
          <w:rPr>
            <w:szCs w:val="24"/>
          </w:rPr>
          <w:delText xml:space="preserve">if </w:delText>
        </w:r>
      </w:del>
      <w:r w:rsidRPr="0082112A">
        <w:rPr>
          <w:szCs w:val="24"/>
        </w:rPr>
        <w:t xml:space="preserve">there was only a small gap between the most posterior tergal plate (first plate) and the </w:t>
      </w:r>
      <w:del w:id="110" w:author="Janske van de Crommenacker" w:date="2017-12-16T15:36:00Z">
        <w:r w:rsidRPr="0082112A" w:rsidDel="00D10011">
          <w:rPr>
            <w:szCs w:val="24"/>
          </w:rPr>
          <w:delText>next (</w:delText>
        </w:r>
      </w:del>
      <w:r w:rsidRPr="0082112A">
        <w:rPr>
          <w:szCs w:val="24"/>
        </w:rPr>
        <w:t>second plate</w:t>
      </w:r>
      <w:ins w:id="111" w:author="Janske van de Crommenacker" w:date="2017-12-16T15:36:00Z">
        <w:r>
          <w:rPr>
            <w:szCs w:val="24"/>
          </w:rPr>
          <w:t xml:space="preserve">; category 2: </w:t>
        </w:r>
      </w:ins>
      <w:del w:id="112" w:author="Janske van de Crommenacker" w:date="2017-12-16T15:36:00Z">
        <w:r w:rsidRPr="0082112A" w:rsidDel="00D10011">
          <w:rPr>
            <w:szCs w:val="24"/>
          </w:rPr>
          <w:delText xml:space="preserve">). An index of 2 was assigned to those in which </w:delText>
        </w:r>
      </w:del>
      <w:r w:rsidRPr="0082112A">
        <w:rPr>
          <w:szCs w:val="24"/>
        </w:rPr>
        <w:t>the pleon was slightly swollen and the fleshy abdomen was visible between the first and second plates, and somewhat visible between the second and third plate</w:t>
      </w:r>
      <w:ins w:id="113" w:author="Janske van de Crommenacker" w:date="2017-12-16T15:36:00Z">
        <w:r>
          <w:rPr>
            <w:szCs w:val="24"/>
          </w:rPr>
          <w:t xml:space="preserve">; category 3: </w:t>
        </w:r>
      </w:ins>
      <w:del w:id="114" w:author="Janske van de Crommenacker" w:date="2017-12-16T15:36:00Z">
        <w:r w:rsidRPr="0082112A" w:rsidDel="00D10011">
          <w:rPr>
            <w:szCs w:val="24"/>
          </w:rPr>
          <w:delText xml:space="preserve">. An index of 3 was assigned if </w:delText>
        </w:r>
      </w:del>
      <w:r w:rsidRPr="0082112A">
        <w:rPr>
          <w:szCs w:val="24"/>
        </w:rPr>
        <w:t>the pleon was swollen and the fleshy abdomen was clearly present between the first, second and third plates, and somewhat visible between the third and the fourth plate</w:t>
      </w:r>
      <w:ins w:id="115" w:author="Janske van de Crommenacker" w:date="2017-12-16T15:37:00Z">
        <w:r>
          <w:rPr>
            <w:szCs w:val="24"/>
          </w:rPr>
          <w:t xml:space="preserve">; and category 4: </w:t>
        </w:r>
      </w:ins>
      <w:del w:id="116" w:author="Janske van de Crommenacker" w:date="2017-12-16T15:37:00Z">
        <w:r w:rsidRPr="0082112A" w:rsidDel="00D10011">
          <w:rPr>
            <w:szCs w:val="24"/>
          </w:rPr>
          <w:delText xml:space="preserve">. Finally, an index of 4 indicates </w:delText>
        </w:r>
      </w:del>
      <w:r w:rsidRPr="0082112A">
        <w:rPr>
          <w:szCs w:val="24"/>
        </w:rPr>
        <w:t xml:space="preserve">a strongly swollen pleon with the fleshy abdomen visible between all tergal </w:t>
      </w:r>
      <w:commentRangeStart w:id="117"/>
      <w:r w:rsidRPr="0082112A">
        <w:rPr>
          <w:szCs w:val="24"/>
        </w:rPr>
        <w:t>plates</w:t>
      </w:r>
      <w:commentRangeEnd w:id="117"/>
      <w:r>
        <w:rPr>
          <w:rStyle w:val="CommentReference"/>
        </w:rPr>
        <w:commentReference w:id="117"/>
      </w:r>
      <w:r w:rsidRPr="0082112A">
        <w:rPr>
          <w:szCs w:val="24"/>
        </w:rPr>
        <w:t>.</w:t>
      </w:r>
    </w:p>
    <w:p w:rsidR="00A23C02" w:rsidDel="00D10011" w:rsidRDefault="00A23C02" w:rsidP="0082112A">
      <w:pPr>
        <w:numPr>
          <w:ins w:id="118" w:author="Janske van de Crommenacker" w:date="2017-12-16T15:37:00Z"/>
        </w:numPr>
        <w:spacing w:after="0" w:line="480" w:lineRule="auto"/>
        <w:rPr>
          <w:del w:id="119" w:author="Janske van de Crommenacker" w:date="2017-12-16T15:37:00Z"/>
          <w:szCs w:val="24"/>
        </w:rPr>
      </w:pPr>
      <w:r w:rsidRPr="0082112A">
        <w:rPr>
          <w:i/>
          <w:szCs w:val="24"/>
        </w:rPr>
        <w:t>Habitat classification</w:t>
      </w:r>
    </w:p>
    <w:p w:rsidR="00A23C02" w:rsidRPr="0082112A" w:rsidRDefault="00A23C02" w:rsidP="0082112A">
      <w:pPr>
        <w:numPr>
          <w:ins w:id="120" w:author="Janske van de Crommenacker" w:date="2017-12-16T15:37:00Z"/>
        </w:numPr>
        <w:spacing w:after="0" w:line="480" w:lineRule="auto"/>
        <w:rPr>
          <w:ins w:id="121" w:author="Janske van de Crommenacker" w:date="2017-12-16T15:37:00Z"/>
          <w:i/>
          <w:szCs w:val="24"/>
        </w:rPr>
      </w:pPr>
    </w:p>
    <w:p w:rsidR="00A23C02" w:rsidRPr="0082112A" w:rsidRDefault="00A23C02" w:rsidP="00D10011">
      <w:pPr>
        <w:spacing w:after="0" w:line="480" w:lineRule="auto"/>
        <w:rPr>
          <w:szCs w:val="24"/>
        </w:rPr>
      </w:pPr>
      <w:r w:rsidRPr="0082112A">
        <w:rPr>
          <w:szCs w:val="24"/>
        </w:rPr>
        <w:t xml:space="preserve">Habitat along the transects was </w:t>
      </w:r>
      <w:ins w:id="122" w:author="Janske van de Crommenacker" w:date="2017-12-16T15:38:00Z">
        <w:r>
          <w:rPr>
            <w:szCs w:val="24"/>
          </w:rPr>
          <w:t xml:space="preserve">considered </w:t>
        </w:r>
      </w:ins>
      <w:r w:rsidRPr="0082112A">
        <w:rPr>
          <w:szCs w:val="24"/>
        </w:rPr>
        <w:t xml:space="preserve">representative of the dominant landscape in Aldabra. </w:t>
      </w:r>
      <w:ins w:id="123" w:author="Janske van de Crommenacker" w:date="2017-12-16T15:38:00Z">
        <w:r>
          <w:rPr>
            <w:szCs w:val="24"/>
          </w:rPr>
          <w:t>However, t</w:t>
        </w:r>
      </w:ins>
      <w:del w:id="124" w:author="Janske van de Crommenacker" w:date="2017-12-16T15:38:00Z">
        <w:r w:rsidRPr="0082112A" w:rsidDel="00D10011">
          <w:rPr>
            <w:szCs w:val="24"/>
          </w:rPr>
          <w:delText>T</w:delText>
        </w:r>
      </w:del>
      <w:r w:rsidRPr="0082112A">
        <w:rPr>
          <w:szCs w:val="24"/>
        </w:rPr>
        <w:t xml:space="preserve">o control for potential habitat effects, </w:t>
      </w:r>
      <w:ins w:id="125" w:author="Janske van de Crommenacker" w:date="2017-12-16T15:38:00Z">
        <w:r>
          <w:rPr>
            <w:szCs w:val="24"/>
          </w:rPr>
          <w:t xml:space="preserve">habitat </w:t>
        </w:r>
      </w:ins>
      <w:r w:rsidRPr="0082112A">
        <w:rPr>
          <w:szCs w:val="24"/>
        </w:rPr>
        <w:t xml:space="preserve">composition was determined using high resolution satellite imagery (Walton, 2015) and classified into eight different habitat types. In each transect section the percentage of area occupied by the different habitat types that could affect </w:t>
      </w:r>
      <w:r w:rsidRPr="0082112A">
        <w:rPr>
          <w:i/>
          <w:szCs w:val="24"/>
        </w:rPr>
        <w:t>B. latro</w:t>
      </w:r>
      <w:r w:rsidRPr="0082112A">
        <w:rPr>
          <w:szCs w:val="24"/>
        </w:rPr>
        <w:t xml:space="preserve"> detectability and/or abundance was calculated. In decreasing order of area occupied these habitats were: open mixed scrub, exposed surface, standard mixed scrub, grasses, mangrove, sand, dense </w:t>
      </w:r>
      <w:r w:rsidRPr="0082112A">
        <w:rPr>
          <w:i/>
          <w:szCs w:val="24"/>
        </w:rPr>
        <w:t>Pemphis acidula</w:t>
      </w:r>
      <w:r w:rsidRPr="0082112A">
        <w:rPr>
          <w:szCs w:val="24"/>
        </w:rPr>
        <w:t xml:space="preserve"> bush, and champignon.  </w:t>
      </w:r>
    </w:p>
    <w:p w:rsidR="00A23C02" w:rsidRPr="0082112A" w:rsidRDefault="00A23C02" w:rsidP="0082112A">
      <w:pPr>
        <w:spacing w:after="0" w:line="480" w:lineRule="auto"/>
        <w:jc w:val="center"/>
        <w:rPr>
          <w:szCs w:val="24"/>
        </w:rPr>
      </w:pPr>
    </w:p>
    <w:p w:rsidR="00A23C02" w:rsidRPr="0082112A" w:rsidRDefault="00A23C02" w:rsidP="00A23C02">
      <w:pPr>
        <w:pStyle w:val="BodyText"/>
        <w:spacing w:line="480" w:lineRule="auto"/>
        <w:rPr>
          <w:szCs w:val="24"/>
        </w:rPr>
        <w:pPrChange w:id="126" w:author="Janske van de Crommenacker" w:date="2017-12-16T15:39:00Z">
          <w:pPr>
            <w:pStyle w:val="BodyText"/>
            <w:spacing w:line="480" w:lineRule="auto"/>
            <w:jc w:val="center"/>
          </w:pPr>
        </w:pPrChange>
      </w:pPr>
      <w:r>
        <w:rPr>
          <w:i/>
          <w:szCs w:val="24"/>
        </w:rPr>
        <w:t xml:space="preserve">Data </w:t>
      </w:r>
      <w:commentRangeStart w:id="127"/>
      <w:r>
        <w:rPr>
          <w:i/>
          <w:szCs w:val="24"/>
        </w:rPr>
        <w:t>analysis</w:t>
      </w:r>
      <w:commentRangeEnd w:id="127"/>
      <w:r>
        <w:rPr>
          <w:rStyle w:val="CommentReference"/>
        </w:rPr>
        <w:commentReference w:id="127"/>
      </w:r>
    </w:p>
    <w:p w:rsidR="00A23C02" w:rsidRDefault="00A23C02" w:rsidP="0056242F">
      <w:pPr>
        <w:pStyle w:val="BodyText"/>
        <w:spacing w:after="0" w:line="480" w:lineRule="auto"/>
        <w:rPr>
          <w:i/>
          <w:szCs w:val="24"/>
        </w:rPr>
      </w:pPr>
      <w:r w:rsidRPr="0082112A">
        <w:rPr>
          <w:i/>
          <w:szCs w:val="24"/>
        </w:rPr>
        <w:t>Density and abundance</w:t>
      </w:r>
    </w:p>
    <w:p w:rsidR="00A23C02" w:rsidRPr="0056242F" w:rsidRDefault="00A23C02" w:rsidP="0056242F">
      <w:pPr>
        <w:pStyle w:val="BodyText"/>
        <w:spacing w:after="0" w:line="480" w:lineRule="auto"/>
        <w:rPr>
          <w:b/>
          <w:i/>
          <w:szCs w:val="24"/>
        </w:rPr>
      </w:pPr>
      <w:r w:rsidRPr="0082112A">
        <w:t xml:space="preserve">The density of </w:t>
      </w:r>
      <w:r w:rsidRPr="0082112A">
        <w:rPr>
          <w:i/>
        </w:rPr>
        <w:t>Birgus latro</w:t>
      </w:r>
      <w:r w:rsidRPr="0082112A">
        <w:t xml:space="preserve"> during each survey was estimated using the hierarchical distance sampling model of Royle </w:t>
      </w:r>
      <w:r w:rsidRPr="0082112A">
        <w:rPr>
          <w:i/>
        </w:rPr>
        <w:t>et al.,</w:t>
      </w:r>
      <w:r w:rsidRPr="0082112A">
        <w:t xml:space="preserve"> (2004) implemented in the R package </w:t>
      </w:r>
      <w:r w:rsidRPr="0082112A">
        <w:rPr>
          <w:sz w:val="22"/>
        </w:rPr>
        <w:t>unmarked</w:t>
      </w:r>
      <w:r w:rsidRPr="0082112A">
        <w:t xml:space="preserve"> (Fiske &amp; Chandler, 2011). The numbers of individuals within five distance categories 0−1, 1−2, 2−3, 3−4, 4−5m from the mid-transect line were used to estimate the overall density and evaluate the </w:t>
      </w:r>
      <w:ins w:id="128" w:author="Janske van de Crommenacker" w:date="2017-12-16T15:42:00Z">
        <w:r>
          <w:t xml:space="preserve">association between </w:t>
        </w:r>
      </w:ins>
      <w:del w:id="129" w:author="Janske van de Crommenacker" w:date="2017-12-16T15:42:00Z">
        <w:r w:rsidRPr="0082112A" w:rsidDel="0056242F">
          <w:delText xml:space="preserve">impact that </w:delText>
        </w:r>
      </w:del>
      <w:r w:rsidRPr="0082112A">
        <w:t xml:space="preserve">habitat composition </w:t>
      </w:r>
      <w:ins w:id="130" w:author="Janske van de Crommenacker" w:date="2017-12-16T15:42:00Z">
        <w:r>
          <w:t>with</w:t>
        </w:r>
      </w:ins>
      <w:del w:id="131" w:author="Janske van de Crommenacker" w:date="2017-12-16T15:42:00Z">
        <w:r w:rsidRPr="0082112A" w:rsidDel="0056242F">
          <w:delText>had in</w:delText>
        </w:r>
      </w:del>
      <w:r w:rsidRPr="0082112A">
        <w:t xml:space="preserve"> both the detectability and abundance of </w:t>
      </w:r>
      <w:r w:rsidRPr="0082112A">
        <w:rPr>
          <w:i/>
        </w:rPr>
        <w:t xml:space="preserve">B. </w:t>
      </w:r>
      <w:commentRangeStart w:id="132"/>
      <w:r w:rsidRPr="0082112A">
        <w:rPr>
          <w:i/>
        </w:rPr>
        <w:t>latro</w:t>
      </w:r>
      <w:commentRangeEnd w:id="132"/>
      <w:r>
        <w:rPr>
          <w:rStyle w:val="CommentReference"/>
        </w:rPr>
        <w:commentReference w:id="132"/>
      </w:r>
      <w:r w:rsidRPr="0082112A">
        <w:t xml:space="preserve">. </w:t>
      </w:r>
    </w:p>
    <w:p w:rsidR="00A23C02" w:rsidRPr="0082112A" w:rsidRDefault="00A23C02" w:rsidP="0082112A">
      <w:pPr>
        <w:pStyle w:val="BodyText"/>
        <w:spacing w:after="0" w:line="480" w:lineRule="auto"/>
        <w:ind w:firstLine="720"/>
        <w:rPr>
          <w:szCs w:val="24"/>
        </w:rPr>
      </w:pPr>
      <w:r w:rsidRPr="0082112A">
        <w:rPr>
          <w:szCs w:val="24"/>
        </w:rPr>
        <w:t xml:space="preserve">To maximise differentiation between transect sites and reduce the dimensionality of the data, habitat composition percentages were transformed using a principal component analysis. Finally, the two components were included, explaining the largest proportion of the variance as covariates in the distance sampling model. Due to the large number of surveys, a fixed effects meta-analysis approach was used to ascertain the </w:t>
      </w:r>
      <w:del w:id="133" w:author="Fernando Cagua" w:date="2017-11-17T18:01:00Z">
        <w:r w:rsidRPr="0082112A" w:rsidDel="00BF4986">
          <w:rPr>
            <w:szCs w:val="24"/>
          </w:rPr>
          <w:delText xml:space="preserve">significance </w:delText>
        </w:r>
      </w:del>
      <w:ins w:id="134" w:author="Fernando Cagua" w:date="2017-11-17T18:01:00Z">
        <w:r>
          <w:rPr>
            <w:szCs w:val="24"/>
          </w:rPr>
          <w:t>importance</w:t>
        </w:r>
        <w:r w:rsidRPr="0082112A">
          <w:rPr>
            <w:szCs w:val="24"/>
          </w:rPr>
          <w:t xml:space="preserve"> </w:t>
        </w:r>
      </w:ins>
      <w:r w:rsidRPr="0082112A">
        <w:rPr>
          <w:szCs w:val="24"/>
        </w:rPr>
        <w:t xml:space="preserve">of the covariates. A covariate was determined to </w:t>
      </w:r>
      <w:del w:id="135" w:author="Fernando Cagua" w:date="2017-11-17T18:01:00Z">
        <w:r w:rsidRPr="0082112A" w:rsidDel="00BF4986">
          <w:rPr>
            <w:szCs w:val="24"/>
          </w:rPr>
          <w:delText xml:space="preserve">significantly </w:delText>
        </w:r>
      </w:del>
      <w:r w:rsidRPr="0082112A">
        <w:rPr>
          <w:szCs w:val="24"/>
        </w:rPr>
        <w:t xml:space="preserve">affect </w:t>
      </w:r>
      <w:ins w:id="136" w:author="Janske van de Crommenacker" w:date="2017-12-17T12:09:00Z">
        <w:r>
          <w:rPr>
            <w:szCs w:val="24"/>
          </w:rPr>
          <w:t xml:space="preserve">crab </w:t>
        </w:r>
      </w:ins>
      <w:r w:rsidRPr="0082112A">
        <w:rPr>
          <w:szCs w:val="24"/>
        </w:rPr>
        <w:t xml:space="preserve">detectability if its effect was </w:t>
      </w:r>
      <w:ins w:id="137" w:author="Fernando Cagua" w:date="2017-11-17T18:02:00Z">
        <w:r>
          <w:rPr>
            <w:szCs w:val="24"/>
          </w:rPr>
          <w:t xml:space="preserve">significant and </w:t>
        </w:r>
      </w:ins>
      <w:r w:rsidRPr="0082112A">
        <w:rPr>
          <w:szCs w:val="24"/>
        </w:rPr>
        <w:t xml:space="preserve">consistent over </w:t>
      </w:r>
      <w:ins w:id="138" w:author="Fernando Cagua" w:date="2017-11-17T18:02:00Z">
        <w:r>
          <w:rPr>
            <w:szCs w:val="24"/>
          </w:rPr>
          <w:t xml:space="preserve">a majority of </w:t>
        </w:r>
      </w:ins>
      <w:del w:id="139" w:author="Fernando Cagua" w:date="2017-11-17T18:02:00Z">
        <w:r w:rsidRPr="0082112A" w:rsidDel="00BF4986">
          <w:rPr>
            <w:szCs w:val="24"/>
          </w:rPr>
          <w:delText xml:space="preserve">different </w:delText>
        </w:r>
      </w:del>
      <w:r w:rsidRPr="0082112A">
        <w:rPr>
          <w:szCs w:val="24"/>
        </w:rPr>
        <w:t xml:space="preserve">surveys, and to </w:t>
      </w:r>
      <w:del w:id="140" w:author="Fernando Cagua" w:date="2017-11-17T18:02:00Z">
        <w:r w:rsidRPr="0082112A" w:rsidDel="00BF4986">
          <w:rPr>
            <w:szCs w:val="24"/>
          </w:rPr>
          <w:delText xml:space="preserve">significantly </w:delText>
        </w:r>
      </w:del>
      <w:r w:rsidRPr="0082112A">
        <w:rPr>
          <w:szCs w:val="24"/>
        </w:rPr>
        <w:t xml:space="preserve">affect abundance if its effect was either consistent over surveys or variable but according to the seasons. </w:t>
      </w:r>
      <w:del w:id="141" w:author="Fernando Cagua" w:date="2017-11-17T18:03:00Z">
        <w:r w:rsidRPr="0082112A" w:rsidDel="00177C1F">
          <w:rPr>
            <w:szCs w:val="24"/>
          </w:rPr>
          <w:delText>In each survey, the</w:delText>
        </w:r>
      </w:del>
      <w:ins w:id="142" w:author="Fernando Cagua" w:date="2017-11-17T18:03:00Z">
        <w:r>
          <w:rPr>
            <w:szCs w:val="24"/>
          </w:rPr>
          <w:t>The</w:t>
        </w:r>
      </w:ins>
      <w:r w:rsidRPr="0082112A">
        <w:rPr>
          <w:szCs w:val="24"/>
        </w:rPr>
        <w:t xml:space="preserve"> Akaike Information Criterion (AIC) was used to determine whether the detection process was better approximated by a half-normal, a negative exponential, a hazard-rate, or a uniform distribution function. </w:t>
      </w:r>
    </w:p>
    <w:p w:rsidR="00A23C02" w:rsidRPr="0082112A" w:rsidRDefault="00A23C02" w:rsidP="0082112A">
      <w:pPr>
        <w:pStyle w:val="BodyText"/>
        <w:spacing w:after="0" w:line="480" w:lineRule="auto"/>
        <w:ind w:firstLine="720"/>
        <w:rPr>
          <w:szCs w:val="24"/>
        </w:rPr>
      </w:pPr>
      <w:r w:rsidRPr="0082112A">
        <w:rPr>
          <w:szCs w:val="24"/>
        </w:rPr>
        <w:t xml:space="preserve">Next, a generalised additive model (GAM) was used to determine whether </w:t>
      </w:r>
      <w:r w:rsidRPr="0082112A">
        <w:rPr>
          <w:i/>
          <w:szCs w:val="24"/>
        </w:rPr>
        <w:t>B. latro</w:t>
      </w:r>
      <w:r w:rsidRPr="0082112A">
        <w:rPr>
          <w:szCs w:val="24"/>
        </w:rPr>
        <w:t xml:space="preserve"> densities varied significantly (i) over the years, (ii) over the yearly cycle, and (iii) over the lunar </w:t>
      </w:r>
      <w:commentRangeStart w:id="143"/>
      <w:r w:rsidRPr="0082112A">
        <w:rPr>
          <w:szCs w:val="24"/>
        </w:rPr>
        <w:t>cycle</w:t>
      </w:r>
      <w:commentRangeEnd w:id="143"/>
      <w:r>
        <w:rPr>
          <w:rStyle w:val="CommentReference"/>
        </w:rPr>
        <w:commentReference w:id="143"/>
      </w:r>
      <w:r w:rsidRPr="0082112A">
        <w:rPr>
          <w:szCs w:val="24"/>
        </w:rPr>
        <w:t xml:space="preserve">. Models were fitted using the R package </w:t>
      </w:r>
      <w:r w:rsidRPr="0082112A">
        <w:rPr>
          <w:sz w:val="22"/>
          <w:szCs w:val="24"/>
        </w:rPr>
        <w:t>mgcv</w:t>
      </w:r>
      <w:r w:rsidRPr="0082112A">
        <w:rPr>
          <w:szCs w:val="24"/>
        </w:rPr>
        <w:t xml:space="preserve"> (Wood, 2006a), and the model parsimony was assessed by comparing their AIC values. The phase of the moon during the survey was back calculated using the R package </w:t>
      </w:r>
      <w:r w:rsidRPr="0082112A">
        <w:rPr>
          <w:sz w:val="22"/>
          <w:szCs w:val="24"/>
        </w:rPr>
        <w:t>oce</w:t>
      </w:r>
      <w:r w:rsidRPr="0082112A">
        <w:rPr>
          <w:szCs w:val="24"/>
        </w:rPr>
        <w:t xml:space="preserve"> (Kelley &amp; Richards, 2015) and was defined as a continuous variable from zero to one with both extremes corresponding to new moon, 1/4 for first quarter, 1/2 for full moon, and 3/4 for last quarter (Meeus, 1982). </w:t>
      </w:r>
    </w:p>
    <w:p w:rsidR="00A23C02" w:rsidRPr="0082112A" w:rsidRDefault="00A23C02" w:rsidP="0082112A">
      <w:pPr>
        <w:pStyle w:val="BodyText"/>
        <w:spacing w:after="0" w:line="480" w:lineRule="auto"/>
        <w:ind w:firstLine="720"/>
        <w:rPr>
          <w:szCs w:val="24"/>
        </w:rPr>
      </w:pPr>
      <w:r w:rsidRPr="0082112A">
        <w:rPr>
          <w:szCs w:val="24"/>
        </w:rPr>
        <w:t xml:space="preserve">To analyse abundance patterns at a finer spatial and temporal scale, a set of GAMs were used to quantify the relative effect of the aforementioned variables on the counts of both male and female individuals. This was possible because initial analysis indicated that crab detectability did not change over time and was not influenced by habitat composition (see Results) and consequently direct counts provide an accurate index of crab abundance. As it is plausible that environmental factors interact with habitat requirements, the tensor product interaction between day of the year and distance from shore was </w:t>
      </w:r>
      <w:ins w:id="144" w:author="Fernando Cagua" w:date="2017-11-17T18:08:00Z">
        <w:r>
          <w:rPr>
            <w:szCs w:val="24"/>
          </w:rPr>
          <w:t xml:space="preserve">also </w:t>
        </w:r>
      </w:ins>
      <w:r w:rsidRPr="0082112A">
        <w:rPr>
          <w:szCs w:val="24"/>
        </w:rPr>
        <w:t>included in the model.</w:t>
      </w:r>
    </w:p>
    <w:p w:rsidR="00A23C02" w:rsidRPr="0082112A" w:rsidRDefault="00A23C02" w:rsidP="0082112A">
      <w:pPr>
        <w:pStyle w:val="FirstParagraph"/>
        <w:spacing w:line="480" w:lineRule="auto"/>
        <w:rPr>
          <w:i/>
          <w:lang w:val="en-GB"/>
        </w:rPr>
      </w:pPr>
      <w:r w:rsidRPr="0082112A">
        <w:rPr>
          <w:i/>
          <w:lang w:val="en-GB"/>
        </w:rPr>
        <w:t>Sex ratio and sizes</w:t>
      </w:r>
    </w:p>
    <w:p w:rsidR="00A23C02" w:rsidRPr="0082112A" w:rsidRDefault="00A23C02" w:rsidP="0082112A">
      <w:pPr>
        <w:pStyle w:val="FirstParagraph"/>
        <w:spacing w:line="480" w:lineRule="auto"/>
        <w:ind w:firstLine="720"/>
        <w:rPr>
          <w:lang w:val="en-GB"/>
        </w:rPr>
      </w:pPr>
      <w:ins w:id="145" w:author="Fernando Cagua" w:date="2017-11-17T18:14:00Z">
        <w:r>
          <w:rPr>
            <w:lang w:val="en-GB"/>
          </w:rPr>
          <w:t>We calculated observed s</w:t>
        </w:r>
      </w:ins>
      <w:del w:id="146" w:author="Fernando Cagua" w:date="2017-11-17T18:14:00Z">
        <w:r w:rsidRPr="0082112A" w:rsidDel="00AE1FFD">
          <w:rPr>
            <w:lang w:val="en-GB"/>
          </w:rPr>
          <w:delText>S</w:delText>
        </w:r>
      </w:del>
      <w:r w:rsidRPr="0082112A">
        <w:rPr>
          <w:lang w:val="en-GB"/>
        </w:rPr>
        <w:t xml:space="preserve">ex ratios </w:t>
      </w:r>
      <w:del w:id="147" w:author="Fernando Cagua" w:date="2017-11-17T18:14:00Z">
        <w:r w:rsidRPr="0082112A" w:rsidDel="00AE1FFD">
          <w:rPr>
            <w:lang w:val="en-GB"/>
          </w:rPr>
          <w:delText xml:space="preserve">were directly calculated </w:delText>
        </w:r>
      </w:del>
      <w:r w:rsidRPr="0082112A">
        <w:rPr>
          <w:lang w:val="en-GB"/>
        </w:rPr>
        <w:t xml:space="preserve">from the individual counts. </w:t>
      </w:r>
      <w:del w:id="148" w:author="Janske van de Crommenacker" w:date="2017-12-17T12:12:00Z">
        <w:r w:rsidRPr="0082112A" w:rsidDel="002E3AFC">
          <w:rPr>
            <w:lang w:val="en-GB"/>
          </w:rPr>
          <w:delText xml:space="preserve">Also, </w:delText>
        </w:r>
      </w:del>
      <w:ins w:id="149" w:author="Fernando Cagua" w:date="2017-11-17T18:14:00Z">
        <w:del w:id="150" w:author="Janske van de Crommenacker" w:date="2017-12-17T12:12:00Z">
          <w:r w:rsidDel="002E3AFC">
            <w:rPr>
              <w:lang w:val="en-GB"/>
            </w:rPr>
            <w:delText>b</w:delText>
          </w:r>
        </w:del>
      </w:ins>
      <w:ins w:id="151" w:author="Janske van de Crommenacker" w:date="2017-12-17T12:12:00Z">
        <w:r>
          <w:rPr>
            <w:lang w:val="en-GB"/>
          </w:rPr>
          <w:t>B</w:t>
        </w:r>
      </w:ins>
      <w:ins w:id="152" w:author="Fernando Cagua" w:date="2017-11-17T18:14:00Z">
        <w:r>
          <w:rPr>
            <w:lang w:val="en-GB"/>
          </w:rPr>
          <w:t>ecause</w:t>
        </w:r>
        <w:del w:id="153" w:author="Janske van de Crommenacker" w:date="2017-12-17T12:12:00Z">
          <w:r w:rsidDel="002E3AFC">
            <w:rPr>
              <w:lang w:val="en-GB"/>
            </w:rPr>
            <w:delText xml:space="preserve"> </w:delText>
          </w:r>
        </w:del>
      </w:ins>
      <w:del w:id="154" w:author="Fernando Cagua" w:date="2017-11-17T18:14:00Z">
        <w:r w:rsidRPr="0082112A" w:rsidDel="00AE1FFD">
          <w:rPr>
            <w:lang w:val="en-GB"/>
          </w:rPr>
          <w:delText>for sake</w:delText>
        </w:r>
      </w:del>
      <w:r w:rsidRPr="0082112A">
        <w:rPr>
          <w:lang w:val="en-GB"/>
        </w:rPr>
        <w:t xml:space="preserve"> of the </w:t>
      </w:r>
      <w:del w:id="155" w:author="Fernando Cagua" w:date="2017-11-17T18:14:00Z">
        <w:r w:rsidRPr="0082112A" w:rsidDel="00AE1FFD">
          <w:rPr>
            <w:lang w:val="en-GB"/>
          </w:rPr>
          <w:delText xml:space="preserve">potential </w:delText>
        </w:r>
      </w:del>
      <w:r w:rsidRPr="0082112A">
        <w:rPr>
          <w:lang w:val="en-GB"/>
        </w:rPr>
        <w:t>re</w:t>
      </w:r>
      <w:ins w:id="156" w:author="Fernando Cagua" w:date="2017-11-17T18:14:00Z">
        <w:r>
          <w:rPr>
            <w:lang w:val="en-GB"/>
          </w:rPr>
          <w:t xml:space="preserve">levance </w:t>
        </w:r>
      </w:ins>
      <w:del w:id="157" w:author="Fernando Cagua" w:date="2017-11-17T18:14:00Z">
        <w:r w:rsidRPr="0082112A" w:rsidDel="00AE1FFD">
          <w:rPr>
            <w:lang w:val="en-GB"/>
          </w:rPr>
          <w:delText xml:space="preserve">ference </w:delText>
        </w:r>
      </w:del>
      <w:r w:rsidRPr="0082112A">
        <w:rPr>
          <w:lang w:val="en-GB"/>
        </w:rPr>
        <w:t xml:space="preserve">for reproduction, </w:t>
      </w:r>
      <w:ins w:id="158" w:author="Fernando Cagua" w:date="2017-11-17T18:15:00Z">
        <w:r>
          <w:rPr>
            <w:lang w:val="en-GB"/>
          </w:rPr>
          <w:t xml:space="preserve">we also calculated </w:t>
        </w:r>
      </w:ins>
      <w:r w:rsidRPr="0082112A">
        <w:rPr>
          <w:lang w:val="en-GB"/>
        </w:rPr>
        <w:t>the sex ratio that would be observed if only sexually mature individuals were included</w:t>
      </w:r>
      <w:del w:id="159" w:author="Fernando Cagua" w:date="2017-11-17T18:15:00Z">
        <w:r w:rsidRPr="0082112A" w:rsidDel="00AE1FFD">
          <w:rPr>
            <w:lang w:val="en-GB"/>
          </w:rPr>
          <w:delText xml:space="preserve"> was calculated</w:delText>
        </w:r>
      </w:del>
      <w:r w:rsidRPr="0082112A">
        <w:rPr>
          <w:lang w:val="en-GB"/>
        </w:rPr>
        <w:t xml:space="preserve">. Full sexual maturity was assumed based on </w:t>
      </w:r>
      <w:ins w:id="160" w:author="Fernando Cagua" w:date="2017-11-17T18:15:00Z">
        <w:r>
          <w:rPr>
            <w:lang w:val="en-GB"/>
          </w:rPr>
          <w:t xml:space="preserve">size, where </w:t>
        </w:r>
      </w:ins>
      <w:r w:rsidRPr="0082112A">
        <w:rPr>
          <w:lang w:val="en-GB"/>
        </w:rPr>
        <w:t xml:space="preserve">individuals with a thoracic length </w:t>
      </w:r>
      <w:del w:id="161" w:author="Fernando Cagua" w:date="2017-11-17T18:15:00Z">
        <w:r w:rsidRPr="0082112A" w:rsidDel="00AE1FFD">
          <w:rPr>
            <w:lang w:val="en-GB"/>
          </w:rPr>
          <w:delText>of or</w:delText>
        </w:r>
      </w:del>
      <w:r w:rsidRPr="0082112A">
        <w:rPr>
          <w:lang w:val="en-GB"/>
        </w:rPr>
        <w:t xml:space="preserve">longer than 28mm </w:t>
      </w:r>
      <w:ins w:id="162" w:author="Fernando Cagua" w:date="2017-11-17T18:15:00Z">
        <w:r>
          <w:rPr>
            <w:lang w:val="en-GB"/>
          </w:rPr>
          <w:t xml:space="preserve">were considered adults </w:t>
        </w:r>
      </w:ins>
      <w:r w:rsidRPr="0082112A">
        <w:rPr>
          <w:lang w:val="en-GB"/>
        </w:rPr>
        <w:t xml:space="preserve">(Fletcher </w:t>
      </w:r>
      <w:r w:rsidRPr="0082112A">
        <w:rPr>
          <w:i/>
          <w:lang w:val="en-GB"/>
        </w:rPr>
        <w:t>et al.,</w:t>
      </w:r>
      <w:r w:rsidRPr="0082112A">
        <w:rPr>
          <w:lang w:val="en-GB"/>
        </w:rPr>
        <w:t xml:space="preserve"> 1990; Sato &amp; Yoseda, 2008; Drew </w:t>
      </w:r>
      <w:r w:rsidRPr="0082112A">
        <w:rPr>
          <w:i/>
          <w:lang w:val="en-GB"/>
        </w:rPr>
        <w:t>et al.,</w:t>
      </w:r>
      <w:r w:rsidRPr="0082112A">
        <w:rPr>
          <w:lang w:val="en-GB"/>
        </w:rPr>
        <w:t xml:space="preserve"> 2010). All studied island populations of </w:t>
      </w:r>
      <w:r w:rsidRPr="0082112A">
        <w:rPr>
          <w:i/>
          <w:lang w:val="en-GB"/>
        </w:rPr>
        <w:t>B. latro</w:t>
      </w:r>
      <w:r w:rsidRPr="0082112A">
        <w:rPr>
          <w:lang w:val="en-GB"/>
        </w:rPr>
        <w:t xml:space="preserve"> reveal males being consistently larger than females (Drew </w:t>
      </w:r>
      <w:r w:rsidRPr="0082112A">
        <w:rPr>
          <w:i/>
          <w:lang w:val="en-GB"/>
        </w:rPr>
        <w:t>et al.,</w:t>
      </w:r>
      <w:r w:rsidRPr="0082112A">
        <w:rPr>
          <w:lang w:val="en-GB"/>
        </w:rPr>
        <w:t xml:space="preserve"> 2010). Thoracic length was therefore </w:t>
      </w:r>
      <w:del w:id="163" w:author="Janske van de Crommenacker" w:date="2017-12-17T12:13:00Z">
        <w:r w:rsidRPr="0082112A" w:rsidDel="002E3AFC">
          <w:rPr>
            <w:lang w:val="en-GB"/>
          </w:rPr>
          <w:delText xml:space="preserve">also </w:delText>
        </w:r>
      </w:del>
      <w:r w:rsidRPr="0082112A">
        <w:rPr>
          <w:lang w:val="en-GB"/>
        </w:rPr>
        <w:t xml:space="preserve">used to determine whether the Aldabra population also exhibits size sexual dimorphism. The difference was evaluated by visually inspecting the size distribution for both sexes and </w:t>
      </w:r>
      <w:ins w:id="164" w:author="Fernando Cagua" w:date="2017-11-17T18:17:00Z">
        <w:r w:rsidRPr="0082112A">
          <w:t>Mann–Whitney</w:t>
        </w:r>
        <w:r w:rsidRPr="0082112A" w:rsidDel="00AE1FFD">
          <w:rPr>
            <w:lang w:val="en-GB"/>
          </w:rPr>
          <w:t xml:space="preserve"> </w:t>
        </w:r>
      </w:ins>
      <w:del w:id="165" w:author="Fernando Cagua" w:date="2017-11-17T18:17:00Z">
        <w:r w:rsidRPr="0082112A" w:rsidDel="00AE1FFD">
          <w:rPr>
            <w:lang w:val="en-GB"/>
          </w:rPr>
          <w:delText>a t-</w:delText>
        </w:r>
      </w:del>
      <w:r w:rsidRPr="0082112A">
        <w:rPr>
          <w:lang w:val="en-GB"/>
        </w:rPr>
        <w:t>test</w:t>
      </w:r>
      <w:ins w:id="166" w:author="Fernando Cagua" w:date="2017-11-17T18:17:00Z">
        <w:r>
          <w:rPr>
            <w:lang w:val="en-GB"/>
          </w:rPr>
          <w:t>s</w:t>
        </w:r>
      </w:ins>
      <w:r w:rsidRPr="0082112A">
        <w:rPr>
          <w:lang w:val="en-GB"/>
        </w:rPr>
        <w:t xml:space="preserve"> on the length measurements. A set of GAMs w</w:t>
      </w:r>
      <w:ins w:id="167" w:author="Janske van de Crommenacker" w:date="2017-12-17T12:13:00Z">
        <w:r>
          <w:rPr>
            <w:lang w:val="en-GB"/>
          </w:rPr>
          <w:t>as</w:t>
        </w:r>
      </w:ins>
      <w:del w:id="168" w:author="Janske van de Crommenacker" w:date="2017-12-17T12:13:00Z">
        <w:r w:rsidRPr="0082112A" w:rsidDel="002E3AFC">
          <w:rPr>
            <w:lang w:val="en-GB"/>
          </w:rPr>
          <w:delText>ere</w:delText>
        </w:r>
      </w:del>
      <w:r w:rsidRPr="0082112A">
        <w:rPr>
          <w:lang w:val="en-GB"/>
        </w:rPr>
        <w:t xml:space="preserve"> used to infer the effects that time of the year, distance from shore, and phase of the moon may have on the sex ratio and sizes of individuals encountered</w:t>
      </w:r>
      <w:del w:id="169" w:author="Fernando Cagua" w:date="2017-11-17T18:17:00Z">
        <w:r w:rsidRPr="0082112A" w:rsidDel="00AE1FFD">
          <w:rPr>
            <w:lang w:val="en-GB"/>
          </w:rPr>
          <w:delText>,</w:delText>
        </w:r>
      </w:del>
      <w:r w:rsidRPr="0082112A">
        <w:rPr>
          <w:lang w:val="en-GB"/>
        </w:rPr>
        <w:t xml:space="preserve"> </w:t>
      </w:r>
      <w:del w:id="170" w:author="Fernando Cagua" w:date="2017-11-17T18:17:00Z">
        <w:r w:rsidRPr="0082112A" w:rsidDel="00AE1FFD">
          <w:rPr>
            <w:lang w:val="en-GB"/>
          </w:rPr>
          <w:delText>with</w:delText>
        </w:r>
      </w:del>
      <w:r w:rsidRPr="0082112A">
        <w:rPr>
          <w:lang w:val="en-GB"/>
        </w:rPr>
        <w:t xml:space="preserve"> </w:t>
      </w:r>
      <w:ins w:id="171" w:author="Fernando Cagua" w:date="2017-11-17T18:17:00Z">
        <w:r>
          <w:rPr>
            <w:lang w:val="en-GB"/>
          </w:rPr>
          <w:t>C</w:t>
        </w:r>
      </w:ins>
      <w:del w:id="172" w:author="Fernando Cagua" w:date="2017-11-17T18:17:00Z">
        <w:r w:rsidRPr="0082112A" w:rsidDel="00AE1FFD">
          <w:rPr>
            <w:lang w:val="en-GB"/>
          </w:rPr>
          <w:delText>c</w:delText>
        </w:r>
      </w:del>
      <w:r w:rsidRPr="0082112A">
        <w:rPr>
          <w:lang w:val="en-GB"/>
        </w:rPr>
        <w:t>ompeting models</w:t>
      </w:r>
      <w:ins w:id="173" w:author="Fernando Cagua" w:date="2017-11-17T18:17:00Z">
        <w:r>
          <w:rPr>
            <w:lang w:val="en-GB"/>
          </w:rPr>
          <w:t xml:space="preserve"> were</w:t>
        </w:r>
      </w:ins>
      <w:r w:rsidRPr="0082112A">
        <w:rPr>
          <w:lang w:val="en-GB"/>
        </w:rPr>
        <w:t xml:space="preserve"> compared using their AIC.</w:t>
      </w:r>
    </w:p>
    <w:p w:rsidR="00A23C02" w:rsidRDefault="00A23C02" w:rsidP="002E3AFC">
      <w:pPr>
        <w:pStyle w:val="BodyText"/>
        <w:spacing w:line="480" w:lineRule="auto"/>
        <w:rPr>
          <w:i/>
          <w:szCs w:val="24"/>
        </w:rPr>
      </w:pPr>
      <w:r w:rsidRPr="0082112A">
        <w:rPr>
          <w:i/>
          <w:szCs w:val="24"/>
        </w:rPr>
        <w:t>Moulting and reproduction</w:t>
      </w:r>
    </w:p>
    <w:p w:rsidR="00A23C02" w:rsidRPr="002E3AFC" w:rsidRDefault="00A23C02" w:rsidP="002E3AFC">
      <w:pPr>
        <w:pStyle w:val="BodyText"/>
        <w:spacing w:line="480" w:lineRule="auto"/>
        <w:rPr>
          <w:i/>
          <w:szCs w:val="24"/>
        </w:rPr>
      </w:pPr>
      <w:r w:rsidRPr="0082112A">
        <w:t xml:space="preserve">To </w:t>
      </w:r>
      <w:del w:id="174" w:author="Fernando Cagua" w:date="2017-11-17T18:17:00Z">
        <w:r w:rsidRPr="0082112A" w:rsidDel="00AE1FFD">
          <w:delText xml:space="preserve">understand </w:delText>
        </w:r>
      </w:del>
      <w:ins w:id="175" w:author="Fernando Cagua" w:date="2017-11-17T18:17:00Z">
        <w:r>
          <w:t>determine</w:t>
        </w:r>
        <w:r w:rsidRPr="0082112A">
          <w:t xml:space="preserve"> </w:t>
        </w:r>
      </w:ins>
      <w:r w:rsidRPr="0082112A">
        <w:t>whether there is evidence of synchronous seasonal moulting, and to provide insight into the onset of reproductive season, two</w:t>
      </w:r>
      <w:ins w:id="176" w:author="Fernando Cagua" w:date="2017-11-17T18:17:00Z">
        <w:r>
          <w:t xml:space="preserve"> additional </w:t>
        </w:r>
      </w:ins>
      <w:del w:id="177" w:author="Fernando Cagua" w:date="2017-11-17T18:17:00Z">
        <w:r w:rsidRPr="0082112A" w:rsidDel="00AE1FFD">
          <w:delText xml:space="preserve"> </w:delText>
        </w:r>
      </w:del>
      <w:r w:rsidRPr="0082112A">
        <w:t>GAMs were constructed, one for each sex</w:t>
      </w:r>
      <w:ins w:id="178" w:author="Fernando Cagua" w:date="2017-11-17T18:18:00Z">
        <w:r>
          <w:t xml:space="preserve">. </w:t>
        </w:r>
      </w:ins>
      <w:del w:id="179" w:author="Fernando Cagua" w:date="2017-11-17T18:18:00Z">
        <w:r w:rsidRPr="0082112A" w:rsidDel="00AE1FFD">
          <w:delText>,</w:delText>
        </w:r>
      </w:del>
      <w:r w:rsidRPr="0082112A">
        <w:t xml:space="preserve"> </w:t>
      </w:r>
      <w:ins w:id="180" w:author="Fernando Cagua" w:date="2017-11-17T18:18:00Z">
        <w:r>
          <w:t>I</w:t>
        </w:r>
      </w:ins>
      <w:del w:id="181" w:author="Fernando Cagua" w:date="2017-11-17T18:18:00Z">
        <w:r w:rsidRPr="0082112A" w:rsidDel="00AE1FFD">
          <w:delText>i</w:delText>
        </w:r>
      </w:del>
      <w:r w:rsidRPr="0082112A">
        <w:t>n</w:t>
      </w:r>
      <w:ins w:id="182" w:author="Fernando Cagua" w:date="2017-11-17T18:18:00Z">
        <w:r>
          <w:t xml:space="preserve"> these models</w:t>
        </w:r>
      </w:ins>
      <w:del w:id="183" w:author="Fernando Cagua" w:date="2017-11-17T18:18:00Z">
        <w:r w:rsidRPr="0082112A" w:rsidDel="00AE1FFD">
          <w:delText xml:space="preserve"> which</w:delText>
        </w:r>
      </w:del>
      <w:r w:rsidRPr="0082112A">
        <w:t xml:space="preserve"> the response </w:t>
      </w:r>
      <w:ins w:id="184" w:author="Fernando Cagua" w:date="2017-11-17T18:18:00Z">
        <w:r>
          <w:t xml:space="preserve">variable </w:t>
        </w:r>
      </w:ins>
      <w:r w:rsidRPr="0082112A">
        <w:t xml:space="preserve">was the index of pleonal expansion (treated as a numeric variable) and the predictor was the time of the year. To determine the reproductive season of </w:t>
      </w:r>
      <w:r w:rsidRPr="0082112A">
        <w:rPr>
          <w:i/>
        </w:rPr>
        <w:t>B. latro</w:t>
      </w:r>
      <w:r w:rsidRPr="0082112A">
        <w:t xml:space="preserve"> on Aldabra</w:t>
      </w:r>
      <w:ins w:id="185" w:author="Janske van de Crommenacker" w:date="2017-12-17T12:14:00Z">
        <w:r>
          <w:t>,</w:t>
        </w:r>
      </w:ins>
      <w:r w:rsidRPr="0082112A">
        <w:t xml:space="preserve"> a GAM with a binomial error distribution was constructed with the response variable being whether a female was seen carrying eggs during a survey transect or not, with time of the year and phase of the moon as response variables.</w:t>
      </w:r>
    </w:p>
    <w:p w:rsidR="00A23C02" w:rsidRPr="0082112A" w:rsidRDefault="00A23C02" w:rsidP="0082112A">
      <w:pPr>
        <w:pStyle w:val="FirstParagraph"/>
        <w:spacing w:before="0" w:after="0" w:line="480" w:lineRule="auto"/>
        <w:rPr>
          <w:lang w:val="en-GB"/>
        </w:rPr>
      </w:pPr>
    </w:p>
    <w:p w:rsidR="00A23C02" w:rsidRPr="0082112A" w:rsidRDefault="00A23C02" w:rsidP="002E3AFC">
      <w:pPr>
        <w:pStyle w:val="FirstParagraph"/>
        <w:spacing w:before="0" w:after="0" w:line="480" w:lineRule="auto"/>
        <w:rPr>
          <w:lang w:val="en-GB"/>
        </w:rPr>
      </w:pPr>
      <w:commentRangeStart w:id="186"/>
      <w:r w:rsidRPr="0082112A">
        <w:rPr>
          <w:lang w:val="en-GB"/>
        </w:rPr>
        <w:t>RESULTS</w:t>
      </w:r>
      <w:commentRangeEnd w:id="186"/>
      <w:r>
        <w:rPr>
          <w:rStyle w:val="CommentReference"/>
          <w:lang w:val="en-GB"/>
        </w:rPr>
        <w:commentReference w:id="186"/>
      </w:r>
    </w:p>
    <w:p w:rsidR="00A23C02" w:rsidRDefault="00A23C02" w:rsidP="002E3AFC">
      <w:pPr>
        <w:pStyle w:val="FirstParagraph"/>
        <w:spacing w:line="480" w:lineRule="auto"/>
        <w:rPr>
          <w:i/>
          <w:lang w:val="en-GB"/>
        </w:rPr>
      </w:pPr>
      <w:r w:rsidRPr="0082112A">
        <w:rPr>
          <w:i/>
          <w:lang w:val="en-GB"/>
        </w:rPr>
        <w:t>Density and abundance</w:t>
      </w:r>
    </w:p>
    <w:p w:rsidR="00A23C02" w:rsidRPr="002E3AFC" w:rsidRDefault="00A23C02" w:rsidP="002E3AFC">
      <w:pPr>
        <w:pStyle w:val="FirstParagraph"/>
        <w:spacing w:line="480" w:lineRule="auto"/>
        <w:rPr>
          <w:i/>
          <w:lang w:val="en-GB"/>
        </w:rPr>
      </w:pPr>
      <w:r w:rsidRPr="0082112A">
        <w:rPr>
          <w:lang w:val="en-GB"/>
        </w:rPr>
        <w:t>Overall, 281 surveys were performed over the study period which led to a total of 8145 individual encounters. The two principal components of the habitat composition explained 81% of the variance found among transect sections (Fig. S1 in Supplement 1). The first component was strongly correlated with an increase</w:t>
      </w:r>
      <w:ins w:id="187" w:author="Janske van de Crommenacker" w:date="2017-12-17T12:15:00Z">
        <w:r>
          <w:rPr>
            <w:lang w:val="en-GB"/>
          </w:rPr>
          <w:t xml:space="preserve"> of crab abundance</w:t>
        </w:r>
      </w:ins>
      <w:ins w:id="188" w:author="Janske van de Crommenacker" w:date="2017-12-17T12:16:00Z">
        <w:r>
          <w:rPr>
            <w:lang w:val="en-GB"/>
          </w:rPr>
          <w:t>??</w:t>
        </w:r>
      </w:ins>
      <w:r w:rsidRPr="0082112A">
        <w:rPr>
          <w:lang w:val="en-GB"/>
        </w:rPr>
        <w:t xml:space="preserve"> on the area covered by open mixed scrub, but mainly with a decrease on percentage of exposed surface. The second component was largely correlated with an increase of grass and with a decrease of standard mixed scrub. These habitat differences, however, did not significantly affect the detectability or the abundances of </w:t>
      </w:r>
      <w:r w:rsidRPr="0082112A">
        <w:rPr>
          <w:i/>
          <w:lang w:val="en-GB"/>
        </w:rPr>
        <w:t>Birgus latro</w:t>
      </w:r>
      <w:r w:rsidRPr="0082112A">
        <w:rPr>
          <w:lang w:val="en-GB"/>
        </w:rPr>
        <w:t xml:space="preserve"> (Fig. S2 and Fig. S3 in Supplement 2). Overall, based on AIC values, the most parsimonious models were those fitting a negative exponential function to the detection process.</w:t>
      </w:r>
    </w:p>
    <w:p w:rsidR="00A23C02" w:rsidRPr="0082112A" w:rsidRDefault="00A23C02" w:rsidP="0082112A">
      <w:pPr>
        <w:pStyle w:val="BodyText"/>
        <w:spacing w:after="0" w:line="480" w:lineRule="auto"/>
        <w:ind w:firstLine="720"/>
        <w:rPr>
          <w:szCs w:val="24"/>
        </w:rPr>
      </w:pPr>
      <w:r w:rsidRPr="0082112A">
        <w:rPr>
          <w:i/>
          <w:szCs w:val="24"/>
        </w:rPr>
        <w:t>B. latro</w:t>
      </w:r>
      <w:r w:rsidRPr="0082112A">
        <w:rPr>
          <w:szCs w:val="24"/>
        </w:rPr>
        <w:t xml:space="preserve"> density in the study area varied between 3.2 and 189.4 individuals per hectare, with an overall average density of 35.4 ± 1.69 ind./ha</w:t>
      </w:r>
      <w:ins w:id="189" w:author="Fernando Cagua" w:date="2017-11-17T18:26:00Z">
        <w:r>
          <w:rPr>
            <w:szCs w:val="24"/>
          </w:rPr>
          <w:t xml:space="preserve"> (mean ± SE)</w:t>
        </w:r>
      </w:ins>
      <w:r w:rsidRPr="0082112A">
        <w:rPr>
          <w:szCs w:val="24"/>
        </w:rPr>
        <w:t>. The overall density shows small variations over the years, but no long term trend is observable (Fig. 2A). Similarly, there was no significant variation on density with moon cycle (p = 0.916). Contrastingly, there were important seasonal changes on abundance, being above average between February and June, with a clear peak in April, and below average for the rest of the year (Fig. 2B).</w:t>
      </w:r>
    </w:p>
    <w:p w:rsidR="00A23C02" w:rsidRPr="0082112A" w:rsidRDefault="00A23C02" w:rsidP="0082112A">
      <w:pPr>
        <w:pStyle w:val="BodyText"/>
        <w:spacing w:after="0" w:line="480" w:lineRule="auto"/>
        <w:ind w:firstLine="720"/>
        <w:rPr>
          <w:szCs w:val="24"/>
        </w:rPr>
      </w:pPr>
      <w:r w:rsidRPr="0082112A">
        <w:rPr>
          <w:szCs w:val="24"/>
        </w:rPr>
        <w:t xml:space="preserve">The number of </w:t>
      </w:r>
      <w:r w:rsidRPr="0082112A">
        <w:rPr>
          <w:i/>
          <w:szCs w:val="24"/>
        </w:rPr>
        <w:t>B. latro</w:t>
      </w:r>
      <w:r w:rsidRPr="0082112A">
        <w:rPr>
          <w:szCs w:val="24"/>
        </w:rPr>
        <w:t xml:space="preserve"> males and females encountered </w:t>
      </w:r>
      <w:del w:id="190" w:author="Fernando Cagua" w:date="2017-11-17T18:28:00Z">
        <w:r w:rsidRPr="0082112A" w:rsidDel="00F401FD">
          <w:rPr>
            <w:szCs w:val="24"/>
          </w:rPr>
          <w:delText xml:space="preserve">is </w:delText>
        </w:r>
      </w:del>
      <w:ins w:id="191" w:author="Fernando Cagua" w:date="2017-11-17T18:28:00Z">
        <w:r>
          <w:rPr>
            <w:szCs w:val="24"/>
          </w:rPr>
          <w:t>was</w:t>
        </w:r>
        <w:r w:rsidRPr="0082112A">
          <w:rPr>
            <w:szCs w:val="24"/>
          </w:rPr>
          <w:t xml:space="preserve"> </w:t>
        </w:r>
      </w:ins>
      <w:r w:rsidRPr="0082112A">
        <w:rPr>
          <w:szCs w:val="24"/>
        </w:rPr>
        <w:t>strongly affected by the time of the year and the distance from shore. In general, male counts in each transect section were largest during the first half of the year. Within that period, between March and April, males concentrate away from shore (Fig. 3A). During the same period, when inshore counts are high for males, female counts are higher closer to shore. In contrast, during the second half of the year when male counts are the lowest, female counts are at the highest both in coastal and inshore sections, particularly between October and November (Fig. 3A).</w:t>
      </w:r>
    </w:p>
    <w:p w:rsidR="00A23C02" w:rsidRPr="0082112A" w:rsidRDefault="00A23C02" w:rsidP="0082112A">
      <w:pPr>
        <w:pStyle w:val="BodyText"/>
        <w:spacing w:after="0" w:line="480" w:lineRule="auto"/>
        <w:ind w:firstLine="720"/>
        <w:rPr>
          <w:szCs w:val="24"/>
        </w:rPr>
      </w:pPr>
      <w:r w:rsidRPr="0082112A">
        <w:rPr>
          <w:szCs w:val="24"/>
        </w:rPr>
        <w:t xml:space="preserve">Although moon phase did not affect the overall </w:t>
      </w:r>
      <w:r w:rsidRPr="0082112A">
        <w:rPr>
          <w:i/>
          <w:szCs w:val="24"/>
        </w:rPr>
        <w:t>B. latro</w:t>
      </w:r>
      <w:r w:rsidRPr="0082112A">
        <w:rPr>
          <w:szCs w:val="24"/>
        </w:rPr>
        <w:t xml:space="preserve"> densities, it had distinct and complementary effects on males and females (Fig. 4A). While female counts are the largest during periods of full moon, males are encountered in higher densities during new moon when the illuminated fraction of the moon is at its minimum. </w:t>
      </w:r>
    </w:p>
    <w:p w:rsidR="00A23C02" w:rsidRDefault="00A23C02" w:rsidP="002E3AFC">
      <w:pPr>
        <w:pStyle w:val="FirstParagraph"/>
        <w:spacing w:line="480" w:lineRule="auto"/>
        <w:rPr>
          <w:i/>
          <w:lang w:val="en-GB"/>
        </w:rPr>
      </w:pPr>
      <w:r w:rsidRPr="0082112A">
        <w:rPr>
          <w:i/>
          <w:lang w:val="en-GB"/>
        </w:rPr>
        <w:t>Sex ratio and sizes</w:t>
      </w:r>
    </w:p>
    <w:p w:rsidR="00A23C02" w:rsidRPr="002E3AFC" w:rsidRDefault="00A23C02" w:rsidP="002E3AFC">
      <w:pPr>
        <w:pStyle w:val="FirstParagraph"/>
        <w:spacing w:line="480" w:lineRule="auto"/>
        <w:rPr>
          <w:i/>
          <w:lang w:val="en-GB"/>
        </w:rPr>
      </w:pPr>
      <w:r w:rsidRPr="0082112A">
        <w:rPr>
          <w:lang w:val="en-GB"/>
        </w:rPr>
        <w:t xml:space="preserve">The overall </w:t>
      </w:r>
      <w:r w:rsidRPr="0082112A">
        <w:rPr>
          <w:i/>
          <w:lang w:val="en-GB"/>
        </w:rPr>
        <w:t>B. latro</w:t>
      </w:r>
      <w:r w:rsidRPr="0082112A">
        <w:rPr>
          <w:lang w:val="en-GB"/>
        </w:rPr>
        <w:t xml:space="preserve"> male:female ratio</w:t>
      </w:r>
      <w:ins w:id="192" w:author="Fernando Cagua" w:date="2017-11-17T18:30:00Z">
        <w:r>
          <w:rPr>
            <w:lang w:val="en-GB"/>
          </w:rPr>
          <w:t xml:space="preserve"> of observed individuals</w:t>
        </w:r>
      </w:ins>
      <w:r w:rsidRPr="0082112A">
        <w:rPr>
          <w:lang w:val="en-GB"/>
        </w:rPr>
        <w:t xml:space="preserve"> was approximately 3:1 (76% male), which increases to approximately 4:1 (82% male) if only sexually mature individuals are included. As inferred by the count models, this ratio however, shows significant temporal and spatial variation, ranging between 57% of individuals encountered being male during November in areas close to shore and 86% during March in areas far from shore.</w:t>
      </w:r>
    </w:p>
    <w:p w:rsidR="00A23C02" w:rsidRPr="0082112A" w:rsidRDefault="00A23C02" w:rsidP="0082112A">
      <w:pPr>
        <w:pStyle w:val="BodyText"/>
        <w:spacing w:line="480" w:lineRule="auto"/>
        <w:ind w:firstLine="720"/>
        <w:rPr>
          <w:szCs w:val="24"/>
        </w:rPr>
      </w:pPr>
      <w:r w:rsidRPr="0082112A">
        <w:rPr>
          <w:szCs w:val="24"/>
        </w:rPr>
        <w:t>In addition to female crabs being recognized by three additional large, feathery pleopods on the ventral surface of their abdomen, a marked size sexual dimorphism was observed (Fig. 5). Male thoracic length, ranged from 9 to 78mm (mean 40.9 mm, median 48.8 mm), while female ranged from 6 to 76mm (mean 30.6 mm, median 48.9 mm). Although the distributions of the two groups did not differ significantly (Mann–Whitney, n1 = 6182, n2</w:t>
      </w:r>
      <w:r w:rsidRPr="0082112A">
        <w:rPr>
          <w:i/>
          <w:szCs w:val="24"/>
        </w:rPr>
        <w:t xml:space="preserve"> </w:t>
      </w:r>
      <w:r w:rsidRPr="0082112A">
        <w:rPr>
          <w:szCs w:val="24"/>
        </w:rPr>
        <w:t>= 1994, p = 0.725 two-tailed), large males were significantly larger than female counterparts (Mann–Whitney of upper decile, n1 = 666, n2 = 197, p &lt; 0.001). The mean size, of both male and female individuals encountered, showed two distinct peaks during the year, one between October and December, and another more pronounced between March and May (Fig. 3B). The mean sizes were also found to be affected by the distance to shore. In general, females encountered close to shore were generally larger than those encountered inland. On the other hand, males found away from the coast were substantially larger than those encountered close to shore. This difference on male size between coastal and inshore habitats, however, becomes inconspicuous in December and January and from June to August (Fig. 3B). Furthermore, the size of males encountered close to new moon was significantly larger than that of males encountered close to full moon. In contrast, the size of encountered females showed no variation over the moon cycle (Fig. 4B).</w:t>
      </w:r>
    </w:p>
    <w:p w:rsidR="00A23C02" w:rsidRDefault="00A23C02" w:rsidP="002E3AFC">
      <w:pPr>
        <w:pStyle w:val="BodyText"/>
        <w:spacing w:after="0" w:line="480" w:lineRule="auto"/>
        <w:rPr>
          <w:i/>
          <w:szCs w:val="24"/>
        </w:rPr>
      </w:pPr>
      <w:r w:rsidRPr="0082112A">
        <w:rPr>
          <w:i/>
          <w:szCs w:val="24"/>
        </w:rPr>
        <w:t>Moulting and reproduction</w:t>
      </w:r>
    </w:p>
    <w:p w:rsidR="00A23C02" w:rsidRPr="002E3AFC" w:rsidRDefault="00A23C02" w:rsidP="002E3AFC">
      <w:pPr>
        <w:pStyle w:val="BodyText"/>
        <w:spacing w:after="0" w:line="480" w:lineRule="auto"/>
        <w:rPr>
          <w:i/>
          <w:szCs w:val="24"/>
        </w:rPr>
      </w:pPr>
      <w:r w:rsidRPr="0082112A">
        <w:t>Males over 30mm were found to exhibit a yearly cycle regarding the size of their pleon, with a clear peak in April and May (Fig.6). In contrast, females encountered in November have the largest pleon with</w:t>
      </w:r>
      <w:r>
        <w:t xml:space="preserve"> </w:t>
      </w:r>
      <w:r w:rsidRPr="0082112A">
        <w:t>an additional less conspicuous peak of pleon expansion between May and July (Fig. 6).</w:t>
      </w:r>
    </w:p>
    <w:p w:rsidR="00A23C02" w:rsidRPr="0082112A" w:rsidRDefault="00A23C02" w:rsidP="0082112A">
      <w:pPr>
        <w:pStyle w:val="FirstParagraph"/>
        <w:spacing w:before="0" w:after="0" w:line="480" w:lineRule="auto"/>
        <w:ind w:firstLine="720"/>
        <w:rPr>
          <w:lang w:val="en-GB"/>
        </w:rPr>
      </w:pPr>
      <w:r w:rsidRPr="0082112A">
        <w:rPr>
          <w:lang w:val="en-GB"/>
        </w:rPr>
        <w:t xml:space="preserve">Throughout the monitoring period, few </w:t>
      </w:r>
      <w:r w:rsidRPr="0082112A">
        <w:rPr>
          <w:i/>
          <w:lang w:val="en-GB"/>
        </w:rPr>
        <w:t>B. latro</w:t>
      </w:r>
      <w:r w:rsidRPr="0082112A">
        <w:rPr>
          <w:lang w:val="en-GB"/>
        </w:rPr>
        <w:t xml:space="preserve"> females (14 out of 2071 individuals in 12 out of 438 transect surveys) were ovigerous. Nevertheless, these observations consistently pointed out to a reproductive season between December and March with an increased probability to encounter females carrying </w:t>
      </w:r>
      <w:commentRangeStart w:id="193"/>
      <w:r w:rsidRPr="0082112A">
        <w:rPr>
          <w:lang w:val="en-GB"/>
        </w:rPr>
        <w:t>eggs</w:t>
      </w:r>
      <w:commentRangeEnd w:id="193"/>
      <w:r>
        <w:rPr>
          <w:rStyle w:val="CommentReference"/>
          <w:lang w:val="en-GB"/>
        </w:rPr>
        <w:commentReference w:id="193"/>
      </w:r>
      <w:r w:rsidRPr="0082112A">
        <w:rPr>
          <w:lang w:val="en-GB"/>
        </w:rPr>
        <w:t xml:space="preserve"> just before new moon (Fig. 7).</w:t>
      </w:r>
    </w:p>
    <w:p w:rsidR="00A23C02" w:rsidRPr="0082112A" w:rsidRDefault="00A23C02" w:rsidP="0082112A">
      <w:pPr>
        <w:pStyle w:val="BodyText"/>
        <w:spacing w:after="0" w:line="480" w:lineRule="auto"/>
        <w:rPr>
          <w:b/>
          <w:szCs w:val="24"/>
        </w:rPr>
      </w:pPr>
    </w:p>
    <w:p w:rsidR="00A23C02" w:rsidRDefault="00A23C02" w:rsidP="002E3AFC">
      <w:pPr>
        <w:pStyle w:val="BodyText"/>
        <w:spacing w:after="0" w:line="480" w:lineRule="auto"/>
      </w:pPr>
      <w:r w:rsidRPr="0082112A">
        <w:t>DISCUSSION</w:t>
      </w:r>
    </w:p>
    <w:p w:rsidR="00A23C02" w:rsidRPr="002E3AFC" w:rsidRDefault="00A23C02" w:rsidP="002E3AFC">
      <w:pPr>
        <w:pStyle w:val="BodyText"/>
        <w:spacing w:after="0" w:line="480" w:lineRule="auto"/>
        <w:rPr>
          <w:szCs w:val="24"/>
        </w:rPr>
      </w:pPr>
      <w:r w:rsidRPr="0082112A">
        <w:t xml:space="preserve">The density of </w:t>
      </w:r>
      <w:r w:rsidRPr="0082112A">
        <w:rPr>
          <w:i/>
        </w:rPr>
        <w:t>Birgus latro</w:t>
      </w:r>
      <w:r w:rsidRPr="0082112A">
        <w:t xml:space="preserve"> has been stable in the survey location on Aldabra over the nine years of the study period. We found substantial spatial and temporal heterogeneity on observed densities which suggests highly dynamic behaviours, likely in response to climate and resource competition. </w:t>
      </w:r>
      <w:r w:rsidRPr="0082112A">
        <w:rPr>
          <w:rStyle w:val="A0"/>
          <w:color w:val="auto"/>
          <w:sz w:val="24"/>
          <w:szCs w:val="24"/>
        </w:rPr>
        <w:t xml:space="preserve">Despite being a dry coral atoll with relatively low primary productivity, </w:t>
      </w:r>
      <w:r w:rsidRPr="0082112A">
        <w:t xml:space="preserve">Aldabra might potentially have one of the most significant </w:t>
      </w:r>
      <w:r w:rsidRPr="0082112A">
        <w:rPr>
          <w:i/>
        </w:rPr>
        <w:t>B. latro</w:t>
      </w:r>
      <w:r w:rsidRPr="0082112A">
        <w:t xml:space="preserve"> populations worldwide likely as a consequence of not being exploited. The only other two studied unexploited populations of </w:t>
      </w:r>
      <w:r w:rsidRPr="0082112A">
        <w:rPr>
          <w:i/>
        </w:rPr>
        <w:t>B. latro</w:t>
      </w:r>
      <w:r w:rsidRPr="0082112A">
        <w:t xml:space="preserve"> have densities estimated at 147 crabs</w:t>
      </w:r>
      <w:ins w:id="194" w:author="Janske van de Crommenacker" w:date="2017-12-17T12:21:00Z">
        <w:r>
          <w:t>/</w:t>
        </w:r>
      </w:ins>
      <w:del w:id="195" w:author="Janske van de Crommenacker" w:date="2017-12-17T12:21:00Z">
        <w:r w:rsidRPr="0082112A" w:rsidDel="002E3AFC">
          <w:delText xml:space="preserve"> </w:delText>
        </w:r>
      </w:del>
      <w:r w:rsidRPr="0082112A">
        <w:t>ha</w:t>
      </w:r>
      <w:del w:id="196" w:author="Janske van de Crommenacker" w:date="2017-12-17T12:21:00Z">
        <w:r w:rsidRPr="0082112A" w:rsidDel="002E3AFC">
          <w:rPr>
            <w:vertAlign w:val="superscript"/>
          </w:rPr>
          <w:delText>-1</w:delText>
        </w:r>
      </w:del>
      <w:r w:rsidRPr="0082112A">
        <w:t xml:space="preserve"> (Enewetok, Marshall Islands, 5.85 km</w:t>
      </w:r>
      <w:r w:rsidRPr="0082112A">
        <w:rPr>
          <w:vertAlign w:val="superscript"/>
        </w:rPr>
        <w:t>2</w:t>
      </w:r>
      <w:r w:rsidRPr="0082112A">
        <w:t>; Helfman, 1973) and 190 crabs</w:t>
      </w:r>
      <w:ins w:id="197" w:author="Janske van de Crommenacker" w:date="2017-12-17T12:21:00Z">
        <w:r>
          <w:t>/</w:t>
        </w:r>
      </w:ins>
      <w:del w:id="198" w:author="Janske van de Crommenacker" w:date="2017-12-17T12:21:00Z">
        <w:r w:rsidRPr="0082112A" w:rsidDel="002E3AFC">
          <w:delText xml:space="preserve"> </w:delText>
        </w:r>
      </w:del>
      <w:r w:rsidRPr="0082112A">
        <w:t>ha</w:t>
      </w:r>
      <w:del w:id="199" w:author="Janske van de Crommenacker" w:date="2017-12-17T12:21:00Z">
        <w:r w:rsidRPr="0082112A" w:rsidDel="002E3AFC">
          <w:rPr>
            <w:vertAlign w:val="superscript"/>
          </w:rPr>
          <w:delText>-1</w:delText>
        </w:r>
      </w:del>
      <w:r w:rsidRPr="0082112A">
        <w:t xml:space="preserve"> (Taiaro, French Polynesia, 12 km</w:t>
      </w:r>
      <w:r w:rsidRPr="0082112A">
        <w:rPr>
          <w:vertAlign w:val="superscript"/>
        </w:rPr>
        <w:t>2</w:t>
      </w:r>
      <w:r w:rsidRPr="0082112A">
        <w:t xml:space="preserve">; Chauvet &amp; Kadiri-Jan, </w:t>
      </w:r>
      <w:commentRangeStart w:id="200"/>
      <w:r w:rsidRPr="0082112A">
        <w:t>1999</w:t>
      </w:r>
      <w:commentRangeEnd w:id="200"/>
      <w:r>
        <w:rPr>
          <w:rStyle w:val="CommentReference"/>
        </w:rPr>
        <w:commentReference w:id="200"/>
      </w:r>
      <w:r w:rsidRPr="0082112A">
        <w:t>). However, these islands are relatively small when compared to Aldabra Atoll (35 crabs ha</w:t>
      </w:r>
      <w:r w:rsidRPr="0082112A">
        <w:rPr>
          <w:vertAlign w:val="superscript"/>
        </w:rPr>
        <w:t>-1</w:t>
      </w:r>
      <w:r w:rsidRPr="0082112A">
        <w:t>; 155km</w:t>
      </w:r>
      <w:r w:rsidRPr="0082112A">
        <w:rPr>
          <w:vertAlign w:val="superscript"/>
        </w:rPr>
        <w:t>2</w:t>
      </w:r>
      <w:r w:rsidRPr="0082112A">
        <w:t>). Christmas Island</w:t>
      </w:r>
      <w:ins w:id="201" w:author="Fernando Cagua" w:date="2017-11-17T18:33:00Z">
        <w:r>
          <w:t>, a comparatively larger island</w:t>
        </w:r>
      </w:ins>
      <w:r w:rsidRPr="0082112A">
        <w:t xml:space="preserve"> (135 km</w:t>
      </w:r>
      <w:r w:rsidRPr="0082112A">
        <w:rPr>
          <w:vertAlign w:val="superscript"/>
        </w:rPr>
        <w:t>2</w:t>
      </w:r>
      <w:r w:rsidRPr="0082112A">
        <w:t xml:space="preserve">), where the </w:t>
      </w:r>
      <w:r w:rsidRPr="0082112A">
        <w:rPr>
          <w:i/>
        </w:rPr>
        <w:t>B. latro</w:t>
      </w:r>
      <w:r w:rsidRPr="0082112A">
        <w:t xml:space="preserve"> population experiences limited exploitation, has densities estimated to be between 4−47 crabs</w:t>
      </w:r>
      <w:ins w:id="202" w:author="Janske van de Crommenacker" w:date="2017-12-17T12:22:00Z">
        <w:r>
          <w:t>/</w:t>
        </w:r>
      </w:ins>
      <w:del w:id="203" w:author="Janske van de Crommenacker" w:date="2017-12-17T12:22:00Z">
        <w:r w:rsidRPr="0082112A" w:rsidDel="002E3AFC">
          <w:delText xml:space="preserve"> </w:delText>
        </w:r>
      </w:del>
      <w:r w:rsidRPr="0082112A">
        <w:t>ha</w:t>
      </w:r>
      <w:del w:id="204" w:author="Janske van de Crommenacker" w:date="2017-12-17T12:22:00Z">
        <w:r w:rsidRPr="0082112A" w:rsidDel="002E3AFC">
          <w:rPr>
            <w:vertAlign w:val="superscript"/>
          </w:rPr>
          <w:delText>-1</w:delText>
        </w:r>
      </w:del>
      <w:r w:rsidRPr="0082112A">
        <w:t xml:space="preserve">; however Drew &amp; Hansson (2014) reported significant decline. It is important to mention that the survey methodologies used for these above-mentioned assessments differ, and tended to be focused on areas known to be preferred by </w:t>
      </w:r>
      <w:r w:rsidRPr="0082112A">
        <w:rPr>
          <w:i/>
        </w:rPr>
        <w:t>B. latro</w:t>
      </w:r>
      <w:r w:rsidRPr="0082112A">
        <w:t xml:space="preserve">. </w:t>
      </w:r>
    </w:p>
    <w:p w:rsidR="00A23C02" w:rsidRPr="0082112A" w:rsidRDefault="00A23C02" w:rsidP="002E3AFC">
      <w:pPr>
        <w:autoSpaceDE w:val="0"/>
        <w:autoSpaceDN w:val="0"/>
        <w:adjustRightInd w:val="0"/>
        <w:spacing w:after="0" w:line="480" w:lineRule="auto"/>
        <w:rPr>
          <w:szCs w:val="24"/>
        </w:rPr>
      </w:pPr>
      <w:r w:rsidRPr="0082112A">
        <w:rPr>
          <w:szCs w:val="24"/>
        </w:rPr>
        <w:t xml:space="preserve"> </w:t>
      </w:r>
      <w:r>
        <w:rPr>
          <w:szCs w:val="24"/>
        </w:rPr>
        <w:tab/>
      </w:r>
      <w:r w:rsidRPr="0082112A">
        <w:rPr>
          <w:szCs w:val="24"/>
        </w:rPr>
        <w:t xml:space="preserve">As observed in all other studied populations, </w:t>
      </w:r>
      <w:r w:rsidRPr="0082112A">
        <w:rPr>
          <w:i/>
          <w:szCs w:val="24"/>
        </w:rPr>
        <w:t>B. latro</w:t>
      </w:r>
      <w:r w:rsidRPr="0082112A">
        <w:rPr>
          <w:szCs w:val="24"/>
        </w:rPr>
        <w:t xml:space="preserve"> on Aldabra is sexually dimorphic, with males attaining larger sizes than females. Interestingly, the mean thoracic length of </w:t>
      </w:r>
      <w:r w:rsidRPr="0082112A">
        <w:rPr>
          <w:i/>
          <w:szCs w:val="24"/>
        </w:rPr>
        <w:t>B. latro</w:t>
      </w:r>
      <w:r w:rsidRPr="0082112A">
        <w:rPr>
          <w:szCs w:val="24"/>
        </w:rPr>
        <w:t xml:space="preserve"> recorded on Aldabra is considerably smaller than all other studied populations (see Drew </w:t>
      </w:r>
      <w:r w:rsidRPr="0082112A">
        <w:rPr>
          <w:i/>
          <w:szCs w:val="24"/>
        </w:rPr>
        <w:t>et al.,</w:t>
      </w:r>
      <w:r w:rsidRPr="0082112A">
        <w:rPr>
          <w:szCs w:val="24"/>
        </w:rPr>
        <w:t xml:space="preserve"> 2010). Resource limitation might be the reason behind this difference. </w:t>
      </w:r>
      <w:r w:rsidRPr="0082112A">
        <w:rPr>
          <w:i/>
          <w:szCs w:val="24"/>
        </w:rPr>
        <w:t>B. latro</w:t>
      </w:r>
      <w:r w:rsidRPr="0082112A">
        <w:rPr>
          <w:szCs w:val="24"/>
        </w:rPr>
        <w:t xml:space="preserve"> compete intensively with hermit crabs of the genus </w:t>
      </w:r>
      <w:r w:rsidRPr="0082112A">
        <w:rPr>
          <w:i/>
          <w:iCs/>
          <w:szCs w:val="24"/>
        </w:rPr>
        <w:t>Coenobita</w:t>
      </w:r>
      <w:r w:rsidRPr="0082112A">
        <w:rPr>
          <w:szCs w:val="24"/>
        </w:rPr>
        <w:t xml:space="preserve">, which are abundant on Aldabra (Grubb, 1971). In areas with high abundance of </w:t>
      </w:r>
      <w:r w:rsidRPr="0082112A">
        <w:rPr>
          <w:i/>
          <w:iCs/>
          <w:szCs w:val="24"/>
        </w:rPr>
        <w:t>Coenobita</w:t>
      </w:r>
      <w:r w:rsidRPr="0082112A">
        <w:rPr>
          <w:szCs w:val="24"/>
        </w:rPr>
        <w:t xml:space="preserve">, the amount of scavengeable material available to </w:t>
      </w:r>
      <w:r w:rsidRPr="0082112A">
        <w:rPr>
          <w:i/>
          <w:szCs w:val="24"/>
        </w:rPr>
        <w:t>B. latro</w:t>
      </w:r>
      <w:r w:rsidRPr="0082112A">
        <w:rPr>
          <w:szCs w:val="24"/>
        </w:rPr>
        <w:t xml:space="preserve"> may be limited, as well as the availability of gastropod shells for the glaucothoe stage (Amesbury, 1980). The interspecific competition might be compounded by the drought frequency on Aldabra, which is reported to have increased from two to six months per year between 1970 and 2013 (Haverkamp </w:t>
      </w:r>
      <w:r w:rsidRPr="0082112A">
        <w:rPr>
          <w:i/>
          <w:szCs w:val="24"/>
        </w:rPr>
        <w:t xml:space="preserve">et al., </w:t>
      </w:r>
      <w:r w:rsidRPr="0082112A">
        <w:rPr>
          <w:szCs w:val="24"/>
        </w:rPr>
        <w:t xml:space="preserve">2017). </w:t>
      </w:r>
      <w:r w:rsidRPr="0082112A">
        <w:rPr>
          <w:i/>
          <w:szCs w:val="24"/>
        </w:rPr>
        <w:t>B. latro</w:t>
      </w:r>
      <w:r w:rsidRPr="0082112A">
        <w:rPr>
          <w:szCs w:val="24"/>
        </w:rPr>
        <w:t xml:space="preserve"> is suggested to exhibit a decrease in the frequency of their foraging activity during the dry season compared to the wet season (Fletcher, 1993), thereby resulting in a slower growing population on Aldabra. </w:t>
      </w:r>
    </w:p>
    <w:p w:rsidR="00A23C02" w:rsidRPr="0082112A" w:rsidRDefault="00A23C02" w:rsidP="0082112A">
      <w:pPr>
        <w:autoSpaceDE w:val="0"/>
        <w:autoSpaceDN w:val="0"/>
        <w:adjustRightInd w:val="0"/>
        <w:spacing w:after="0" w:line="480" w:lineRule="auto"/>
        <w:ind w:firstLine="720"/>
        <w:rPr>
          <w:szCs w:val="24"/>
        </w:rPr>
      </w:pPr>
      <w:r w:rsidRPr="0082112A">
        <w:rPr>
          <w:szCs w:val="24"/>
        </w:rPr>
        <w:t xml:space="preserve">At the spatial scale of this study, sex ratio appears to be biased towards males, most likely as a result of the cryptic nature of the </w:t>
      </w:r>
      <w:commentRangeStart w:id="205"/>
      <w:r w:rsidRPr="0082112A">
        <w:rPr>
          <w:szCs w:val="24"/>
        </w:rPr>
        <w:t>species</w:t>
      </w:r>
      <w:commentRangeEnd w:id="205"/>
      <w:r>
        <w:rPr>
          <w:rStyle w:val="CommentReference"/>
        </w:rPr>
        <w:commentReference w:id="205"/>
      </w:r>
      <w:r w:rsidRPr="0082112A">
        <w:rPr>
          <w:szCs w:val="24"/>
        </w:rPr>
        <w:t xml:space="preserve"> and the sampling design. Transect studies typically report male bias ratios compared to grid sampling and are sensitive to variations in habitat use between sexes (Drew </w:t>
      </w:r>
      <w:r w:rsidRPr="0082112A">
        <w:rPr>
          <w:i/>
          <w:szCs w:val="24"/>
        </w:rPr>
        <w:t>et al.,</w:t>
      </w:r>
      <w:r w:rsidRPr="0082112A">
        <w:rPr>
          <w:szCs w:val="24"/>
        </w:rPr>
        <w:t xml:space="preserve"> 2012). Female crabs have been shown to have affinity to denser vegetation and are therefore less likely to be encountered on transects along existing </w:t>
      </w:r>
      <w:commentRangeStart w:id="206"/>
      <w:r w:rsidRPr="0082112A">
        <w:rPr>
          <w:szCs w:val="24"/>
        </w:rPr>
        <w:t>paths</w:t>
      </w:r>
      <w:commentRangeEnd w:id="206"/>
      <w:r>
        <w:rPr>
          <w:rStyle w:val="CommentReference"/>
        </w:rPr>
        <w:commentReference w:id="206"/>
      </w:r>
      <w:r w:rsidRPr="0082112A">
        <w:rPr>
          <w:szCs w:val="24"/>
        </w:rPr>
        <w:t xml:space="preserve"> (Drew </w:t>
      </w:r>
      <w:r w:rsidRPr="0082112A">
        <w:rPr>
          <w:i/>
          <w:szCs w:val="24"/>
        </w:rPr>
        <w:t>et al.,</w:t>
      </w:r>
      <w:r w:rsidRPr="0082112A">
        <w:rPr>
          <w:szCs w:val="24"/>
        </w:rPr>
        <w:t xml:space="preserve"> 2012). Furthermore, James (2008) suggested a more sedentary behaviour of female </w:t>
      </w:r>
      <w:r w:rsidRPr="0082112A">
        <w:rPr>
          <w:i/>
          <w:szCs w:val="24"/>
        </w:rPr>
        <w:t xml:space="preserve">B. latro </w:t>
      </w:r>
      <w:r w:rsidRPr="0082112A">
        <w:rPr>
          <w:szCs w:val="24"/>
        </w:rPr>
        <w:t>outside of the breeding season, suggesting that the males are wider ranging, increasing their chances of being encountered in surveys along pathways.</w:t>
      </w:r>
    </w:p>
    <w:p w:rsidR="00A23C02" w:rsidRPr="0082112A" w:rsidRDefault="00A23C02" w:rsidP="0082112A">
      <w:pPr>
        <w:pStyle w:val="Compact"/>
        <w:spacing w:line="480" w:lineRule="auto"/>
        <w:ind w:firstLine="720"/>
        <w:rPr>
          <w:lang w:val="en-GB"/>
        </w:rPr>
      </w:pPr>
      <w:r w:rsidRPr="0082112A">
        <w:rPr>
          <w:rStyle w:val="A0"/>
          <w:color w:val="auto"/>
          <w:sz w:val="24"/>
          <w:lang w:val="en-GB"/>
        </w:rPr>
        <w:t xml:space="preserve">The high spatial and temporal variability of </w:t>
      </w:r>
      <w:r w:rsidRPr="0082112A">
        <w:rPr>
          <w:rStyle w:val="A0"/>
          <w:i/>
          <w:color w:val="auto"/>
          <w:sz w:val="24"/>
          <w:lang w:val="en-GB"/>
        </w:rPr>
        <w:t>B. latro</w:t>
      </w:r>
      <w:r w:rsidRPr="0082112A">
        <w:rPr>
          <w:rStyle w:val="A0"/>
          <w:color w:val="auto"/>
          <w:sz w:val="24"/>
          <w:lang w:val="en-GB"/>
        </w:rPr>
        <w:t xml:space="preserve"> density, size and sex is most likely linked with a complex life cycle associated with reproductive migrations, moulting requirements, availability of resources and behavioural variations associated with environmental conditions at a site (Drew &amp; Hansson, 2014). </w:t>
      </w:r>
      <w:r w:rsidRPr="0082112A">
        <w:rPr>
          <w:lang w:val="en-GB"/>
        </w:rPr>
        <w:t xml:space="preserve">From February to May, the overall number of crabs observed is higher than average. This is largely due to an increase in the number of </w:t>
      </w:r>
      <w:ins w:id="207" w:author="Janske van de Crommenacker" w:date="2017-12-17T12:32:00Z">
        <w:r>
          <w:rPr>
            <w:lang w:val="en-GB"/>
          </w:rPr>
          <w:t xml:space="preserve">active </w:t>
        </w:r>
      </w:ins>
      <w:commentRangeStart w:id="208"/>
      <w:r w:rsidRPr="0082112A">
        <w:rPr>
          <w:lang w:val="en-GB"/>
        </w:rPr>
        <w:t>males</w:t>
      </w:r>
      <w:commentRangeEnd w:id="208"/>
      <w:ins w:id="209" w:author="Janske van de Crommenacker" w:date="2017-12-17T12:32:00Z">
        <w:r>
          <w:rPr>
            <w:rStyle w:val="CommentReference"/>
            <w:lang w:val="en-GB"/>
          </w:rPr>
          <w:commentReference w:id="208"/>
        </w:r>
      </w:ins>
      <w:ins w:id="210" w:author="Janske van de Crommenacker" w:date="2017-12-17T12:31:00Z">
        <w:r>
          <w:rPr>
            <w:lang w:val="en-GB"/>
          </w:rPr>
          <w:t xml:space="preserve"> present in the study area</w:t>
        </w:r>
      </w:ins>
      <w:r w:rsidRPr="0082112A">
        <w:rPr>
          <w:lang w:val="en-GB"/>
        </w:rPr>
        <w:t xml:space="preserve">. During this time, large dominant males favour areas further from shore, presumably richer in resources, while females and smaller males are mostly encountered in near-shore habitats. </w:t>
      </w:r>
      <w:r w:rsidRPr="0082112A">
        <w:rPr>
          <w:rStyle w:val="A0"/>
          <w:color w:val="auto"/>
          <w:sz w:val="24"/>
          <w:lang w:val="en-GB"/>
        </w:rPr>
        <w:t xml:space="preserve">Drew &amp; Hansson (2014) noted that large males often actively exclude females and potentially smaller males from desirable feeding locations. </w:t>
      </w:r>
      <w:r w:rsidRPr="0082112A">
        <w:rPr>
          <w:lang w:val="en-GB"/>
        </w:rPr>
        <w:t xml:space="preserve">Afterwards, roughly from June to December, the overall number of crabs is lower than average, again largely due to a decrease on the number of males, particularly of large ones, which are potentially undergoing moulting during the drier months of the year (Fletcher </w:t>
      </w:r>
      <w:r w:rsidRPr="0082112A">
        <w:rPr>
          <w:i/>
          <w:lang w:val="en-GB"/>
        </w:rPr>
        <w:t>et al.,</w:t>
      </w:r>
      <w:r w:rsidRPr="0082112A">
        <w:rPr>
          <w:lang w:val="en-GB"/>
        </w:rPr>
        <w:t xml:space="preserve"> 1991). </w:t>
      </w:r>
      <w:r w:rsidRPr="0082112A">
        <w:rPr>
          <w:i/>
          <w:lang w:val="en-GB"/>
        </w:rPr>
        <w:t>B. latro</w:t>
      </w:r>
      <w:r w:rsidRPr="0082112A">
        <w:rPr>
          <w:lang w:val="en-GB"/>
        </w:rPr>
        <w:t xml:space="preserve"> undergoes moulting in shallow burrows to minimize their vulnerability to predation and desiccation during the moulting process (Drew </w:t>
      </w:r>
      <w:r w:rsidRPr="0082112A">
        <w:rPr>
          <w:i/>
          <w:lang w:val="en-GB"/>
        </w:rPr>
        <w:t>et al.,</w:t>
      </w:r>
      <w:r w:rsidRPr="0082112A">
        <w:rPr>
          <w:lang w:val="en-GB"/>
        </w:rPr>
        <w:t xml:space="preserve"> 2010). Contrastingly, female counts increase on the second half of the year both in the coastal and inshore areas, likely opportunistically exploiting the available resources left by dominant males (Drew &amp; Hansson, 2014). Female densities peak between September to December close to shore which coincides with a period in which males of sexually active sizes are commonly encountered. This suggests a breeding migration of female </w:t>
      </w:r>
      <w:r w:rsidRPr="0082112A">
        <w:rPr>
          <w:i/>
          <w:lang w:val="en-GB"/>
        </w:rPr>
        <w:t xml:space="preserve">B. latro </w:t>
      </w:r>
      <w:r w:rsidRPr="0082112A">
        <w:rPr>
          <w:lang w:val="en-GB"/>
        </w:rPr>
        <w:t xml:space="preserve">involving females moving to the coast to release larvae into the ocean (Schiller </w:t>
      </w:r>
      <w:r w:rsidRPr="0082112A">
        <w:rPr>
          <w:i/>
          <w:lang w:val="en-GB"/>
        </w:rPr>
        <w:t>et al.,</w:t>
      </w:r>
      <w:r w:rsidRPr="0082112A">
        <w:rPr>
          <w:lang w:val="en-GB"/>
        </w:rPr>
        <w:t xml:space="preserve"> 1991). The few studies detailing mating behaviour in </w:t>
      </w:r>
      <w:r w:rsidRPr="0082112A">
        <w:rPr>
          <w:i/>
          <w:lang w:val="en-GB"/>
        </w:rPr>
        <w:t>B. latro,</w:t>
      </w:r>
      <w:r w:rsidRPr="0082112A">
        <w:rPr>
          <w:lang w:val="en-GB"/>
        </w:rPr>
        <w:t xml:space="preserve"> indicate that copulation is brief and not preceded by elaborate courtship (Brown &amp; Fielder, 1991). </w:t>
      </w:r>
    </w:p>
    <w:p w:rsidR="00A23C02" w:rsidRPr="0082112A" w:rsidRDefault="00A23C02" w:rsidP="0082112A">
      <w:pPr>
        <w:pStyle w:val="Compact"/>
        <w:spacing w:line="480" w:lineRule="auto"/>
        <w:ind w:firstLine="720"/>
        <w:rPr>
          <w:lang w:val="en-GB"/>
        </w:rPr>
      </w:pPr>
      <w:r w:rsidRPr="0082112A">
        <w:rPr>
          <w:lang w:val="en-GB"/>
        </w:rPr>
        <w:t xml:space="preserve">Based on encounters with ovigerous females, the reproductive season on Aldabra occurs with most likelihood between December and March, during the rainy season. This also corresponds with the period of highest peak of female pleonal expansion in November to December, which is believed to be related to gonad development (Fletcher </w:t>
      </w:r>
      <w:r w:rsidRPr="0082112A">
        <w:rPr>
          <w:i/>
          <w:lang w:val="en-GB"/>
        </w:rPr>
        <w:t>et al.,</w:t>
      </w:r>
      <w:r w:rsidRPr="0082112A">
        <w:rPr>
          <w:lang w:val="en-GB"/>
        </w:rPr>
        <w:t xml:space="preserve"> 1991; Sato &amp; Yoseda, 2009). This period coincides with the reproductive seasons observed in other </w:t>
      </w:r>
      <w:r w:rsidRPr="0082112A">
        <w:rPr>
          <w:i/>
          <w:lang w:val="en-GB"/>
        </w:rPr>
        <w:t>B. latro</w:t>
      </w:r>
      <w:r w:rsidRPr="0082112A">
        <w:rPr>
          <w:lang w:val="en-GB"/>
        </w:rPr>
        <w:t xml:space="preserve"> populations in the southern hemisphere (Drew </w:t>
      </w:r>
      <w:r w:rsidRPr="0082112A">
        <w:rPr>
          <w:i/>
          <w:lang w:val="en-GB"/>
        </w:rPr>
        <w:t xml:space="preserve">et al., </w:t>
      </w:r>
      <w:r w:rsidRPr="0082112A">
        <w:rPr>
          <w:lang w:val="en-GB"/>
        </w:rPr>
        <w:t xml:space="preserve">2010). Moreover, signs of synchrony with the moon cycle were found as ovigerous females were mostly encountered during surveys performed close to new moon. This synchrony is likely related to the timing of spawning or egg extrusion (Sato &amp; Yoseda, 2009). The timing between mating and egg extrusion is unknown. As female individuals don't possess a seminal receptacle, it is believed that egg extrusion occurs shortly after mating (Sato &amp; Yoseda 2009; Drew </w:t>
      </w:r>
      <w:r w:rsidRPr="0082112A">
        <w:rPr>
          <w:i/>
          <w:lang w:val="en-GB"/>
        </w:rPr>
        <w:t>et al.,</w:t>
      </w:r>
      <w:r w:rsidRPr="0082112A">
        <w:rPr>
          <w:lang w:val="en-GB"/>
        </w:rPr>
        <w:t xml:space="preserve"> 2010).</w:t>
      </w:r>
    </w:p>
    <w:p w:rsidR="00A23C02" w:rsidRPr="0082112A" w:rsidRDefault="00A23C02" w:rsidP="0082112A">
      <w:pPr>
        <w:autoSpaceDE w:val="0"/>
        <w:autoSpaceDN w:val="0"/>
        <w:adjustRightInd w:val="0"/>
        <w:spacing w:after="0" w:line="480" w:lineRule="auto"/>
        <w:ind w:firstLine="720"/>
        <w:rPr>
          <w:szCs w:val="24"/>
        </w:rPr>
      </w:pPr>
      <w:commentRangeStart w:id="211"/>
      <w:r w:rsidRPr="0082112A">
        <w:rPr>
          <w:szCs w:val="24"/>
        </w:rPr>
        <w:t>Altogether</w:t>
      </w:r>
      <w:commentRangeEnd w:id="211"/>
      <w:r>
        <w:rPr>
          <w:rStyle w:val="CommentReference"/>
        </w:rPr>
        <w:commentReference w:id="211"/>
      </w:r>
      <w:r w:rsidRPr="0082112A">
        <w:rPr>
          <w:szCs w:val="24"/>
        </w:rPr>
        <w:t xml:space="preserve">, the stable population trend suggests that the </w:t>
      </w:r>
      <w:r w:rsidRPr="0082112A">
        <w:rPr>
          <w:i/>
          <w:szCs w:val="24"/>
        </w:rPr>
        <w:t>B. latro</w:t>
      </w:r>
      <w:r w:rsidRPr="0082112A">
        <w:rPr>
          <w:szCs w:val="24"/>
        </w:rPr>
        <w:t xml:space="preserve"> population on Aldabra might be close to carrying capacity. However, we acknowledge that o</w:t>
      </w:r>
      <w:r w:rsidRPr="0082112A">
        <w:rPr>
          <w:rFonts w:eastAsia="AdvTTf27234c6"/>
          <w:szCs w:val="24"/>
        </w:rPr>
        <w:t>ur study focussed on only one island and</w:t>
      </w:r>
      <w:r w:rsidRPr="0082112A">
        <w:rPr>
          <w:rStyle w:val="A0"/>
          <w:color w:val="auto"/>
          <w:sz w:val="24"/>
          <w:szCs w:val="24"/>
        </w:rPr>
        <w:t xml:space="preserve"> other islands of Aldabra should be sampled to confirm this. </w:t>
      </w:r>
      <w:r w:rsidRPr="0082112A">
        <w:rPr>
          <w:szCs w:val="24"/>
        </w:rPr>
        <w:t xml:space="preserve">Although some additional research regarding life history and ecological requirements are required, Aldabra appears to be a potentially viable source of individuals for eventual translocations. We hope similar long term studies under natural conditions are prioritised for other </w:t>
      </w:r>
      <w:r w:rsidRPr="0082112A">
        <w:rPr>
          <w:i/>
          <w:szCs w:val="24"/>
        </w:rPr>
        <w:t>B. latro</w:t>
      </w:r>
      <w:r w:rsidRPr="0082112A">
        <w:rPr>
          <w:szCs w:val="24"/>
        </w:rPr>
        <w:t xml:space="preserve"> populations especially in locations where the species is exploited. Although the highly cryptic nature of the species (Drew &amp; Hansson, 2014) and the seasonal variability might complicate monitoring, more studies are essential to revise the IUCN Red List threat status of </w:t>
      </w:r>
      <w:r w:rsidRPr="0082112A">
        <w:rPr>
          <w:i/>
          <w:szCs w:val="24"/>
        </w:rPr>
        <w:t>B. latro</w:t>
      </w:r>
      <w:r w:rsidRPr="0082112A">
        <w:rPr>
          <w:szCs w:val="24"/>
        </w:rPr>
        <w:t xml:space="preserve"> and leverage conservation efforts for this remarkable species. </w:t>
      </w:r>
    </w:p>
    <w:p w:rsidR="00A23C02" w:rsidRPr="0082112A" w:rsidRDefault="00A23C02" w:rsidP="0082112A">
      <w:pPr>
        <w:autoSpaceDE w:val="0"/>
        <w:autoSpaceDN w:val="0"/>
        <w:adjustRightInd w:val="0"/>
        <w:spacing w:after="0" w:line="480" w:lineRule="auto"/>
        <w:jc w:val="center"/>
        <w:rPr>
          <w:szCs w:val="24"/>
        </w:rPr>
      </w:pPr>
    </w:p>
    <w:p w:rsidR="00A23C02" w:rsidRDefault="00A23C02" w:rsidP="00DC3E43">
      <w:pPr>
        <w:autoSpaceDE w:val="0"/>
        <w:autoSpaceDN w:val="0"/>
        <w:adjustRightInd w:val="0"/>
        <w:spacing w:after="0" w:line="480" w:lineRule="auto"/>
        <w:rPr>
          <w:szCs w:val="24"/>
        </w:rPr>
      </w:pPr>
      <w:r w:rsidRPr="0082112A">
        <w:rPr>
          <w:szCs w:val="24"/>
        </w:rPr>
        <w:t>CONCLUSION</w:t>
      </w:r>
    </w:p>
    <w:p w:rsidR="00A23C02" w:rsidRPr="0082112A" w:rsidRDefault="00A23C02" w:rsidP="00DC3E43">
      <w:pPr>
        <w:autoSpaceDE w:val="0"/>
        <w:autoSpaceDN w:val="0"/>
        <w:adjustRightInd w:val="0"/>
        <w:spacing w:after="0" w:line="480" w:lineRule="auto"/>
        <w:rPr>
          <w:szCs w:val="24"/>
        </w:rPr>
      </w:pPr>
      <w:r w:rsidRPr="0082112A">
        <w:rPr>
          <w:szCs w:val="24"/>
        </w:rPr>
        <w:t xml:space="preserve">This study uses one of the longest continuously recorded data sets on </w:t>
      </w:r>
      <w:r w:rsidRPr="0082112A">
        <w:rPr>
          <w:i/>
          <w:szCs w:val="24"/>
        </w:rPr>
        <w:t>Birgus latro</w:t>
      </w:r>
      <w:r w:rsidRPr="0082112A">
        <w:rPr>
          <w:szCs w:val="24"/>
        </w:rPr>
        <w:t xml:space="preserve"> populations and provides additional insight into the ecology of this species. </w:t>
      </w:r>
      <w:r w:rsidRPr="0082112A">
        <w:rPr>
          <w:i/>
          <w:szCs w:val="24"/>
        </w:rPr>
        <w:t>B. latro</w:t>
      </w:r>
      <w:r w:rsidRPr="0082112A">
        <w:rPr>
          <w:szCs w:val="24"/>
        </w:rPr>
        <w:t xml:space="preserve"> on Aldabra is highly dynamic due mainly to their life history traits and resource availability. With a significant, stable and unexploited </w:t>
      </w:r>
      <w:r w:rsidRPr="0082112A">
        <w:rPr>
          <w:i/>
          <w:szCs w:val="24"/>
        </w:rPr>
        <w:t>B. latro</w:t>
      </w:r>
      <w:r w:rsidRPr="0082112A">
        <w:rPr>
          <w:szCs w:val="24"/>
        </w:rPr>
        <w:t xml:space="preserve"> population, Aldabra Atoll represents a </w:t>
      </w:r>
      <w:r w:rsidRPr="0082112A">
        <w:rPr>
          <w:rStyle w:val="A0"/>
          <w:iCs/>
          <w:color w:val="auto"/>
          <w:sz w:val="24"/>
          <w:szCs w:val="24"/>
        </w:rPr>
        <w:t>refuge for this species recorded to be on decline elsewhere throughout its range and</w:t>
      </w:r>
      <w:r w:rsidRPr="0082112A">
        <w:rPr>
          <w:rFonts w:eastAsia="AdvTTf27234c6"/>
          <w:szCs w:val="24"/>
        </w:rPr>
        <w:t xml:space="preserve"> potentially a crucial reservoir for repopulating other suitable islands in the Western Indian Ocean (Poupin </w:t>
      </w:r>
      <w:r w:rsidRPr="0082112A">
        <w:rPr>
          <w:rFonts w:eastAsia="AdvTTf27234c6"/>
          <w:i/>
          <w:szCs w:val="24"/>
        </w:rPr>
        <w:t>et al.,</w:t>
      </w:r>
      <w:r w:rsidRPr="0082112A">
        <w:rPr>
          <w:rFonts w:eastAsia="AdvTTf27234c6"/>
          <w:szCs w:val="24"/>
        </w:rPr>
        <w:t xml:space="preserve"> 2013). A</w:t>
      </w:r>
      <w:r w:rsidRPr="0082112A">
        <w:rPr>
          <w:szCs w:val="24"/>
        </w:rPr>
        <w:t xml:space="preserve">ldabra as a research base is in a privileged position to unravel long held questions on </w:t>
      </w:r>
      <w:r w:rsidRPr="0082112A">
        <w:rPr>
          <w:i/>
          <w:szCs w:val="24"/>
        </w:rPr>
        <w:t>B. latro</w:t>
      </w:r>
      <w:r w:rsidRPr="0082112A">
        <w:rPr>
          <w:szCs w:val="24"/>
        </w:rPr>
        <w:t>. Its strict protection from human disturbance provides the opportunity to investigate the potential for this species to persist in the face of global climatic changes and provide important lessons for other managed and unmanaged populations elsewhere.</w:t>
      </w:r>
    </w:p>
    <w:p w:rsidR="00A23C02" w:rsidRPr="0082112A" w:rsidRDefault="00A23C02" w:rsidP="0082112A">
      <w:pPr>
        <w:autoSpaceDE w:val="0"/>
        <w:autoSpaceDN w:val="0"/>
        <w:adjustRightInd w:val="0"/>
        <w:spacing w:after="0" w:line="480" w:lineRule="auto"/>
        <w:rPr>
          <w:szCs w:val="24"/>
        </w:rPr>
      </w:pPr>
    </w:p>
    <w:p w:rsidR="00A23C02" w:rsidRPr="0082112A" w:rsidRDefault="00A23C02" w:rsidP="00E76500">
      <w:pPr>
        <w:autoSpaceDE w:val="0"/>
        <w:autoSpaceDN w:val="0"/>
        <w:adjustRightInd w:val="0"/>
        <w:spacing w:after="0" w:line="480" w:lineRule="auto"/>
        <w:rPr>
          <w:szCs w:val="24"/>
        </w:rPr>
      </w:pPr>
      <w:commentRangeStart w:id="212"/>
      <w:r w:rsidRPr="0082112A">
        <w:rPr>
          <w:szCs w:val="24"/>
        </w:rPr>
        <w:t>A</w:t>
      </w:r>
      <w:commentRangeEnd w:id="212"/>
      <w:r w:rsidRPr="0082112A">
        <w:rPr>
          <w:szCs w:val="24"/>
        </w:rPr>
        <w:t>CKNOWLEDGEMENTS</w:t>
      </w:r>
      <w:r w:rsidRPr="0082112A">
        <w:rPr>
          <w:rStyle w:val="CommentReference"/>
          <w:sz w:val="24"/>
          <w:szCs w:val="24"/>
        </w:rPr>
        <w:commentReference w:id="212"/>
      </w:r>
    </w:p>
    <w:p w:rsidR="00A23C02" w:rsidRPr="0082112A" w:rsidRDefault="00A23C02" w:rsidP="0082112A">
      <w:pPr>
        <w:autoSpaceDE w:val="0"/>
        <w:autoSpaceDN w:val="0"/>
        <w:adjustRightInd w:val="0"/>
        <w:spacing w:after="0" w:line="480" w:lineRule="auto"/>
        <w:rPr>
          <w:szCs w:val="24"/>
        </w:rPr>
        <w:sectPr w:rsidR="00A23C02" w:rsidRPr="0082112A" w:rsidSect="00294E0E">
          <w:headerReference w:type="default" r:id="rId8"/>
          <w:footerReference w:type="default" r:id="rId9"/>
          <w:headerReference w:type="first" r:id="rId10"/>
          <w:footnotePr>
            <w:numFmt w:val="chicago"/>
          </w:footnotePr>
          <w:pgSz w:w="11906" w:h="16838"/>
          <w:pgMar w:top="1440" w:right="1440" w:bottom="1440" w:left="1440" w:header="708" w:footer="708" w:gutter="0"/>
          <w:lnNumType w:countBy="1" w:restart="continuous"/>
          <w:cols w:space="708"/>
          <w:docGrid w:linePitch="360"/>
        </w:sectPr>
      </w:pPr>
    </w:p>
    <w:p w:rsidR="00A23C02" w:rsidRPr="0082112A" w:rsidRDefault="00A23C02" w:rsidP="00E76500">
      <w:pPr>
        <w:pStyle w:val="BodyText"/>
        <w:spacing w:line="480" w:lineRule="auto"/>
        <w:rPr>
          <w:szCs w:val="24"/>
        </w:rPr>
      </w:pPr>
      <w:r w:rsidRPr="0082112A">
        <w:rPr>
          <w:szCs w:val="24"/>
        </w:rPr>
        <w:t>LITERATURE CITED</w:t>
      </w:r>
    </w:p>
    <w:p w:rsidR="00A23C02" w:rsidRPr="0082112A" w:rsidRDefault="00A23C02" w:rsidP="0082112A">
      <w:pPr>
        <w:spacing w:before="240" w:line="480" w:lineRule="auto"/>
        <w:rPr>
          <w:szCs w:val="24"/>
        </w:rPr>
      </w:pPr>
      <w:r w:rsidRPr="0082112A">
        <w:rPr>
          <w:szCs w:val="24"/>
        </w:rPr>
        <w:t>Alexander HGL (1976) An ecological study of the terrestrial decapod Crustacea of Aldabra. Ph.D. thesis, University of London, London.</w:t>
      </w:r>
    </w:p>
    <w:p w:rsidR="00A23C02" w:rsidRPr="0082112A" w:rsidRDefault="00A23C02" w:rsidP="0082112A">
      <w:pPr>
        <w:spacing w:before="240" w:line="480" w:lineRule="auto"/>
        <w:rPr>
          <w:szCs w:val="24"/>
        </w:rPr>
      </w:pPr>
      <w:r w:rsidRPr="0082112A">
        <w:rPr>
          <w:szCs w:val="24"/>
        </w:rPr>
        <w:t>Amesbury SS (1980) Biological Studies on the Coconut Crab (</w:t>
      </w:r>
      <w:r w:rsidRPr="0082112A">
        <w:rPr>
          <w:i/>
          <w:szCs w:val="24"/>
        </w:rPr>
        <w:t>Birgus latro</w:t>
      </w:r>
      <w:r w:rsidRPr="0082112A">
        <w:rPr>
          <w:szCs w:val="24"/>
        </w:rPr>
        <w:t>) in the Mariana Islands. Agriculture Experiment Station, College of Agriculture and Life Sciences, University of Guam, Technical report no. 17.</w:t>
      </w:r>
    </w:p>
    <w:p w:rsidR="00A23C02" w:rsidRPr="0082112A" w:rsidRDefault="00A23C02" w:rsidP="0082112A">
      <w:pPr>
        <w:spacing w:before="240" w:line="480" w:lineRule="auto"/>
        <w:rPr>
          <w:szCs w:val="24"/>
        </w:rPr>
      </w:pPr>
      <w:r w:rsidRPr="0082112A">
        <w:rPr>
          <w:rStyle w:val="A0"/>
          <w:color w:val="auto"/>
          <w:sz w:val="24"/>
          <w:szCs w:val="24"/>
        </w:rPr>
        <w:t>Anagnostou</w:t>
      </w:r>
      <w:r w:rsidRPr="0082112A">
        <w:rPr>
          <w:rStyle w:val="A2"/>
          <w:color w:val="auto"/>
          <w:sz w:val="24"/>
          <w:szCs w:val="24"/>
        </w:rPr>
        <w:t xml:space="preserve"> C, </w:t>
      </w:r>
      <w:r w:rsidRPr="0082112A">
        <w:rPr>
          <w:rStyle w:val="A0"/>
          <w:color w:val="auto"/>
          <w:sz w:val="24"/>
          <w:szCs w:val="24"/>
        </w:rPr>
        <w:t>Schubart</w:t>
      </w:r>
      <w:r w:rsidRPr="0082112A">
        <w:rPr>
          <w:rStyle w:val="A2"/>
          <w:color w:val="auto"/>
          <w:sz w:val="24"/>
          <w:szCs w:val="24"/>
        </w:rPr>
        <w:t xml:space="preserve"> C (2014) </w:t>
      </w:r>
      <w:r w:rsidRPr="0082112A">
        <w:rPr>
          <w:rStyle w:val="A1"/>
          <w:b w:val="0"/>
          <w:bCs/>
          <w:color w:val="auto"/>
          <w:sz w:val="24"/>
          <w:szCs w:val="24"/>
        </w:rPr>
        <w:t xml:space="preserve">Morphometric characterisation of a population of adult coconut crabs </w:t>
      </w:r>
      <w:r w:rsidRPr="0082112A">
        <w:rPr>
          <w:rStyle w:val="A1"/>
          <w:b w:val="0"/>
          <w:bCs/>
          <w:i/>
          <w:iCs/>
          <w:color w:val="auto"/>
          <w:sz w:val="24"/>
          <w:szCs w:val="24"/>
        </w:rPr>
        <w:t xml:space="preserve">Birgus latro </w:t>
      </w:r>
      <w:r w:rsidRPr="0082112A">
        <w:rPr>
          <w:rStyle w:val="A1"/>
          <w:b w:val="0"/>
          <w:bCs/>
          <w:color w:val="auto"/>
          <w:sz w:val="24"/>
          <w:szCs w:val="24"/>
        </w:rPr>
        <w:t xml:space="preserve">(Decapoda: Anomura: Coenobitidae) from Christmas Island in the Indian Ocean. </w:t>
      </w:r>
      <w:r w:rsidRPr="0082112A">
        <w:rPr>
          <w:rStyle w:val="A0"/>
          <w:iCs/>
          <w:color w:val="auto"/>
          <w:sz w:val="24"/>
          <w:szCs w:val="24"/>
        </w:rPr>
        <w:t>Raffles Bull Zool</w:t>
      </w:r>
      <w:r w:rsidRPr="0082112A">
        <w:rPr>
          <w:rStyle w:val="A0"/>
          <w:i/>
          <w:iCs/>
          <w:color w:val="auto"/>
          <w:sz w:val="24"/>
          <w:szCs w:val="24"/>
        </w:rPr>
        <w:t xml:space="preserve"> </w:t>
      </w:r>
      <w:r w:rsidRPr="0082112A">
        <w:rPr>
          <w:rStyle w:val="A0"/>
          <w:bCs/>
          <w:color w:val="auto"/>
          <w:sz w:val="24"/>
          <w:szCs w:val="24"/>
        </w:rPr>
        <w:t>30</w:t>
      </w:r>
      <w:r w:rsidRPr="0082112A">
        <w:rPr>
          <w:rStyle w:val="A0"/>
          <w:color w:val="auto"/>
          <w:sz w:val="24"/>
          <w:szCs w:val="24"/>
        </w:rPr>
        <w:t xml:space="preserve">: 136–149. </w:t>
      </w:r>
    </w:p>
    <w:p w:rsidR="00A23C02" w:rsidRPr="0082112A" w:rsidRDefault="00A23C02" w:rsidP="0082112A">
      <w:pPr>
        <w:autoSpaceDE w:val="0"/>
        <w:autoSpaceDN w:val="0"/>
        <w:adjustRightInd w:val="0"/>
        <w:spacing w:line="480" w:lineRule="auto"/>
        <w:rPr>
          <w:szCs w:val="24"/>
        </w:rPr>
      </w:pPr>
      <w:r w:rsidRPr="0082112A">
        <w:rPr>
          <w:szCs w:val="24"/>
        </w:rPr>
        <w:t xml:space="preserve">Baillie JEM, Griffiths J, Turvey ST, Loh J, Collen B (2010) </w:t>
      </w:r>
      <w:r w:rsidRPr="0082112A">
        <w:rPr>
          <w:rStyle w:val="Hyperlink"/>
          <w:color w:val="auto"/>
          <w:szCs w:val="24"/>
        </w:rPr>
        <w:t>Invertebrata: Are vertebrates representative of animal biodiversity as a whole? In: Samways M, Böhm M (eds)</w:t>
      </w:r>
      <w:r w:rsidRPr="0082112A">
        <w:rPr>
          <w:szCs w:val="24"/>
        </w:rPr>
        <w:t xml:space="preserve"> Evolution Lost: Status and Trends of the World’s Vertebrates.</w:t>
      </w:r>
      <w:r w:rsidRPr="0082112A">
        <w:rPr>
          <w:rStyle w:val="Hyperlink"/>
          <w:color w:val="auto"/>
          <w:szCs w:val="24"/>
        </w:rPr>
        <w:t xml:space="preserve"> </w:t>
      </w:r>
      <w:r w:rsidRPr="0082112A">
        <w:rPr>
          <w:szCs w:val="24"/>
        </w:rPr>
        <w:t>Zoological Society of London, United Kingdom,</w:t>
      </w:r>
      <w:r w:rsidRPr="0082112A">
        <w:rPr>
          <w:rStyle w:val="Hyperlink"/>
          <w:color w:val="auto"/>
          <w:szCs w:val="24"/>
        </w:rPr>
        <w:t xml:space="preserve"> pp. 55</w:t>
      </w:r>
      <w:r w:rsidRPr="0082112A">
        <w:rPr>
          <w:rStyle w:val="A0"/>
          <w:color w:val="auto"/>
          <w:sz w:val="24"/>
          <w:szCs w:val="24"/>
        </w:rPr>
        <w:t>–</w:t>
      </w:r>
      <w:r w:rsidRPr="0082112A">
        <w:rPr>
          <w:rStyle w:val="Hyperlink"/>
          <w:color w:val="auto"/>
          <w:szCs w:val="24"/>
        </w:rPr>
        <w:t>61</w:t>
      </w:r>
      <w:r w:rsidRPr="0082112A">
        <w:rPr>
          <w:szCs w:val="24"/>
        </w:rPr>
        <w:t>.</w:t>
      </w:r>
    </w:p>
    <w:p w:rsidR="00A23C02" w:rsidRPr="0082112A" w:rsidRDefault="00A23C02" w:rsidP="0082112A">
      <w:pPr>
        <w:autoSpaceDE w:val="0"/>
        <w:autoSpaceDN w:val="0"/>
        <w:adjustRightInd w:val="0"/>
        <w:spacing w:line="480" w:lineRule="auto"/>
        <w:rPr>
          <w:szCs w:val="24"/>
        </w:rPr>
      </w:pPr>
      <w:r w:rsidRPr="0082112A">
        <w:rPr>
          <w:szCs w:val="24"/>
        </w:rPr>
        <w:t>Bland LM, Collen B, Orme CDL, Bielby J (2014) Predicting the conservation status of data-deficient species. Conserv Biol 00: 1</w:t>
      </w:r>
      <w:r w:rsidRPr="0082112A">
        <w:rPr>
          <w:rStyle w:val="A0"/>
          <w:color w:val="auto"/>
          <w:sz w:val="24"/>
          <w:szCs w:val="24"/>
        </w:rPr>
        <w:t>–</w:t>
      </w:r>
      <w:r w:rsidRPr="0082112A">
        <w:rPr>
          <w:szCs w:val="24"/>
        </w:rPr>
        <w:t>10.</w:t>
      </w:r>
    </w:p>
    <w:p w:rsidR="00A23C02" w:rsidRPr="0082112A" w:rsidRDefault="00A23C02" w:rsidP="0082112A">
      <w:pPr>
        <w:autoSpaceDE w:val="0"/>
        <w:autoSpaceDN w:val="0"/>
        <w:adjustRightInd w:val="0"/>
        <w:spacing w:before="240" w:line="480" w:lineRule="auto"/>
        <w:rPr>
          <w:szCs w:val="24"/>
        </w:rPr>
      </w:pPr>
      <w:r w:rsidRPr="0082112A">
        <w:rPr>
          <w:szCs w:val="24"/>
        </w:rPr>
        <w:t xml:space="preserve">Brown IW, Fielder DR (1991) Project overview and literature survey. In: Brown IW, Fielder DR (eds) The Coconut Crab: Aspects of biology and ecology of </w:t>
      </w:r>
      <w:r w:rsidRPr="0082112A">
        <w:rPr>
          <w:i/>
          <w:szCs w:val="24"/>
        </w:rPr>
        <w:t>Birgus latro</w:t>
      </w:r>
      <w:r w:rsidRPr="0082112A">
        <w:rPr>
          <w:szCs w:val="24"/>
        </w:rPr>
        <w:t xml:space="preserve"> in the Republic of Vanuatu. Australian Centre for International Agricultural Research, Canberra, pp. 1–11.</w:t>
      </w:r>
    </w:p>
    <w:p w:rsidR="00A23C02" w:rsidRPr="0082112A" w:rsidRDefault="00A23C02" w:rsidP="0082112A">
      <w:pPr>
        <w:autoSpaceDE w:val="0"/>
        <w:autoSpaceDN w:val="0"/>
        <w:adjustRightInd w:val="0"/>
        <w:spacing w:before="240" w:line="480" w:lineRule="auto"/>
        <w:rPr>
          <w:szCs w:val="24"/>
        </w:rPr>
      </w:pPr>
      <w:r w:rsidRPr="0082112A">
        <w:rPr>
          <w:szCs w:val="24"/>
        </w:rPr>
        <w:t xml:space="preserve">Chauvet C, Kadiri-Jan T (1999) Assessment of an unexploited population of coconut crabs, </w:t>
      </w:r>
      <w:r w:rsidRPr="0082112A">
        <w:rPr>
          <w:i/>
          <w:szCs w:val="24"/>
        </w:rPr>
        <w:t>Birgus latro</w:t>
      </w:r>
      <w:r w:rsidRPr="0082112A">
        <w:rPr>
          <w:szCs w:val="24"/>
        </w:rPr>
        <w:t xml:space="preserve"> (Linne, 1767) on Taiaro atoll (Tuamotu Archipelago, French Polynesia). Coral Reefs 18: 297</w:t>
      </w:r>
      <w:r w:rsidRPr="0082112A">
        <w:rPr>
          <w:rStyle w:val="A0"/>
          <w:color w:val="auto"/>
          <w:sz w:val="24"/>
          <w:szCs w:val="24"/>
        </w:rPr>
        <w:t>–</w:t>
      </w:r>
      <w:r w:rsidRPr="0082112A">
        <w:rPr>
          <w:szCs w:val="24"/>
        </w:rPr>
        <w:t>299.</w:t>
      </w:r>
    </w:p>
    <w:p w:rsidR="00A23C02" w:rsidRPr="0082112A" w:rsidRDefault="00A23C02" w:rsidP="0082112A">
      <w:pPr>
        <w:autoSpaceDE w:val="0"/>
        <w:autoSpaceDN w:val="0"/>
        <w:adjustRightInd w:val="0"/>
        <w:spacing w:before="240" w:line="480" w:lineRule="auto"/>
        <w:rPr>
          <w:szCs w:val="24"/>
        </w:rPr>
      </w:pPr>
      <w:r w:rsidRPr="0082112A">
        <w:rPr>
          <w:szCs w:val="24"/>
        </w:rPr>
        <w:t xml:space="preserve">Collen B, Böhm M, Kemp R, Baillie JEM (2012) Spineless: status and trends of the world’s invertebrates. Zoological Society of London, United Kingdom. </w:t>
      </w:r>
    </w:p>
    <w:p w:rsidR="00A23C02" w:rsidRPr="0082112A" w:rsidRDefault="00A23C02" w:rsidP="0082112A">
      <w:pPr>
        <w:spacing w:before="240" w:line="480" w:lineRule="auto"/>
        <w:rPr>
          <w:szCs w:val="24"/>
        </w:rPr>
      </w:pPr>
      <w:r w:rsidRPr="0082112A">
        <w:rPr>
          <w:szCs w:val="24"/>
        </w:rPr>
        <w:t xml:space="preserve">de Vos JM, Joppa LN, Gittleman JL, Stephens PR, Pimm SL (2014) Estimating the normal background rate of species extinction. </w:t>
      </w:r>
      <w:r w:rsidRPr="0082112A">
        <w:rPr>
          <w:iCs/>
          <w:szCs w:val="24"/>
        </w:rPr>
        <w:t>Conserv Biol</w:t>
      </w:r>
      <w:r w:rsidRPr="0082112A">
        <w:rPr>
          <w:szCs w:val="24"/>
        </w:rPr>
        <w:t xml:space="preserve"> 00: 1–10. </w:t>
      </w:r>
    </w:p>
    <w:p w:rsidR="00A23C02" w:rsidRPr="0082112A" w:rsidRDefault="00A23C02" w:rsidP="0082112A">
      <w:pPr>
        <w:spacing w:before="240" w:line="480" w:lineRule="auto"/>
        <w:rPr>
          <w:szCs w:val="24"/>
        </w:rPr>
      </w:pPr>
      <w:r w:rsidRPr="0082112A">
        <w:rPr>
          <w:szCs w:val="24"/>
        </w:rPr>
        <w:t xml:space="preserve">Drew MM, Hansson BS (2014) The population structure of </w:t>
      </w:r>
      <w:r w:rsidRPr="0082112A">
        <w:rPr>
          <w:i/>
          <w:szCs w:val="24"/>
        </w:rPr>
        <w:t>Birgus latro</w:t>
      </w:r>
      <w:r w:rsidRPr="0082112A">
        <w:rPr>
          <w:szCs w:val="24"/>
        </w:rPr>
        <w:t xml:space="preserve"> (Crustacea: Decapoda: Anomura: Coenobitidae) on Christmas Island with incidental notes on behaviour. </w:t>
      </w:r>
      <w:r w:rsidRPr="0082112A">
        <w:rPr>
          <w:rStyle w:val="A0"/>
          <w:iCs/>
          <w:color w:val="auto"/>
          <w:sz w:val="24"/>
          <w:szCs w:val="24"/>
        </w:rPr>
        <w:t>Raffles Bull Zool</w:t>
      </w:r>
      <w:r w:rsidRPr="0082112A">
        <w:rPr>
          <w:rStyle w:val="A0"/>
          <w:i/>
          <w:iCs/>
          <w:color w:val="auto"/>
          <w:sz w:val="24"/>
          <w:szCs w:val="24"/>
        </w:rPr>
        <w:t xml:space="preserve"> </w:t>
      </w:r>
      <w:r w:rsidRPr="0082112A">
        <w:rPr>
          <w:rStyle w:val="A0"/>
          <w:bCs/>
          <w:color w:val="auto"/>
          <w:sz w:val="24"/>
          <w:szCs w:val="24"/>
        </w:rPr>
        <w:t>30</w:t>
      </w:r>
      <w:r w:rsidRPr="0082112A">
        <w:rPr>
          <w:rStyle w:val="A0"/>
          <w:color w:val="auto"/>
          <w:sz w:val="24"/>
          <w:szCs w:val="24"/>
        </w:rPr>
        <w:t>: 150–161.</w:t>
      </w:r>
    </w:p>
    <w:p w:rsidR="00A23C02" w:rsidRPr="0082112A" w:rsidRDefault="00A23C02" w:rsidP="0082112A">
      <w:pPr>
        <w:autoSpaceDE w:val="0"/>
        <w:autoSpaceDN w:val="0"/>
        <w:adjustRightInd w:val="0"/>
        <w:spacing w:line="480" w:lineRule="auto"/>
        <w:rPr>
          <w:szCs w:val="24"/>
        </w:rPr>
      </w:pPr>
      <w:r w:rsidRPr="0082112A">
        <w:rPr>
          <w:szCs w:val="24"/>
        </w:rPr>
        <w:t xml:space="preserve">Drew MM, Hartnoll RG, Hansson BS (2012) An improved mark-recapture method using passive integrated transponder (PIT) tags in </w:t>
      </w:r>
      <w:r w:rsidRPr="0082112A">
        <w:rPr>
          <w:i/>
          <w:szCs w:val="24"/>
        </w:rPr>
        <w:t>Birgus latro</w:t>
      </w:r>
      <w:r w:rsidRPr="0082112A">
        <w:rPr>
          <w:szCs w:val="24"/>
        </w:rPr>
        <w:t xml:space="preserve"> (Linnaeus, 1767) (Decapoda, Anomura). Crustaceana 85: 89</w:t>
      </w:r>
      <w:r w:rsidRPr="0082112A">
        <w:rPr>
          <w:rStyle w:val="A0"/>
          <w:color w:val="auto"/>
          <w:sz w:val="24"/>
          <w:szCs w:val="24"/>
        </w:rPr>
        <w:t>–</w:t>
      </w:r>
      <w:r w:rsidRPr="0082112A">
        <w:rPr>
          <w:szCs w:val="24"/>
        </w:rPr>
        <w:t xml:space="preserve">102. </w:t>
      </w:r>
    </w:p>
    <w:p w:rsidR="00A23C02" w:rsidRPr="0082112A" w:rsidRDefault="00A23C02" w:rsidP="0082112A">
      <w:pPr>
        <w:spacing w:before="240" w:line="480" w:lineRule="auto"/>
        <w:rPr>
          <w:szCs w:val="24"/>
        </w:rPr>
      </w:pPr>
      <w:r w:rsidRPr="0082112A">
        <w:rPr>
          <w:szCs w:val="24"/>
        </w:rPr>
        <w:t xml:space="preserve">Drew MM, Harzsch S, Stensmyr, M, Erland S, Hansson BS (2010) A review of the biology and ecology of the Robber Crab, </w:t>
      </w:r>
      <w:r w:rsidRPr="0082112A">
        <w:rPr>
          <w:i/>
          <w:szCs w:val="24"/>
        </w:rPr>
        <w:t>Birgus latro</w:t>
      </w:r>
      <w:r w:rsidRPr="0082112A">
        <w:rPr>
          <w:szCs w:val="24"/>
        </w:rPr>
        <w:t xml:space="preserve"> (Linnaeus, 1767) (Anomura: Coenobitidae). Zool Anz 249: 45–67.</w:t>
      </w:r>
    </w:p>
    <w:p w:rsidR="00A23C02" w:rsidRPr="0082112A" w:rsidRDefault="00A23C02" w:rsidP="0082112A">
      <w:pPr>
        <w:spacing w:before="240" w:line="480" w:lineRule="auto"/>
        <w:rPr>
          <w:szCs w:val="24"/>
        </w:rPr>
      </w:pPr>
      <w:r w:rsidRPr="0082112A">
        <w:rPr>
          <w:szCs w:val="24"/>
        </w:rPr>
        <w:t xml:space="preserve">Eldredge LG (1996) </w:t>
      </w:r>
      <w:r w:rsidRPr="0082112A">
        <w:rPr>
          <w:i/>
          <w:iCs/>
          <w:szCs w:val="24"/>
        </w:rPr>
        <w:t>Birgus latro</w:t>
      </w:r>
      <w:r w:rsidRPr="0082112A">
        <w:rPr>
          <w:iCs/>
          <w:szCs w:val="24"/>
        </w:rPr>
        <w:t>. The IUCN Red List of Threatened Species 1996</w:t>
      </w:r>
      <w:r w:rsidRPr="0082112A">
        <w:rPr>
          <w:szCs w:val="24"/>
        </w:rPr>
        <w:t>:e.T2811A9484078.</w:t>
      </w:r>
    </w:p>
    <w:p w:rsidR="00A23C02" w:rsidRPr="0082112A" w:rsidRDefault="00A23C02" w:rsidP="0082112A">
      <w:pPr>
        <w:spacing w:before="240" w:line="480" w:lineRule="auto"/>
        <w:rPr>
          <w:szCs w:val="24"/>
        </w:rPr>
      </w:pPr>
      <w:r w:rsidRPr="0082112A">
        <w:rPr>
          <w:szCs w:val="24"/>
        </w:rPr>
        <w:t>Fiske I, Chandler R (2011) ‘unmarked’: an R package for Fitting Hierarchichal Models of Wildlife Occurrence and Abundance. J Stat Softw 43: 1–23.</w:t>
      </w:r>
    </w:p>
    <w:p w:rsidR="00A23C02" w:rsidRPr="0082112A" w:rsidRDefault="00A23C02" w:rsidP="0082112A">
      <w:pPr>
        <w:spacing w:before="240" w:line="480" w:lineRule="auto"/>
        <w:rPr>
          <w:szCs w:val="24"/>
        </w:rPr>
      </w:pPr>
      <w:r w:rsidRPr="0082112A">
        <w:rPr>
          <w:szCs w:val="24"/>
        </w:rPr>
        <w:t>Fletcher WJ (1993) Coconut crabs. In: Wright A, Hill L (eds)</w:t>
      </w:r>
      <w:r w:rsidRPr="0082112A">
        <w:rPr>
          <w:i/>
          <w:szCs w:val="24"/>
        </w:rPr>
        <w:t xml:space="preserve"> </w:t>
      </w:r>
      <w:r w:rsidRPr="0082112A">
        <w:rPr>
          <w:szCs w:val="24"/>
        </w:rPr>
        <w:t>Nearshore marine resources of the south Pacific. Institute of Pacific Studies. University of the South Pacific. FFA and ICOD, pp. 643–681.</w:t>
      </w:r>
    </w:p>
    <w:p w:rsidR="00A23C02" w:rsidRPr="0082112A" w:rsidRDefault="00A23C02" w:rsidP="0082112A">
      <w:pPr>
        <w:spacing w:before="240" w:line="480" w:lineRule="auto"/>
        <w:rPr>
          <w:szCs w:val="24"/>
        </w:rPr>
      </w:pPr>
      <w:r w:rsidRPr="0082112A">
        <w:rPr>
          <w:szCs w:val="24"/>
        </w:rPr>
        <w:t xml:space="preserve">Fletcher WJ, Brown IW, Fielder DR (1990) Growth of the coconut crab </w:t>
      </w:r>
      <w:r w:rsidRPr="0082112A">
        <w:rPr>
          <w:i/>
          <w:iCs/>
          <w:szCs w:val="24"/>
        </w:rPr>
        <w:t xml:space="preserve">Birgus latro </w:t>
      </w:r>
      <w:r w:rsidRPr="0082112A">
        <w:rPr>
          <w:szCs w:val="24"/>
        </w:rPr>
        <w:t>in Vanuatu. J Exp Mar Biol Ecol 141: 63–78.</w:t>
      </w:r>
    </w:p>
    <w:p w:rsidR="00A23C02" w:rsidRPr="0082112A" w:rsidRDefault="00A23C02" w:rsidP="0082112A">
      <w:pPr>
        <w:spacing w:before="240" w:line="480" w:lineRule="auto"/>
        <w:rPr>
          <w:szCs w:val="24"/>
        </w:rPr>
      </w:pPr>
      <w:r w:rsidRPr="0082112A">
        <w:rPr>
          <w:szCs w:val="24"/>
        </w:rPr>
        <w:t>Fletcher WJ, Brown IW, Fielder DR, Obed A (1991) Moulting and growth characteristics. In: Brown IW, Fielder DR (eds)</w:t>
      </w:r>
      <w:r w:rsidRPr="0082112A">
        <w:rPr>
          <w:i/>
          <w:szCs w:val="24"/>
        </w:rPr>
        <w:t xml:space="preserve"> </w:t>
      </w:r>
      <w:r w:rsidRPr="0082112A">
        <w:rPr>
          <w:szCs w:val="24"/>
        </w:rPr>
        <w:t xml:space="preserve">The Coconut Crab: Aspects of biology and ecology of </w:t>
      </w:r>
      <w:r w:rsidRPr="0082112A">
        <w:rPr>
          <w:i/>
          <w:szCs w:val="24"/>
        </w:rPr>
        <w:t>Birgus latro</w:t>
      </w:r>
      <w:r w:rsidRPr="0082112A">
        <w:rPr>
          <w:szCs w:val="24"/>
        </w:rPr>
        <w:t xml:space="preserve"> in the Republic of Vanuatu. Australian Centre for International Agricultural Research, Canberra, pp. 35–60.</w:t>
      </w:r>
    </w:p>
    <w:p w:rsidR="00A23C02" w:rsidRPr="0082112A" w:rsidRDefault="00A23C02" w:rsidP="0082112A">
      <w:pPr>
        <w:spacing w:before="240" w:line="480" w:lineRule="auto"/>
        <w:rPr>
          <w:szCs w:val="24"/>
        </w:rPr>
      </w:pPr>
      <w:r w:rsidRPr="0082112A">
        <w:rPr>
          <w:szCs w:val="24"/>
        </w:rPr>
        <w:t xml:space="preserve">Grubb P (1971) Ecology of terrestrial decapod crustaceans on Aldabra. </w:t>
      </w:r>
      <w:r w:rsidRPr="0082112A">
        <w:rPr>
          <w:iCs/>
          <w:szCs w:val="24"/>
        </w:rPr>
        <w:t xml:space="preserve">Philos Trans R Soc London, B </w:t>
      </w:r>
      <w:r w:rsidRPr="0082112A">
        <w:rPr>
          <w:bCs/>
          <w:szCs w:val="24"/>
        </w:rPr>
        <w:t>260</w:t>
      </w:r>
      <w:r w:rsidRPr="0082112A">
        <w:rPr>
          <w:szCs w:val="24"/>
        </w:rPr>
        <w:t>: 411–416.</w:t>
      </w:r>
    </w:p>
    <w:p w:rsidR="00A23C02" w:rsidRPr="0082112A" w:rsidRDefault="00A23C02" w:rsidP="0082112A">
      <w:pPr>
        <w:spacing w:before="240" w:line="480" w:lineRule="auto"/>
        <w:rPr>
          <w:szCs w:val="24"/>
        </w:rPr>
      </w:pPr>
      <w:r w:rsidRPr="0082112A">
        <w:rPr>
          <w:szCs w:val="24"/>
        </w:rPr>
        <w:t>Haig J (1984) Land and freshwater crabs of the Seychelles and neighbouring islands. In: Stoddart DR (ed) Biogeography and ecology of the Seychelles Islands. Dr W. Junk Publishers, The Hague, Boston, Lancaster.</w:t>
      </w:r>
    </w:p>
    <w:p w:rsidR="00A23C02" w:rsidRPr="0082112A" w:rsidRDefault="00A23C02" w:rsidP="0082112A">
      <w:pPr>
        <w:autoSpaceDE w:val="0"/>
        <w:autoSpaceDN w:val="0"/>
        <w:adjustRightInd w:val="0"/>
        <w:spacing w:line="480" w:lineRule="auto"/>
        <w:rPr>
          <w:szCs w:val="24"/>
        </w:rPr>
      </w:pPr>
      <w:r w:rsidRPr="0082112A">
        <w:rPr>
          <w:szCs w:val="24"/>
        </w:rPr>
        <w:t>Haverkamp PJ, Shekeine J, de Jong R, Schaepman M, Turnbull LA, Baxter R, Hansen D, Bunbury N, Fleischer-Dogley F, Schaepman-Strub G (2017) Giant tortoise habitats under increasing drought conditions on Aldabra Atoll</w:t>
      </w:r>
      <w:r w:rsidRPr="0082112A">
        <w:rPr>
          <w:rFonts w:eastAsia="AdvOT596495f2+20"/>
          <w:szCs w:val="24"/>
        </w:rPr>
        <w:t xml:space="preserve">- </w:t>
      </w:r>
      <w:r w:rsidRPr="0082112A">
        <w:rPr>
          <w:szCs w:val="24"/>
        </w:rPr>
        <w:t>Ecological indicators to monitor rainfall anomalies and related vegetation activity. Ecol Indic 80: 354–362.</w:t>
      </w:r>
    </w:p>
    <w:p w:rsidR="00A23C02" w:rsidRPr="0082112A" w:rsidRDefault="00A23C02" w:rsidP="0082112A">
      <w:pPr>
        <w:spacing w:before="240" w:line="480" w:lineRule="auto"/>
        <w:rPr>
          <w:szCs w:val="24"/>
        </w:rPr>
      </w:pPr>
      <w:r w:rsidRPr="0082112A">
        <w:rPr>
          <w:iCs/>
          <w:szCs w:val="24"/>
        </w:rPr>
        <w:t xml:space="preserve">Helagi N, Tafatu J, Bertram I, Moore B, Linawak M, Pakoa K (2015) </w:t>
      </w:r>
      <w:r w:rsidRPr="0082112A">
        <w:rPr>
          <w:szCs w:val="24"/>
        </w:rPr>
        <w:t xml:space="preserve">Status of the coconut crab </w:t>
      </w:r>
      <w:r w:rsidRPr="0082112A">
        <w:rPr>
          <w:i/>
          <w:iCs/>
          <w:szCs w:val="24"/>
        </w:rPr>
        <w:t xml:space="preserve">Birgus latro </w:t>
      </w:r>
      <w:r w:rsidRPr="0082112A">
        <w:rPr>
          <w:szCs w:val="24"/>
        </w:rPr>
        <w:t>in Niue</w:t>
      </w:r>
      <w:r w:rsidRPr="0082112A">
        <w:rPr>
          <w:rStyle w:val="BodyTextChar"/>
          <w:szCs w:val="24"/>
        </w:rPr>
        <w:t xml:space="preserve">. </w:t>
      </w:r>
      <w:r w:rsidRPr="0082112A">
        <w:rPr>
          <w:iCs/>
          <w:szCs w:val="24"/>
        </w:rPr>
        <w:t>Niue Department of Agriculture, Forestry and Fisheries. Pacific Community. Vanuatu Fisheries Department.</w:t>
      </w:r>
    </w:p>
    <w:p w:rsidR="00A23C02" w:rsidRPr="0082112A" w:rsidRDefault="00A23C02" w:rsidP="0082112A">
      <w:pPr>
        <w:spacing w:before="240" w:line="480" w:lineRule="auto"/>
        <w:rPr>
          <w:szCs w:val="24"/>
        </w:rPr>
      </w:pPr>
      <w:r w:rsidRPr="0082112A">
        <w:rPr>
          <w:szCs w:val="24"/>
        </w:rPr>
        <w:t>Helfman GS (1973) Ecology and behavior of the coconut crab,</w:t>
      </w:r>
      <w:r w:rsidRPr="0082112A">
        <w:rPr>
          <w:i/>
          <w:szCs w:val="24"/>
        </w:rPr>
        <w:t xml:space="preserve"> </w:t>
      </w:r>
      <w:r w:rsidRPr="0082112A">
        <w:rPr>
          <w:i/>
          <w:iCs/>
          <w:szCs w:val="24"/>
        </w:rPr>
        <w:t xml:space="preserve">Birgus latro </w:t>
      </w:r>
      <w:r w:rsidRPr="0082112A">
        <w:rPr>
          <w:szCs w:val="24"/>
        </w:rPr>
        <w:t>(L.). MSc Thesis, University of Hawaii. Honolulu.</w:t>
      </w:r>
    </w:p>
    <w:p w:rsidR="00A23C02" w:rsidRPr="0082112A" w:rsidRDefault="00A23C02" w:rsidP="0082112A">
      <w:pPr>
        <w:pStyle w:val="HTMLPreformatted"/>
        <w:spacing w:after="240" w:line="480" w:lineRule="auto"/>
        <w:rPr>
          <w:rFonts w:ascii="Times New Roman" w:hAnsi="Times New Roman" w:cs="Times New Roman"/>
          <w:sz w:val="24"/>
          <w:szCs w:val="24"/>
        </w:rPr>
      </w:pPr>
      <w:r w:rsidRPr="0082112A">
        <w:rPr>
          <w:rFonts w:ascii="Times New Roman" w:hAnsi="Times New Roman" w:cs="Times New Roman"/>
          <w:sz w:val="24"/>
          <w:szCs w:val="24"/>
        </w:rPr>
        <w:t xml:space="preserve">Hnatiuk R, Merton L (1979) A Perspective of the Vegetation of Aldabra. Philos Trans R Soc Lond B Biol Sci </w:t>
      </w:r>
      <w:r w:rsidRPr="0082112A">
        <w:rPr>
          <w:rFonts w:ascii="Times New Roman" w:hAnsi="Times New Roman" w:cs="Times New Roman"/>
          <w:iCs/>
          <w:sz w:val="24"/>
          <w:szCs w:val="24"/>
        </w:rPr>
        <w:t>286</w:t>
      </w:r>
      <w:r w:rsidRPr="0082112A">
        <w:rPr>
          <w:rFonts w:ascii="Times New Roman" w:hAnsi="Times New Roman" w:cs="Times New Roman"/>
          <w:sz w:val="24"/>
          <w:szCs w:val="24"/>
        </w:rPr>
        <w:t>: 79–84.</w:t>
      </w:r>
    </w:p>
    <w:p w:rsidR="00A23C02" w:rsidRPr="0082112A" w:rsidRDefault="00A23C02" w:rsidP="0082112A">
      <w:pPr>
        <w:autoSpaceDE w:val="0"/>
        <w:autoSpaceDN w:val="0"/>
        <w:adjustRightInd w:val="0"/>
        <w:spacing w:after="240" w:line="480" w:lineRule="auto"/>
        <w:rPr>
          <w:szCs w:val="24"/>
        </w:rPr>
      </w:pPr>
      <w:r w:rsidRPr="0082112A">
        <w:rPr>
          <w:szCs w:val="24"/>
        </w:rPr>
        <w:t>James DJ (2008) Christmas Island Biodiversity Monitoring Program: December 2003 to April 2007. Report to the Department of Finance and Deregulation from the Director of National Parks.</w:t>
      </w:r>
    </w:p>
    <w:p w:rsidR="00A23C02" w:rsidRPr="0082112A" w:rsidRDefault="00A23C02" w:rsidP="0082112A">
      <w:pPr>
        <w:spacing w:before="240" w:line="480" w:lineRule="auto"/>
        <w:rPr>
          <w:szCs w:val="24"/>
        </w:rPr>
      </w:pPr>
      <w:r w:rsidRPr="0082112A">
        <w:rPr>
          <w:szCs w:val="24"/>
        </w:rPr>
        <w:t>Kadiri-Jan T (1995) Biology and population dynamics of the coconut crab (</w:t>
      </w:r>
      <w:r w:rsidRPr="0082112A">
        <w:rPr>
          <w:i/>
          <w:szCs w:val="24"/>
        </w:rPr>
        <w:t>Birgus latro</w:t>
      </w:r>
      <w:r w:rsidRPr="0082112A">
        <w:rPr>
          <w:szCs w:val="24"/>
        </w:rPr>
        <w:t>) in Loyalty Island, New Caledonia. Universite Francaise du Pacifique, New Caledonia.</w:t>
      </w:r>
    </w:p>
    <w:p w:rsidR="00A23C02" w:rsidRPr="0082112A" w:rsidRDefault="00A23C02" w:rsidP="0082112A">
      <w:pPr>
        <w:spacing w:before="240" w:line="480" w:lineRule="auto"/>
        <w:rPr>
          <w:szCs w:val="24"/>
        </w:rPr>
      </w:pPr>
      <w:r w:rsidRPr="0082112A">
        <w:rPr>
          <w:szCs w:val="24"/>
        </w:rPr>
        <w:t xml:space="preserve">Kelley D, Richards D (2015) oce: Analysis of Oceanographic Data. </w:t>
      </w:r>
      <w:hyperlink r:id="rId11">
        <w:r w:rsidRPr="0082112A">
          <w:rPr>
            <w:rStyle w:val="Hyperlink"/>
            <w:color w:val="auto"/>
            <w:szCs w:val="24"/>
          </w:rPr>
          <w:t>http://cran.r-project.org/package=oce</w:t>
        </w:r>
      </w:hyperlink>
      <w:r w:rsidRPr="0082112A">
        <w:rPr>
          <w:szCs w:val="24"/>
        </w:rPr>
        <w:t>.sato</w:t>
      </w:r>
    </w:p>
    <w:p w:rsidR="00A23C02" w:rsidRPr="0082112A" w:rsidRDefault="00A23C02" w:rsidP="0082112A">
      <w:pPr>
        <w:spacing w:line="480" w:lineRule="auto"/>
      </w:pPr>
      <w:r w:rsidRPr="0082112A">
        <w:t>Laidre ME (2017) Ruler of the atoll: the world's largest land invertebrate. Front Ecol Environ 15(9): 527</w:t>
      </w:r>
      <w:r w:rsidRPr="0082112A">
        <w:rPr>
          <w:szCs w:val="24"/>
        </w:rPr>
        <w:t>–</w:t>
      </w:r>
      <w:r w:rsidRPr="0082112A">
        <w:t>528</w:t>
      </w:r>
      <w:r>
        <w:t>.</w:t>
      </w:r>
    </w:p>
    <w:p w:rsidR="00A23C02" w:rsidRPr="0082112A" w:rsidRDefault="00A23C02" w:rsidP="0082112A">
      <w:pPr>
        <w:spacing w:before="240" w:line="480" w:lineRule="auto"/>
        <w:rPr>
          <w:szCs w:val="24"/>
        </w:rPr>
      </w:pPr>
      <w:r w:rsidRPr="0082112A">
        <w:rPr>
          <w:szCs w:val="24"/>
        </w:rPr>
        <w:t xml:space="preserve">Lavery S, Moritz C, Fielder DR (1996) Indo-Pacific population structure and evolutionary history of the coconut crab </w:t>
      </w:r>
      <w:r w:rsidRPr="0082112A">
        <w:rPr>
          <w:i/>
          <w:iCs/>
          <w:szCs w:val="24"/>
        </w:rPr>
        <w:t>Birgus latro</w:t>
      </w:r>
      <w:r w:rsidRPr="0082112A">
        <w:rPr>
          <w:szCs w:val="24"/>
        </w:rPr>
        <w:t>. Mol Ecol 5: 557–570.</w:t>
      </w:r>
    </w:p>
    <w:p w:rsidR="00A23C02" w:rsidRPr="00A23C02" w:rsidRDefault="00A23C02" w:rsidP="0082112A">
      <w:pPr>
        <w:spacing w:before="240" w:line="480" w:lineRule="auto"/>
        <w:rPr>
          <w:szCs w:val="24"/>
          <w:lang w:val="pt-BR"/>
          <w:rPrChange w:id="217" w:author="Janske van de Crommenacker" w:date="2017-12-16T10:09:00Z">
            <w:rPr>
              <w:szCs w:val="24"/>
            </w:rPr>
          </w:rPrChange>
        </w:rPr>
      </w:pPr>
      <w:r w:rsidRPr="0082112A">
        <w:rPr>
          <w:szCs w:val="24"/>
        </w:rPr>
        <w:t xml:space="preserve">McDermott JJ, Williams JD, Boyko CB (2010) The unwanted guests of hermits: A global review of the diversity and natural history of hermit crab parasites. </w:t>
      </w:r>
      <w:r w:rsidRPr="00A23C02">
        <w:rPr>
          <w:szCs w:val="24"/>
          <w:lang w:val="pt-BR"/>
          <w:rPrChange w:id="218" w:author="Janske van de Crommenacker" w:date="2017-12-16T10:09:00Z">
            <w:rPr>
              <w:szCs w:val="24"/>
            </w:rPr>
          </w:rPrChange>
        </w:rPr>
        <w:t>J Exp Mar Biol Ecol 394: 2</w:t>
      </w:r>
      <w:r w:rsidRPr="006927B7">
        <w:rPr>
          <w:szCs w:val="24"/>
          <w:lang w:val="pt-BR"/>
          <w:rPrChange w:id="219" w:author="Janske van de Crommenacker" w:date="2017-12-16T10:09:00Z">
            <w:rPr>
              <w:szCs w:val="24"/>
              <w:lang w:val="pt-BR"/>
            </w:rPr>
          </w:rPrChange>
        </w:rPr>
        <w:t>–</w:t>
      </w:r>
      <w:r w:rsidRPr="00A23C02">
        <w:rPr>
          <w:szCs w:val="24"/>
          <w:lang w:val="pt-BR"/>
          <w:rPrChange w:id="220" w:author="Janske van de Crommenacker" w:date="2017-12-16T10:09:00Z">
            <w:rPr>
              <w:szCs w:val="24"/>
            </w:rPr>
          </w:rPrChange>
        </w:rPr>
        <w:t>44.</w:t>
      </w:r>
    </w:p>
    <w:p w:rsidR="00A23C02" w:rsidRPr="0082112A" w:rsidRDefault="00A23C02" w:rsidP="0082112A">
      <w:pPr>
        <w:spacing w:before="240" w:line="480" w:lineRule="auto"/>
        <w:rPr>
          <w:szCs w:val="24"/>
        </w:rPr>
      </w:pPr>
      <w:r w:rsidRPr="00A23C02">
        <w:rPr>
          <w:szCs w:val="24"/>
          <w:lang w:val="pt-BR"/>
          <w:rPrChange w:id="221" w:author="Janske van de Crommenacker" w:date="2017-12-16T10:09:00Z">
            <w:rPr>
              <w:szCs w:val="24"/>
            </w:rPr>
          </w:rPrChange>
        </w:rPr>
        <w:t xml:space="preserve">Meeus J (1982) Astronomical formulae for calculators. </w:t>
      </w:r>
      <w:r w:rsidRPr="0082112A">
        <w:rPr>
          <w:szCs w:val="24"/>
        </w:rPr>
        <w:t>2 edn. Richmond: Willmann-Bell.</w:t>
      </w:r>
    </w:p>
    <w:p w:rsidR="00A23C02" w:rsidRPr="0082112A" w:rsidRDefault="00A23C02" w:rsidP="0082112A">
      <w:pPr>
        <w:shd w:val="clear" w:color="auto" w:fill="FFFFFF"/>
        <w:spacing w:before="100" w:beforeAutospacing="1" w:after="100" w:afterAutospacing="1" w:line="480" w:lineRule="auto"/>
        <w:rPr>
          <w:szCs w:val="24"/>
        </w:rPr>
      </w:pPr>
      <w:r w:rsidRPr="0082112A">
        <w:rPr>
          <w:szCs w:val="24"/>
          <w:shd w:val="clear" w:color="auto" w:fill="FFFFFF"/>
        </w:rPr>
        <w:t>Paulay G, Starmer J (2011) Evolution, Insular Restriction, and Extinction of Oceanic Land Crabs, Exemplified by the Loss of an Endemic </w:t>
      </w:r>
      <w:r w:rsidRPr="0082112A">
        <w:rPr>
          <w:rStyle w:val="Emphasis"/>
          <w:szCs w:val="24"/>
          <w:shd w:val="clear" w:color="auto" w:fill="FFFFFF"/>
        </w:rPr>
        <w:t>Geograpsus</w:t>
      </w:r>
      <w:r w:rsidRPr="0082112A">
        <w:rPr>
          <w:szCs w:val="24"/>
          <w:shd w:val="clear" w:color="auto" w:fill="FFFFFF"/>
        </w:rPr>
        <w:t> in the Hawaiian Islands. PLoS ONE 6(5): e19916.</w:t>
      </w:r>
      <w:r w:rsidRPr="0082112A">
        <w:rPr>
          <w:sz w:val="20"/>
          <w:szCs w:val="20"/>
          <w:shd w:val="clear" w:color="auto" w:fill="FFFFFF"/>
        </w:rPr>
        <w:t> </w:t>
      </w:r>
    </w:p>
    <w:p w:rsidR="00A23C02" w:rsidRPr="0082112A" w:rsidRDefault="00A23C02" w:rsidP="0082112A">
      <w:pPr>
        <w:spacing w:before="240" w:line="480" w:lineRule="auto"/>
        <w:rPr>
          <w:szCs w:val="24"/>
        </w:rPr>
      </w:pPr>
      <w:r w:rsidRPr="0082112A">
        <w:rPr>
          <w:szCs w:val="24"/>
        </w:rPr>
        <w:t xml:space="preserve">Pimm SL, Jenkins CN, Abell R, Brooks TM, Gittleman JL, Joppa LN, Raven PH, Roberts CM, Sexton JO (2014) The biodiversity of species and their rates of extinction, distribution, and protection. Science 344: doi: </w:t>
      </w:r>
      <w:r w:rsidRPr="0082112A">
        <w:rPr>
          <w:szCs w:val="24"/>
          <w:shd w:val="clear" w:color="auto" w:fill="FFFFFF"/>
        </w:rPr>
        <w:t>10.1126/science.1246752</w:t>
      </w:r>
    </w:p>
    <w:p w:rsidR="00A23C02" w:rsidRPr="0082112A" w:rsidRDefault="00A23C02" w:rsidP="0082112A">
      <w:pPr>
        <w:shd w:val="clear" w:color="auto" w:fill="FFFFFF"/>
        <w:spacing w:after="0" w:line="480" w:lineRule="auto"/>
        <w:textAlignment w:val="baseline"/>
        <w:rPr>
          <w:szCs w:val="24"/>
        </w:rPr>
      </w:pPr>
      <w:r w:rsidRPr="0082112A">
        <w:rPr>
          <w:szCs w:val="24"/>
        </w:rPr>
        <w:t>Poupin J, Zubia M, Gravier-Bonnet N, Chabanet P (2013) Crustacea decapoda of Glorieuses Islands with notes on the distribution of the coconut crab (</w:t>
      </w:r>
      <w:r w:rsidRPr="0082112A">
        <w:rPr>
          <w:i/>
          <w:szCs w:val="24"/>
        </w:rPr>
        <w:t>Birgus latro</w:t>
      </w:r>
      <w:r w:rsidRPr="0082112A">
        <w:rPr>
          <w:szCs w:val="24"/>
        </w:rPr>
        <w:t xml:space="preserve">) in the Western Indian Ocean. Mar Biodivers Rec: </w:t>
      </w:r>
      <w:hyperlink r:id="rId12" w:tgtFrame="_blank" w:history="1">
        <w:r w:rsidRPr="0082112A">
          <w:rPr>
            <w:rStyle w:val="Hyperlink"/>
            <w:color w:val="auto"/>
            <w:szCs w:val="24"/>
            <w:bdr w:val="none" w:sz="0" w:space="0" w:color="auto" w:frame="1"/>
          </w:rPr>
          <w:t>https://doi.org/10.1017/S175526721300105X</w:t>
        </w:r>
      </w:hyperlink>
    </w:p>
    <w:p w:rsidR="00A23C02" w:rsidRPr="0082112A" w:rsidRDefault="00A23C02" w:rsidP="0082112A">
      <w:pPr>
        <w:spacing w:before="240" w:line="480" w:lineRule="auto"/>
        <w:rPr>
          <w:rStyle w:val="Hyperlink"/>
          <w:color w:val="auto"/>
          <w:szCs w:val="24"/>
        </w:rPr>
      </w:pPr>
      <w:r w:rsidRPr="0082112A">
        <w:rPr>
          <w:szCs w:val="24"/>
        </w:rPr>
        <w:t>Royle AJ, Dawson DK, Bates S (2004) Modelling abundance effects in distance sampling. Ecology 85: 1591–1597.</w:t>
      </w:r>
    </w:p>
    <w:p w:rsidR="00A23C02" w:rsidRPr="0082112A" w:rsidRDefault="00A23C02" w:rsidP="0082112A">
      <w:pPr>
        <w:spacing w:before="240" w:line="480" w:lineRule="auto"/>
        <w:rPr>
          <w:szCs w:val="24"/>
        </w:rPr>
      </w:pPr>
      <w:r w:rsidRPr="0082112A">
        <w:rPr>
          <w:szCs w:val="24"/>
        </w:rPr>
        <w:t xml:space="preserve">Sato T, Yoseda K (2008) Reproductive season and female maturity size of coconut crab </w:t>
      </w:r>
      <w:r w:rsidRPr="0082112A">
        <w:rPr>
          <w:i/>
          <w:szCs w:val="24"/>
        </w:rPr>
        <w:t>Birgus latro</w:t>
      </w:r>
      <w:r w:rsidRPr="0082112A">
        <w:rPr>
          <w:szCs w:val="24"/>
        </w:rPr>
        <w:t xml:space="preserve"> on Hatoma Island, southern Japan. Fish Sci 74: 1277–1282.</w:t>
      </w:r>
    </w:p>
    <w:p w:rsidR="00A23C02" w:rsidRPr="0082112A" w:rsidRDefault="00A23C02" w:rsidP="0082112A">
      <w:pPr>
        <w:spacing w:before="240" w:line="480" w:lineRule="auto"/>
        <w:rPr>
          <w:b/>
          <w:szCs w:val="24"/>
        </w:rPr>
      </w:pPr>
      <w:r w:rsidRPr="0082112A">
        <w:rPr>
          <w:szCs w:val="24"/>
        </w:rPr>
        <w:t xml:space="preserve">Sato T, Yoseda K (2009) Prediction of timing of mating and egg extrusion in the coconut crab </w:t>
      </w:r>
      <w:r w:rsidRPr="0082112A">
        <w:rPr>
          <w:i/>
          <w:szCs w:val="24"/>
        </w:rPr>
        <w:t>Birgus latro</w:t>
      </w:r>
      <w:r w:rsidRPr="0082112A">
        <w:rPr>
          <w:szCs w:val="24"/>
        </w:rPr>
        <w:t xml:space="preserve"> judged from female pleonal expansion. Fish Sci 75: 641–48. </w:t>
      </w:r>
    </w:p>
    <w:p w:rsidR="00A23C02" w:rsidRPr="0082112A" w:rsidRDefault="00A23C02" w:rsidP="0082112A">
      <w:pPr>
        <w:spacing w:before="240" w:line="480" w:lineRule="auto"/>
        <w:rPr>
          <w:szCs w:val="24"/>
        </w:rPr>
      </w:pPr>
      <w:r w:rsidRPr="0082112A">
        <w:rPr>
          <w:szCs w:val="24"/>
        </w:rPr>
        <w:t xml:space="preserve">Schiller CB (1992) Assessment of the status of the coconut crab </w:t>
      </w:r>
      <w:r w:rsidRPr="0082112A">
        <w:rPr>
          <w:i/>
          <w:iCs/>
          <w:szCs w:val="24"/>
        </w:rPr>
        <w:t xml:space="preserve">Birgus latro </w:t>
      </w:r>
      <w:r w:rsidRPr="0082112A">
        <w:rPr>
          <w:szCs w:val="24"/>
        </w:rPr>
        <w:t>on Niue Island with recommendations regarding an appropriate resource management strategy. Consultancy report FAO Rome, Italy, pp.69.</w:t>
      </w:r>
    </w:p>
    <w:p w:rsidR="00A23C02" w:rsidRPr="0082112A" w:rsidRDefault="00A23C02" w:rsidP="0082112A">
      <w:pPr>
        <w:spacing w:before="240" w:line="480" w:lineRule="auto"/>
        <w:rPr>
          <w:szCs w:val="24"/>
        </w:rPr>
      </w:pPr>
      <w:r w:rsidRPr="0082112A">
        <w:rPr>
          <w:szCs w:val="24"/>
        </w:rPr>
        <w:t>Schiller C, Fielder DR, Brown IW, Obed A (1991) Reproduction, early life history and recruitment. In: Brown IW, Fielder DR (eds)</w:t>
      </w:r>
      <w:r w:rsidRPr="0082112A">
        <w:rPr>
          <w:i/>
          <w:szCs w:val="24"/>
        </w:rPr>
        <w:t xml:space="preserve"> </w:t>
      </w:r>
      <w:r w:rsidRPr="0082112A">
        <w:rPr>
          <w:szCs w:val="24"/>
        </w:rPr>
        <w:t xml:space="preserve">The Coconut Crab: Aspects of biology and ecology of </w:t>
      </w:r>
      <w:r w:rsidRPr="000039DD">
        <w:rPr>
          <w:i/>
          <w:szCs w:val="24"/>
        </w:rPr>
        <w:t>Birgus latro</w:t>
      </w:r>
      <w:r w:rsidRPr="0082112A">
        <w:rPr>
          <w:szCs w:val="24"/>
        </w:rPr>
        <w:t xml:space="preserve"> in the Republic of Vanuatu. Australian Centre for International Agricultural Research, Canberra, pp.13–33.</w:t>
      </w:r>
    </w:p>
    <w:p w:rsidR="00A23C02" w:rsidRPr="0082112A" w:rsidRDefault="00A23C02" w:rsidP="0082112A">
      <w:pPr>
        <w:spacing w:before="240" w:line="480" w:lineRule="auto"/>
        <w:rPr>
          <w:szCs w:val="24"/>
        </w:rPr>
      </w:pPr>
      <w:r w:rsidRPr="0082112A">
        <w:rPr>
          <w:szCs w:val="24"/>
        </w:rPr>
        <w:t>Stoddart DR, Mole LU (1977) Climate of Aldabra Atoll. Atoll Res Bull 202: 1</w:t>
      </w:r>
      <w:r w:rsidRPr="0082112A">
        <w:rPr>
          <w:rFonts w:eastAsia="AdvOT596495f2+20"/>
          <w:szCs w:val="24"/>
        </w:rPr>
        <w:t>–</w:t>
      </w:r>
      <w:r w:rsidRPr="0082112A">
        <w:rPr>
          <w:szCs w:val="24"/>
        </w:rPr>
        <w:t>21.</w:t>
      </w:r>
    </w:p>
    <w:p w:rsidR="00A23C02" w:rsidRPr="0082112A" w:rsidRDefault="00A23C02" w:rsidP="0082112A">
      <w:pPr>
        <w:spacing w:before="240" w:line="480" w:lineRule="auto"/>
        <w:rPr>
          <w:szCs w:val="24"/>
        </w:rPr>
      </w:pPr>
      <w:r w:rsidRPr="0082112A">
        <w:rPr>
          <w:szCs w:val="24"/>
        </w:rPr>
        <w:t xml:space="preserve">Veron S, Penone C, Clergeau P, Costa, GC, Oliviera BF, Sao-Pedro VA, Pavoine S (2016) Integrating data-deficient species in analyses of evolutionary history loss. Ecol Evol 6: </w:t>
      </w:r>
      <w:r w:rsidRPr="0082112A">
        <w:rPr>
          <w:szCs w:val="24"/>
          <w:shd w:val="clear" w:color="auto" w:fill="FFFFFF"/>
        </w:rPr>
        <w:t>8502–8514.</w:t>
      </w:r>
    </w:p>
    <w:p w:rsidR="00A23C02" w:rsidRPr="0082112A" w:rsidRDefault="00A23C02" w:rsidP="0082112A">
      <w:pPr>
        <w:pStyle w:val="Default"/>
        <w:spacing w:after="200" w:line="480" w:lineRule="auto"/>
        <w:rPr>
          <w:color w:val="auto"/>
        </w:rPr>
      </w:pPr>
      <w:r w:rsidRPr="0082112A">
        <w:rPr>
          <w:color w:val="auto"/>
        </w:rPr>
        <w:t>Walton R (2015) Habitat use and preference of the Aldabra giant tortoise (</w:t>
      </w:r>
      <w:r w:rsidRPr="0082112A">
        <w:rPr>
          <w:i/>
          <w:color w:val="auto"/>
        </w:rPr>
        <w:t>Aldabrachelys gigantea</w:t>
      </w:r>
      <w:r w:rsidRPr="0082112A">
        <w:rPr>
          <w:color w:val="auto"/>
        </w:rPr>
        <w:t>) on Aldabra Atoll, Seychelles. MSc thesis. The University of Edinburgh. Edinbrugh.</w:t>
      </w:r>
    </w:p>
    <w:p w:rsidR="00A23C02" w:rsidRPr="0082112A" w:rsidRDefault="00A23C02" w:rsidP="0082112A">
      <w:pPr>
        <w:spacing w:before="240" w:line="480" w:lineRule="auto"/>
        <w:rPr>
          <w:szCs w:val="24"/>
        </w:rPr>
      </w:pPr>
      <w:r w:rsidRPr="0082112A">
        <w:rPr>
          <w:szCs w:val="24"/>
        </w:rPr>
        <w:t>Wood SN (2006a) Generalized additive models: an introduction with R. CRC press.</w:t>
      </w:r>
    </w:p>
    <w:p w:rsidR="00A23C02" w:rsidRPr="0082112A" w:rsidRDefault="00A23C02" w:rsidP="0082112A">
      <w:pPr>
        <w:spacing w:before="240" w:line="480" w:lineRule="auto"/>
        <w:rPr>
          <w:szCs w:val="24"/>
        </w:rPr>
        <w:sectPr w:rsidR="00A23C02" w:rsidRPr="0082112A" w:rsidSect="00474F79">
          <w:pgSz w:w="11906" w:h="16838"/>
          <w:pgMar w:top="1440" w:right="1440" w:bottom="1440" w:left="1440" w:header="708" w:footer="708" w:gutter="0"/>
          <w:lnNumType w:countBy="1" w:restart="continuous"/>
          <w:cols w:space="708"/>
          <w:docGrid w:linePitch="360"/>
        </w:sectPr>
      </w:pPr>
      <w:r w:rsidRPr="0082112A">
        <w:rPr>
          <w:szCs w:val="24"/>
        </w:rPr>
        <w:t>Wood SN (2006b) Low-Rank Scale-Invariant Tensor Product Smooths for Generalized Additive Mixed Models. Biometrics 62: 1025–36.</w:t>
      </w:r>
    </w:p>
    <w:p w:rsidR="00A23C02" w:rsidRPr="0082112A" w:rsidRDefault="00A23C02" w:rsidP="0082112A">
      <w:pPr>
        <w:pStyle w:val="BodyText"/>
        <w:spacing w:line="480" w:lineRule="auto"/>
        <w:jc w:val="center"/>
        <w:rPr>
          <w:szCs w:val="24"/>
        </w:rPr>
      </w:pPr>
      <w:r w:rsidRPr="0082112A">
        <w:rPr>
          <w:szCs w:val="24"/>
        </w:rPr>
        <w:t xml:space="preserve">FIGURES </w:t>
      </w:r>
    </w:p>
    <w:p w:rsidR="00A23C02" w:rsidRPr="0082112A" w:rsidRDefault="00A23C02" w:rsidP="0082112A">
      <w:pPr>
        <w:spacing w:line="480" w:lineRule="auto"/>
        <w:rPr>
          <w:b/>
          <w:szCs w:val="24"/>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6" type="#_x0000_t75" style="position:absolute;margin-left:-5.25pt;margin-top:77.3pt;width:479.05pt;height:400.35pt;z-index:251656704;visibility:visible;mso-position-horizontal-relative:margin">
            <v:imagedata r:id="rId13" o:title=""/>
            <w10:wrap type="square" anchorx="margin"/>
          </v:shape>
        </w:pict>
      </w:r>
      <w:r w:rsidRPr="0082112A">
        <w:rPr>
          <w:b/>
          <w:szCs w:val="24"/>
        </w:rPr>
        <w:t xml:space="preserve">Figure 1. </w:t>
      </w:r>
      <w:del w:id="222" w:author="Fernando Cagua" w:date="2017-11-17T18:38:00Z">
        <w:r w:rsidRPr="0082112A" w:rsidDel="00041529">
          <w:rPr>
            <w:szCs w:val="24"/>
          </w:rPr>
          <w:delText xml:space="preserve">Location of </w:delText>
        </w:r>
      </w:del>
      <w:r w:rsidRPr="0082112A">
        <w:rPr>
          <w:szCs w:val="24"/>
        </w:rPr>
        <w:t xml:space="preserve">Aldabra Atoll </w:t>
      </w:r>
      <w:del w:id="223" w:author="Fernando Cagua" w:date="2017-11-17T18:38:00Z">
        <w:r w:rsidRPr="0082112A" w:rsidDel="00041529">
          <w:rPr>
            <w:szCs w:val="24"/>
          </w:rPr>
          <w:delText>in the Western Indian Ocean and location of the</w:delText>
        </w:r>
      </w:del>
      <w:ins w:id="224" w:author="Fernando Cagua" w:date="2017-11-17T18:38:00Z">
        <w:r>
          <w:rPr>
            <w:szCs w:val="24"/>
          </w:rPr>
          <w:t>and</w:t>
        </w:r>
        <w:del w:id="225" w:author="Janske van de Crommenacker" w:date="2017-12-17T12:36:00Z">
          <w:r w:rsidDel="00E76500">
            <w:rPr>
              <w:szCs w:val="24"/>
            </w:rPr>
            <w:delText xml:space="preserve"> </w:delText>
          </w:r>
        </w:del>
      </w:ins>
      <w:r w:rsidRPr="0082112A">
        <w:rPr>
          <w:szCs w:val="24"/>
        </w:rPr>
        <w:t xml:space="preserve"> monitoring transects for </w:t>
      </w:r>
      <w:r w:rsidRPr="0082112A">
        <w:rPr>
          <w:i/>
          <w:szCs w:val="24"/>
        </w:rPr>
        <w:t>Birgus latro</w:t>
      </w:r>
      <w:r w:rsidRPr="0082112A">
        <w:rPr>
          <w:szCs w:val="24"/>
        </w:rPr>
        <w:t>.</w:t>
      </w:r>
    </w:p>
    <w:p w:rsidR="00A23C02" w:rsidRPr="0082112A" w:rsidRDefault="00A23C02" w:rsidP="0082112A">
      <w:pPr>
        <w:spacing w:line="480" w:lineRule="auto"/>
        <w:rPr>
          <w:b/>
          <w:szCs w:val="24"/>
        </w:rPr>
        <w:sectPr w:rsidR="00A23C02" w:rsidRPr="0082112A" w:rsidSect="00233286">
          <w:pgSz w:w="11906" w:h="16838"/>
          <w:pgMar w:top="1440" w:right="1440" w:bottom="1440" w:left="1440" w:header="708" w:footer="708" w:gutter="0"/>
          <w:lnNumType w:countBy="1" w:restart="continuous"/>
          <w:cols w:space="708"/>
          <w:docGrid w:linePitch="360"/>
        </w:sectPr>
      </w:pPr>
    </w:p>
    <w:p w:rsidR="00A23C02" w:rsidRPr="0082112A" w:rsidRDefault="00A23C02" w:rsidP="0082112A">
      <w:pPr>
        <w:spacing w:line="480" w:lineRule="auto"/>
        <w:rPr>
          <w:szCs w:val="24"/>
        </w:rPr>
      </w:pPr>
      <w:r>
        <w:rPr>
          <w:noProof/>
          <w:lang w:val="en-US"/>
        </w:rPr>
        <w:pict>
          <v:shape id="Picture" o:spid="_x0000_s1027" type="#_x0000_t75" style="position:absolute;margin-left:-43.1pt;margin-top:100.45pt;width:479.05pt;height:129.75pt;z-index:251654656;visibility:visible">
            <v:imagedata r:id="rId14" o:title=""/>
            <w10:wrap type="square"/>
          </v:shape>
        </w:pict>
      </w:r>
      <w:r w:rsidRPr="0082112A">
        <w:rPr>
          <w:b/>
          <w:szCs w:val="24"/>
        </w:rPr>
        <w:t>Figure 2.</w:t>
      </w:r>
      <w:r w:rsidRPr="0082112A">
        <w:rPr>
          <w:szCs w:val="24"/>
        </w:rPr>
        <w:t xml:space="preserve"> </w:t>
      </w:r>
      <w:r w:rsidRPr="0082112A">
        <w:rPr>
          <w:i/>
          <w:szCs w:val="24"/>
        </w:rPr>
        <w:t>Birgus latro</w:t>
      </w:r>
      <w:r w:rsidRPr="0082112A">
        <w:rPr>
          <w:szCs w:val="24"/>
        </w:rPr>
        <w:t xml:space="preserve"> density (</w:t>
      </w:r>
      <w:r w:rsidRPr="0082112A">
        <w:rPr>
          <w:b/>
          <w:szCs w:val="24"/>
        </w:rPr>
        <w:t>A</w:t>
      </w:r>
      <w:r w:rsidRPr="0082112A">
        <w:rPr>
          <w:szCs w:val="24"/>
        </w:rPr>
        <w:t>) over the years and (</w:t>
      </w:r>
      <w:r w:rsidRPr="0082112A">
        <w:rPr>
          <w:b/>
          <w:szCs w:val="24"/>
        </w:rPr>
        <w:t>B</w:t>
      </w:r>
      <w:r w:rsidRPr="0082112A">
        <w:rPr>
          <w:szCs w:val="24"/>
        </w:rPr>
        <w:t xml:space="preserve">) over the yearly cycle. The solid lines show the values predicted by the Generalised Additive Model, while grey ribbons </w:t>
      </w:r>
      <w:del w:id="226" w:author="Fernando Cagua" w:date="2017-11-17T18:39:00Z">
        <w:r w:rsidRPr="0082112A" w:rsidDel="00041529">
          <w:rPr>
            <w:szCs w:val="24"/>
          </w:rPr>
          <w:delText xml:space="preserve">represent </w:delText>
        </w:r>
      </w:del>
      <w:ins w:id="227" w:author="Fernando Cagua" w:date="2017-11-17T18:39:00Z">
        <w:r>
          <w:rPr>
            <w:szCs w:val="24"/>
          </w:rPr>
          <w:t>depict</w:t>
        </w:r>
        <w:r w:rsidRPr="0082112A">
          <w:rPr>
            <w:szCs w:val="24"/>
          </w:rPr>
          <w:t xml:space="preserve"> </w:t>
        </w:r>
      </w:ins>
      <w:r w:rsidRPr="0082112A">
        <w:rPr>
          <w:szCs w:val="24"/>
        </w:rPr>
        <w:t>the standard error. The dashed line</w:t>
      </w:r>
      <w:ins w:id="228" w:author="Fernando Cagua" w:date="2017-11-17T18:39:00Z">
        <w:r>
          <w:rPr>
            <w:szCs w:val="24"/>
          </w:rPr>
          <w:t>s</w:t>
        </w:r>
      </w:ins>
      <w:r w:rsidRPr="0082112A">
        <w:rPr>
          <w:szCs w:val="24"/>
        </w:rPr>
        <w:t xml:space="preserve"> indicate</w:t>
      </w:r>
      <w:del w:id="229" w:author="Fernando Cagua" w:date="2017-11-17T18:39:00Z">
        <w:r w:rsidRPr="0082112A" w:rsidDel="00041529">
          <w:rPr>
            <w:szCs w:val="24"/>
          </w:rPr>
          <w:delText>s</w:delText>
        </w:r>
      </w:del>
      <w:r w:rsidRPr="0082112A">
        <w:rPr>
          <w:szCs w:val="24"/>
        </w:rPr>
        <w:t xml:space="preserve"> the </w:t>
      </w:r>
      <w:del w:id="230" w:author="Fernando Cagua" w:date="2017-11-17T18:39:00Z">
        <w:r w:rsidRPr="0082112A" w:rsidDel="00041529">
          <w:rPr>
            <w:szCs w:val="24"/>
          </w:rPr>
          <w:delText xml:space="preserve">average </w:delText>
        </w:r>
      </w:del>
      <w:ins w:id="231" w:author="Fernando Cagua" w:date="2017-11-17T18:39:00Z">
        <w:r>
          <w:rPr>
            <w:szCs w:val="24"/>
          </w:rPr>
          <w:t>mean</w:t>
        </w:r>
        <w:r w:rsidRPr="0082112A">
          <w:rPr>
            <w:szCs w:val="24"/>
          </w:rPr>
          <w:t xml:space="preserve"> </w:t>
        </w:r>
      </w:ins>
      <w:r w:rsidRPr="0082112A">
        <w:rPr>
          <w:szCs w:val="24"/>
        </w:rPr>
        <w:t xml:space="preserve">crab </w:t>
      </w:r>
      <w:commentRangeStart w:id="232"/>
      <w:r w:rsidRPr="0082112A">
        <w:rPr>
          <w:szCs w:val="24"/>
        </w:rPr>
        <w:t>density</w:t>
      </w:r>
      <w:commentRangeEnd w:id="232"/>
      <w:r>
        <w:rPr>
          <w:rStyle w:val="CommentReference"/>
        </w:rPr>
        <w:commentReference w:id="232"/>
      </w:r>
      <w:r w:rsidRPr="0082112A">
        <w:rPr>
          <w:szCs w:val="24"/>
        </w:rPr>
        <w:t>.</w:t>
      </w:r>
    </w:p>
    <w:p w:rsidR="00A23C02" w:rsidRPr="0082112A" w:rsidRDefault="00A23C02" w:rsidP="0082112A">
      <w:pPr>
        <w:spacing w:line="480" w:lineRule="auto"/>
        <w:rPr>
          <w:b/>
          <w:szCs w:val="24"/>
        </w:rPr>
        <w:sectPr w:rsidR="00A23C02" w:rsidRPr="0082112A" w:rsidSect="00233286">
          <w:pgSz w:w="11906" w:h="16838"/>
          <w:pgMar w:top="1440" w:right="1440" w:bottom="1440" w:left="1440" w:header="708" w:footer="708" w:gutter="0"/>
          <w:lnNumType w:countBy="1" w:restart="continuous"/>
          <w:cols w:space="708"/>
          <w:docGrid w:linePitch="360"/>
        </w:sectPr>
      </w:pPr>
    </w:p>
    <w:p w:rsidR="00A23C02" w:rsidRPr="0082112A" w:rsidRDefault="00A23C02" w:rsidP="0082112A">
      <w:pPr>
        <w:spacing w:line="480" w:lineRule="auto"/>
        <w:rPr>
          <w:szCs w:val="24"/>
        </w:rPr>
        <w:sectPr w:rsidR="00A23C02" w:rsidRPr="0082112A" w:rsidSect="00233286">
          <w:pgSz w:w="11906" w:h="16838"/>
          <w:pgMar w:top="1440" w:right="1440" w:bottom="1440" w:left="1440" w:header="708" w:footer="708" w:gutter="0"/>
          <w:lnNumType w:countBy="1" w:restart="continuous"/>
          <w:cols w:space="708"/>
          <w:docGrid w:linePitch="360"/>
        </w:sectPr>
      </w:pPr>
      <w:r>
        <w:rPr>
          <w:noProof/>
          <w:lang w:val="en-US"/>
        </w:rPr>
        <w:pict>
          <v:shape id="_x0000_s1028" type="#_x0000_t75" style="position:absolute;margin-left:-32.35pt;margin-top:141.2pt;width:479.05pt;height:273.75pt;z-index:251655680;visibility:visible">
            <v:imagedata r:id="rId15" o:title=""/>
            <w10:wrap type="square"/>
          </v:shape>
        </w:pict>
      </w:r>
      <w:r w:rsidRPr="0082112A">
        <w:rPr>
          <w:b/>
          <w:szCs w:val="24"/>
        </w:rPr>
        <w:t xml:space="preserve">Figure 3. </w:t>
      </w:r>
      <w:r w:rsidRPr="0082112A">
        <w:rPr>
          <w:szCs w:val="24"/>
        </w:rPr>
        <w:t>Contour plots of the effect of time of the year and distance from shore on (</w:t>
      </w:r>
      <w:r w:rsidRPr="0082112A">
        <w:rPr>
          <w:b/>
          <w:szCs w:val="24"/>
        </w:rPr>
        <w:t>A</w:t>
      </w:r>
      <w:r w:rsidRPr="0082112A">
        <w:rPr>
          <w:szCs w:val="24"/>
        </w:rPr>
        <w:t>) the counts and (</w:t>
      </w:r>
      <w:r w:rsidRPr="0082112A">
        <w:rPr>
          <w:b/>
          <w:szCs w:val="24"/>
        </w:rPr>
        <w:t>B</w:t>
      </w:r>
      <w:r w:rsidRPr="0082112A">
        <w:rPr>
          <w:szCs w:val="24"/>
        </w:rPr>
        <w:t>) the size. Top panels represent male crabs and bottom panels represent female crabs. In all panels, shades of red and blue indicate values larger and smaller than the average respectively.</w:t>
      </w:r>
    </w:p>
    <w:p w:rsidR="00A23C02" w:rsidRPr="0082112A" w:rsidRDefault="00A23C02" w:rsidP="0082112A">
      <w:pPr>
        <w:spacing w:line="480" w:lineRule="auto"/>
        <w:rPr>
          <w:szCs w:val="24"/>
        </w:rPr>
        <w:sectPr w:rsidR="00A23C02" w:rsidRPr="0082112A" w:rsidSect="00233286">
          <w:pgSz w:w="11906" w:h="16838"/>
          <w:pgMar w:top="1440" w:right="1440" w:bottom="1440" w:left="1440" w:header="708" w:footer="708" w:gutter="0"/>
          <w:lnNumType w:countBy="1" w:restart="continuous"/>
          <w:cols w:space="708"/>
          <w:docGrid w:linePitch="360"/>
        </w:sectPr>
      </w:pPr>
      <w:r>
        <w:rPr>
          <w:noProof/>
          <w:lang w:val="en-US"/>
        </w:rPr>
        <w:pict>
          <v:shape id="_x0000_s1029" type="#_x0000_t75" style="position:absolute;margin-left:65.75pt;margin-top:210.85pt;width:229.6pt;height:262.35pt;z-index:-251656704;visibility:visible" wrapcoords="-71 0 -71 21538 21600 21538 21600 0 -71 0">
            <v:imagedata r:id="rId16" o:title=""/>
            <w10:wrap type="tight"/>
          </v:shape>
        </w:pict>
      </w:r>
      <w:r w:rsidRPr="0082112A">
        <w:rPr>
          <w:b/>
          <w:szCs w:val="24"/>
        </w:rPr>
        <w:t xml:space="preserve">Figure 4. </w:t>
      </w:r>
      <w:r w:rsidRPr="0082112A">
        <w:rPr>
          <w:szCs w:val="24"/>
        </w:rPr>
        <w:t>Association between the phase of the moon and (</w:t>
      </w:r>
      <w:r w:rsidRPr="0082112A">
        <w:rPr>
          <w:b/>
          <w:szCs w:val="24"/>
        </w:rPr>
        <w:t>A</w:t>
      </w:r>
      <w:r w:rsidRPr="0082112A">
        <w:rPr>
          <w:szCs w:val="24"/>
        </w:rPr>
        <w:t>) the count and (</w:t>
      </w:r>
      <w:r w:rsidRPr="0082112A">
        <w:rPr>
          <w:b/>
          <w:szCs w:val="24"/>
        </w:rPr>
        <w:t>B</w:t>
      </w:r>
      <w:r w:rsidRPr="0082112A">
        <w:rPr>
          <w:szCs w:val="24"/>
        </w:rPr>
        <w:t xml:space="preserve">) the size of encountered </w:t>
      </w:r>
      <w:r w:rsidRPr="0082112A">
        <w:rPr>
          <w:i/>
          <w:szCs w:val="24"/>
        </w:rPr>
        <w:t>Birgus latro.</w:t>
      </w:r>
      <w:r w:rsidRPr="0082112A">
        <w:rPr>
          <w:szCs w:val="24"/>
        </w:rPr>
        <w:t xml:space="preserve"> Females are represented in green and males in orange. The </w:t>
      </w:r>
      <w:ins w:id="233" w:author="Fernando Cagua" w:date="2017-11-17T18:41:00Z">
        <w:r>
          <w:rPr>
            <w:szCs w:val="24"/>
          </w:rPr>
          <w:t xml:space="preserve">top and bottom </w:t>
        </w:r>
      </w:ins>
      <w:r w:rsidRPr="0082112A">
        <w:rPr>
          <w:szCs w:val="24"/>
        </w:rPr>
        <w:t xml:space="preserve">y-axes show the effect on the mean counts (0.36 females and 1.13 males) </w:t>
      </w:r>
      <w:del w:id="234" w:author="Fernando Cagua" w:date="2017-11-17T18:41:00Z">
        <w:r w:rsidRPr="0082112A" w:rsidDel="00061789">
          <w:rPr>
            <w:szCs w:val="24"/>
          </w:rPr>
          <w:delText xml:space="preserve">or </w:delText>
        </w:r>
      </w:del>
      <w:ins w:id="235" w:author="Fernando Cagua" w:date="2017-11-17T18:41:00Z">
        <w:r>
          <w:rPr>
            <w:szCs w:val="24"/>
          </w:rPr>
          <w:t>and</w:t>
        </w:r>
        <w:r w:rsidRPr="0082112A">
          <w:rPr>
            <w:szCs w:val="24"/>
          </w:rPr>
          <w:t xml:space="preserve"> </w:t>
        </w:r>
      </w:ins>
      <w:r w:rsidRPr="0082112A">
        <w:rPr>
          <w:szCs w:val="24"/>
        </w:rPr>
        <w:t>the mean sizes (30.5mm thoracic length for females and 40.6mm for males) per transect section</w:t>
      </w:r>
      <w:ins w:id="236" w:author="Fernando Cagua" w:date="2017-11-17T18:41:00Z">
        <w:r>
          <w:rPr>
            <w:szCs w:val="24"/>
          </w:rPr>
          <w:t xml:space="preserve"> respectively</w:t>
        </w:r>
      </w:ins>
      <w:r w:rsidRPr="0082112A">
        <w:rPr>
          <w:szCs w:val="24"/>
        </w:rPr>
        <w:t>. The solid lines show the values predicted by the Generalised Additive Model, while ribbons represent</w:t>
      </w:r>
      <w:del w:id="237" w:author="Janske van de Crommenacker" w:date="2017-12-17T12:40:00Z">
        <w:r w:rsidRPr="0082112A" w:rsidDel="00592BCB">
          <w:rPr>
            <w:szCs w:val="24"/>
          </w:rPr>
          <w:delText>s</w:delText>
        </w:r>
      </w:del>
      <w:r w:rsidRPr="0082112A">
        <w:rPr>
          <w:szCs w:val="24"/>
        </w:rPr>
        <w:t xml:space="preserve"> the standard error. The phase of the moon is defined as 0 and 1 for new moon, 0.25 for first quarter, 0.5 for full moon, and 0.75 for last quarter (Meeus, 1982).</w:t>
      </w:r>
    </w:p>
    <w:p w:rsidR="00A23C02" w:rsidRPr="0082112A" w:rsidRDefault="00A23C02" w:rsidP="0082112A">
      <w:pPr>
        <w:spacing w:line="480" w:lineRule="auto"/>
        <w:rPr>
          <w:szCs w:val="24"/>
        </w:rPr>
        <w:sectPr w:rsidR="00A23C02" w:rsidRPr="0082112A" w:rsidSect="00233286">
          <w:pgSz w:w="11906" w:h="16838"/>
          <w:pgMar w:top="1440" w:right="1440" w:bottom="1440" w:left="1440" w:header="708" w:footer="708" w:gutter="0"/>
          <w:lnNumType w:countBy="1" w:restart="continuous"/>
          <w:cols w:space="708"/>
          <w:docGrid w:linePitch="360"/>
        </w:sectPr>
      </w:pPr>
      <w:r>
        <w:rPr>
          <w:noProof/>
          <w:lang w:val="en-US"/>
        </w:rPr>
        <w:pict>
          <v:shape id="_x0000_s1030" type="#_x0000_t75" style="position:absolute;margin-left:49.35pt;margin-top:86.55pt;width:229.6pt;height:164pt;z-index:251658752;visibility:visible">
            <v:imagedata r:id="rId17" o:title=""/>
            <w10:wrap type="square"/>
          </v:shape>
        </w:pict>
      </w:r>
      <w:r w:rsidRPr="0082112A">
        <w:rPr>
          <w:b/>
          <w:szCs w:val="24"/>
        </w:rPr>
        <w:t xml:space="preserve">Figure </w:t>
      </w:r>
      <w:r w:rsidRPr="0082112A">
        <w:rPr>
          <w:b/>
          <w:szCs w:val="24"/>
        </w:rPr>
        <w:fldChar w:fldCharType="begin"/>
      </w:r>
      <w:r w:rsidRPr="0082112A">
        <w:rPr>
          <w:b/>
          <w:szCs w:val="24"/>
        </w:rPr>
        <w:instrText xml:space="preserve"> SEQ Figure \* ARABIC </w:instrText>
      </w:r>
      <w:r w:rsidRPr="0082112A">
        <w:rPr>
          <w:b/>
          <w:szCs w:val="24"/>
        </w:rPr>
        <w:fldChar w:fldCharType="separate"/>
      </w:r>
      <w:r w:rsidRPr="0082112A">
        <w:rPr>
          <w:b/>
          <w:szCs w:val="24"/>
        </w:rPr>
        <w:t>5</w:t>
      </w:r>
      <w:r w:rsidRPr="0082112A">
        <w:rPr>
          <w:b/>
          <w:szCs w:val="24"/>
        </w:rPr>
        <w:fldChar w:fldCharType="end"/>
      </w:r>
      <w:r w:rsidRPr="0082112A">
        <w:rPr>
          <w:szCs w:val="24"/>
        </w:rPr>
        <w:t xml:space="preserve">: Size distribution of </w:t>
      </w:r>
      <w:r w:rsidRPr="0082112A">
        <w:rPr>
          <w:i/>
          <w:szCs w:val="24"/>
        </w:rPr>
        <w:t xml:space="preserve">Birgus latro </w:t>
      </w:r>
      <w:r w:rsidRPr="0082112A">
        <w:rPr>
          <w:szCs w:val="24"/>
        </w:rPr>
        <w:t>on Aldabra for female and male individuals. Females are represented in green and males in orange.</w:t>
      </w:r>
    </w:p>
    <w:p w:rsidR="00A23C02" w:rsidRPr="0082112A" w:rsidRDefault="00A23C02" w:rsidP="0082112A">
      <w:pPr>
        <w:spacing w:line="480" w:lineRule="auto"/>
        <w:rPr>
          <w:szCs w:val="24"/>
        </w:rPr>
        <w:sectPr w:rsidR="00A23C02" w:rsidRPr="0082112A" w:rsidSect="00233286">
          <w:pgSz w:w="11906" w:h="16838"/>
          <w:pgMar w:top="1440" w:right="1440" w:bottom="1440" w:left="1440" w:header="708" w:footer="708" w:gutter="0"/>
          <w:lnNumType w:countBy="1" w:restart="continuous"/>
          <w:cols w:space="708"/>
          <w:docGrid w:linePitch="360"/>
        </w:sectPr>
      </w:pPr>
      <w:r>
        <w:rPr>
          <w:noProof/>
          <w:lang w:val="en-US"/>
        </w:rPr>
        <w:pict>
          <v:shape id="_x0000_s1031" type="#_x0000_t75" style="position:absolute;margin-left:74.9pt;margin-top:188.35pt;width:229.6pt;height:135.05pt;z-index:251657728;visibility:visible">
            <v:imagedata r:id="rId18" o:title=""/>
            <w10:wrap type="square"/>
          </v:shape>
        </w:pict>
      </w:r>
      <w:r w:rsidRPr="0082112A">
        <w:rPr>
          <w:b/>
          <w:szCs w:val="24"/>
        </w:rPr>
        <w:t xml:space="preserve">Figure </w:t>
      </w:r>
      <w:r w:rsidRPr="0082112A">
        <w:rPr>
          <w:b/>
          <w:szCs w:val="24"/>
        </w:rPr>
        <w:fldChar w:fldCharType="begin"/>
      </w:r>
      <w:r w:rsidRPr="0082112A">
        <w:rPr>
          <w:b/>
          <w:szCs w:val="24"/>
        </w:rPr>
        <w:instrText xml:space="preserve"> SEQ Figure \* ARABIC </w:instrText>
      </w:r>
      <w:r w:rsidRPr="0082112A">
        <w:rPr>
          <w:b/>
          <w:szCs w:val="24"/>
        </w:rPr>
        <w:fldChar w:fldCharType="separate"/>
      </w:r>
      <w:r w:rsidRPr="0082112A">
        <w:rPr>
          <w:b/>
          <w:noProof/>
          <w:szCs w:val="24"/>
        </w:rPr>
        <w:t>6</w:t>
      </w:r>
      <w:r w:rsidRPr="0082112A">
        <w:rPr>
          <w:b/>
          <w:szCs w:val="24"/>
        </w:rPr>
        <w:fldChar w:fldCharType="end"/>
      </w:r>
      <w:r w:rsidRPr="0082112A">
        <w:rPr>
          <w:szCs w:val="24"/>
        </w:rPr>
        <w:t xml:space="preserve">: </w:t>
      </w:r>
      <w:ins w:id="238" w:author="Janske van de Crommenacker" w:date="2017-12-17T12:41:00Z">
        <w:r>
          <w:rPr>
            <w:szCs w:val="24"/>
          </w:rPr>
          <w:t>Association</w:t>
        </w:r>
      </w:ins>
      <w:del w:id="239" w:author="Janske van de Crommenacker" w:date="2017-12-17T12:41:00Z">
        <w:r w:rsidRPr="0082112A" w:rsidDel="00592BCB">
          <w:rPr>
            <w:szCs w:val="24"/>
          </w:rPr>
          <w:delText>Effect of</w:delText>
        </w:r>
      </w:del>
      <w:ins w:id="240" w:author="Janske van de Crommenacker" w:date="2017-12-17T12:41:00Z">
        <w:r>
          <w:rPr>
            <w:szCs w:val="24"/>
          </w:rPr>
          <w:t xml:space="preserve"> between</w:t>
        </w:r>
      </w:ins>
      <w:r w:rsidRPr="0082112A">
        <w:rPr>
          <w:szCs w:val="24"/>
        </w:rPr>
        <w:t xml:space="preserve"> time of the year </w:t>
      </w:r>
      <w:ins w:id="241" w:author="Janske van de Crommenacker" w:date="2017-12-17T12:41:00Z">
        <w:r>
          <w:rPr>
            <w:szCs w:val="24"/>
          </w:rPr>
          <w:t>and</w:t>
        </w:r>
      </w:ins>
      <w:del w:id="242" w:author="Janske van de Crommenacker" w:date="2017-12-17T12:41:00Z">
        <w:r w:rsidRPr="0082112A" w:rsidDel="00592BCB">
          <w:rPr>
            <w:szCs w:val="24"/>
          </w:rPr>
          <w:delText>on</w:delText>
        </w:r>
      </w:del>
      <w:r w:rsidRPr="0082112A">
        <w:rPr>
          <w:szCs w:val="24"/>
        </w:rPr>
        <w:t xml:space="preserve"> the mean pleon size for </w:t>
      </w:r>
      <w:r w:rsidRPr="0082112A">
        <w:rPr>
          <w:i/>
          <w:szCs w:val="24"/>
        </w:rPr>
        <w:t>Birgus latro</w:t>
      </w:r>
      <w:r w:rsidRPr="0082112A">
        <w:rPr>
          <w:szCs w:val="24"/>
        </w:rPr>
        <w:t xml:space="preserve"> females and males. Females are represented in green and males in orange. Pleon size was estimated using an index between 1 and 4. An index of 1 indicates that all tergal plates are touching each other of there is only a small gap between the most posterior tergal plate and the next. An index of 4 indicates a strongly swollen abdomen and all tergal plates are divided by thick gaps.</w:t>
      </w:r>
    </w:p>
    <w:p w:rsidR="00A23C02" w:rsidRPr="0082112A" w:rsidRDefault="00A23C02" w:rsidP="0082112A">
      <w:pPr>
        <w:spacing w:line="480" w:lineRule="auto"/>
        <w:rPr>
          <w:b/>
          <w:szCs w:val="24"/>
        </w:rPr>
      </w:pPr>
      <w:r>
        <w:rPr>
          <w:noProof/>
          <w:lang w:val="en-US"/>
        </w:rPr>
        <w:pict>
          <v:shape id="_x0000_s1032" type="#_x0000_t75" style="position:absolute;margin-left:12.4pt;margin-top:173.75pt;width:229.6pt;height:157.45pt;z-index:-251655680;visibility:visible" wrapcoords="-71 0 -71 21497 21600 21497 21600 0 -71 0">
            <v:imagedata r:id="rId19" o:title=""/>
            <w10:wrap type="tight"/>
          </v:shape>
        </w:pict>
      </w:r>
      <w:r w:rsidRPr="0082112A">
        <w:rPr>
          <w:b/>
          <w:szCs w:val="24"/>
        </w:rPr>
        <w:t xml:space="preserve">Figure 7: </w:t>
      </w:r>
      <w:r w:rsidRPr="0082112A">
        <w:rPr>
          <w:szCs w:val="24"/>
        </w:rPr>
        <w:t>Probability of encountering an ovigerous female during a survey. The solid line and dashed line correspond to the maximum and minimum encounter probability during the moon cycle respectively. A moon phase of 0.41 corresponds to about three days before full moon and 0.94 to around two days before new moon (Meeus, 1982). Grey ribbon indicates confidence interval of the mean probability acro</w:t>
      </w:r>
      <w:bookmarkStart w:id="243" w:name="_GoBack"/>
      <w:bookmarkEnd w:id="243"/>
      <w:r w:rsidRPr="0082112A">
        <w:rPr>
          <w:szCs w:val="24"/>
        </w:rPr>
        <w:t xml:space="preserve">ss the </w:t>
      </w:r>
      <w:commentRangeStart w:id="244"/>
      <w:r w:rsidRPr="0082112A">
        <w:rPr>
          <w:szCs w:val="24"/>
        </w:rPr>
        <w:t>year</w:t>
      </w:r>
      <w:commentRangeEnd w:id="244"/>
      <w:r>
        <w:rPr>
          <w:rStyle w:val="CommentReference"/>
        </w:rPr>
        <w:commentReference w:id="244"/>
      </w:r>
      <w:r w:rsidRPr="0082112A">
        <w:rPr>
          <w:szCs w:val="24"/>
        </w:rPr>
        <w:t>.</w:t>
      </w:r>
      <w:r w:rsidRPr="0082112A">
        <w:rPr>
          <w:noProof/>
          <w:szCs w:val="24"/>
          <w:lang w:eastAsia="en-GB"/>
        </w:rPr>
        <w:t xml:space="preserve"> </w:t>
      </w:r>
    </w:p>
    <w:sectPr w:rsidR="00A23C02" w:rsidRPr="0082112A" w:rsidSect="00233286">
      <w:pgSz w:w="11906" w:h="16838"/>
      <w:pgMar w:top="1440" w:right="1440" w:bottom="1440" w:left="1440" w:header="708" w:footer="708" w:gutter="0"/>
      <w:lnNumType w:countBy="1" w:restart="continuous"/>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Burt" w:date="2017-12-17T12:37:00Z" w:initials="AJ">
    <w:p w:rsidR="00A23C02" w:rsidRDefault="00A23C02">
      <w:pPr>
        <w:pStyle w:val="CommentText"/>
      </w:pPr>
      <w:r>
        <w:rPr>
          <w:rStyle w:val="CommentReference"/>
        </w:rPr>
        <w:annotationRef/>
      </w:r>
      <w:r>
        <w:t>Author list to be decided, will include Pierre? Heather?</w:t>
      </w:r>
    </w:p>
  </w:comment>
  <w:comment w:id="3" w:author="User" w:date="2017-12-17T12:37:00Z" w:initials="U">
    <w:p w:rsidR="00A23C02" w:rsidRDefault="00A23C02">
      <w:pPr>
        <w:pStyle w:val="CommentText"/>
      </w:pPr>
      <w:r>
        <w:rPr>
          <w:rStyle w:val="CommentReference"/>
        </w:rPr>
        <w:annotationRef/>
      </w:r>
      <w:r>
        <w:t>Janske what are your address details please?</w:t>
      </w:r>
    </w:p>
    <w:p w:rsidR="00A23C02" w:rsidRDefault="00A23C02">
      <w:pPr>
        <w:pStyle w:val="CommentText"/>
      </w:pPr>
      <w:r>
        <w:rPr>
          <w:b/>
        </w:rPr>
        <w:t>Affiliating me with SIF is OK. Also you probably need to give up a corresponding author</w:t>
      </w:r>
    </w:p>
  </w:comment>
  <w:comment w:id="9" w:author="Janske van de Crommenacker" w:date="2017-12-17T12:37:00Z" w:initials="JvdC">
    <w:p w:rsidR="00A23C02" w:rsidRDefault="00A23C02">
      <w:pPr>
        <w:pStyle w:val="CommentText"/>
      </w:pPr>
      <w:r>
        <w:rPr>
          <w:rStyle w:val="CommentReference"/>
        </w:rPr>
        <w:annotationRef/>
      </w:r>
      <w:r>
        <w:t>Often habitat loss IS human disturbance</w:t>
      </w:r>
    </w:p>
  </w:comment>
  <w:comment w:id="35" w:author="Janske van de Crommenacker" w:date="2017-12-17T12:37:00Z" w:initials="JvdC">
    <w:p w:rsidR="00A23C02" w:rsidRDefault="00A23C02">
      <w:pPr>
        <w:pStyle w:val="CommentText"/>
      </w:pPr>
      <w:r>
        <w:rPr>
          <w:rStyle w:val="CommentReference"/>
        </w:rPr>
        <w:annotationRef/>
      </w:r>
      <w:r>
        <w:t>What is this exactly: extinction rates before a certain date? Can you explain differently?</w:t>
      </w:r>
    </w:p>
  </w:comment>
  <w:comment w:id="40" w:author="Janske van de Crommenacker" w:date="2017-12-17T12:37:00Z" w:initials="JvdC">
    <w:p w:rsidR="00A23C02" w:rsidRDefault="00A23C02">
      <w:pPr>
        <w:pStyle w:val="CommentText"/>
      </w:pPr>
      <w:r>
        <w:rPr>
          <w:rStyle w:val="CommentReference"/>
        </w:rPr>
        <w:annotationRef/>
      </w:r>
      <w:r>
        <w:t>Fregate Island has at least one coconut crab :-)</w:t>
      </w:r>
    </w:p>
  </w:comment>
  <w:comment w:id="43" w:author="Janske van de Crommenacker" w:date="2017-12-17T12:37:00Z" w:initials="JvdC">
    <w:p w:rsidR="00A23C02" w:rsidRDefault="00A23C02">
      <w:pPr>
        <w:pStyle w:val="CommentText"/>
      </w:pPr>
      <w:r>
        <w:rPr>
          <w:rStyle w:val="CommentReference"/>
        </w:rPr>
        <w:annotationRef/>
      </w:r>
      <w:r>
        <w:t>I guess they dont live all on atolls.. Maybe this sentence can be entirely removed as it says the same thing as the previous one.. just use the reference</w:t>
      </w:r>
    </w:p>
  </w:comment>
  <w:comment w:id="45" w:author="Janske van de Crommenacker" w:date="2017-12-17T12:37:00Z" w:initials="JvdC">
    <w:p w:rsidR="00A23C02" w:rsidRDefault="00A23C02">
      <w:pPr>
        <w:pStyle w:val="CommentText"/>
      </w:pPr>
      <w:r>
        <w:rPr>
          <w:rStyle w:val="CommentReference"/>
        </w:rPr>
        <w:annotationRef/>
      </w:r>
      <w:r>
        <w:t>I'd move this sentence towards the next paragraph, where you have introduced the fact that B. latro lives on Aldabra. Then you mention its role there. Place it at the ***</w:t>
      </w:r>
    </w:p>
  </w:comment>
  <w:comment w:id="55" w:author="Janske van de Crommenacker" w:date="2017-12-17T12:37:00Z" w:initials="JvdC">
    <w:p w:rsidR="00A23C02" w:rsidRDefault="00A23C02">
      <w:pPr>
        <w:pStyle w:val="CommentText"/>
      </w:pPr>
      <w:r>
        <w:rPr>
          <w:rStyle w:val="CommentReference"/>
        </w:rPr>
        <w:annotationRef/>
      </w:r>
      <w:r>
        <w:t>We did assess it but didn't yet report it</w:t>
      </w:r>
    </w:p>
  </w:comment>
  <w:comment w:id="61" w:author="Fernando Cagua" w:date="2017-12-17T12:37:00Z" w:initials="FC">
    <w:p w:rsidR="00A23C02" w:rsidRDefault="00A23C02">
      <w:pPr>
        <w:pStyle w:val="CommentText"/>
      </w:pPr>
      <w:r>
        <w:rPr>
          <w:rStyle w:val="CommentReference"/>
        </w:rPr>
        <w:annotationRef/>
      </w:r>
      <w:r>
        <w:t>Here and throughout: chose either first person or passive voice and stick to it</w:t>
      </w:r>
    </w:p>
  </w:comment>
  <w:comment w:id="75" w:author="Janske van de Crommenacker" w:date="2017-12-17T12:37:00Z" w:initials="JvdC">
    <w:p w:rsidR="00A23C02" w:rsidRDefault="00A23C02">
      <w:pPr>
        <w:pStyle w:val="CommentText"/>
      </w:pPr>
      <w:r>
        <w:rPr>
          <w:rStyle w:val="CommentReference"/>
        </w:rPr>
        <w:annotationRef/>
      </w:r>
      <w:r>
        <w:t>This is a bit of an unclear sentence.. you want to provide ecological parameters? You mean protecting its habitat? What exactly do we want?</w:t>
      </w:r>
    </w:p>
  </w:comment>
  <w:comment w:id="76" w:author="Janske van de Crommenacker" w:date="2017-12-17T12:37:00Z" w:initials="JvdC">
    <w:p w:rsidR="00A23C02" w:rsidRDefault="00A23C02">
      <w:pPr>
        <w:pStyle w:val="CommentText"/>
      </w:pPr>
      <w:r>
        <w:rPr>
          <w:rStyle w:val="CommentReference"/>
        </w:rPr>
        <w:annotationRef/>
      </w:r>
      <w:r>
        <w:t>Give its surface area</w:t>
      </w:r>
    </w:p>
  </w:comment>
  <w:comment w:id="77" w:author="Fernando Cagua" w:date="2017-12-17T12:37:00Z" w:initials="FC">
    <w:p w:rsidR="00A23C02" w:rsidRDefault="00A23C02">
      <w:pPr>
        <w:pStyle w:val="CommentText"/>
      </w:pPr>
      <w:r>
        <w:rPr>
          <w:rStyle w:val="CommentReference"/>
        </w:rPr>
        <w:annotationRef/>
      </w:r>
      <w:r>
        <w:t>Capital?</w:t>
      </w:r>
    </w:p>
  </w:comment>
  <w:comment w:id="78" w:author="Janske van de Crommenacker" w:date="2017-12-17T12:37:00Z" w:initials="JvdC">
    <w:p w:rsidR="00A23C02" w:rsidRDefault="00A23C02">
      <w:pPr>
        <w:pStyle w:val="CommentText"/>
      </w:pPr>
      <w:r>
        <w:rPr>
          <w:rStyle w:val="CommentReference"/>
        </w:rPr>
        <w:annotationRef/>
      </w:r>
      <w:r>
        <w:t>Or main</w:t>
      </w:r>
    </w:p>
  </w:comment>
  <w:comment w:id="82" w:author="Janske van de Crommenacker" w:date="2017-12-17T12:37:00Z" w:initials="JvdC">
    <w:p w:rsidR="00A23C02" w:rsidRDefault="00A23C02">
      <w:pPr>
        <w:pStyle w:val="CommentText"/>
      </w:pPr>
      <w:r>
        <w:rPr>
          <w:rStyle w:val="CommentReference"/>
        </w:rPr>
        <w:annotationRef/>
      </w:r>
      <w:r>
        <w:t>First sentence of a paragraph never needs to have a tab</w:t>
      </w:r>
    </w:p>
  </w:comment>
  <w:comment w:id="85" w:author="Janske van de Crommenacker" w:date="2017-12-17T12:37:00Z" w:initials="JvdC">
    <w:p w:rsidR="00A23C02" w:rsidRDefault="00A23C02">
      <w:pPr>
        <w:pStyle w:val="CommentText"/>
      </w:pPr>
      <w:r>
        <w:rPr>
          <w:rStyle w:val="CommentReference"/>
        </w:rPr>
        <w:annotationRef/>
      </w:r>
      <w:r>
        <w:t>See my comment in discussion</w:t>
      </w:r>
    </w:p>
  </w:comment>
  <w:comment w:id="92" w:author="Janske van de Crommenacker" w:date="2017-12-17T12:37:00Z" w:initials="JvdC">
    <w:p w:rsidR="00A23C02" w:rsidRDefault="00A23C02">
      <w:pPr>
        <w:pStyle w:val="CommentText"/>
      </w:pPr>
      <w:r>
        <w:rPr>
          <w:rStyle w:val="CommentReference"/>
        </w:rPr>
        <w:annotationRef/>
      </w:r>
      <w:r>
        <w:t>You have to decide whether you're going to call them crabs throughout the ms, or like this. But needs to be consistent.</w:t>
      </w:r>
    </w:p>
  </w:comment>
  <w:comment w:id="117" w:author="Janske van de Crommenacker" w:date="2017-12-17T12:37:00Z" w:initials="JvdC">
    <w:p w:rsidR="00A23C02" w:rsidRDefault="00A23C02">
      <w:pPr>
        <w:pStyle w:val="CommentText"/>
      </w:pPr>
      <w:r>
        <w:rPr>
          <w:rStyle w:val="CommentReference"/>
        </w:rPr>
        <w:annotationRef/>
      </w:r>
      <w:r>
        <w:t>I shortened it a bit.</w:t>
      </w:r>
    </w:p>
  </w:comment>
  <w:comment w:id="127" w:author="Janske van de Crommenacker" w:date="2017-12-17T12:37:00Z" w:initials="JvdC">
    <w:p w:rsidR="00A23C02" w:rsidRDefault="00A23C02">
      <w:pPr>
        <w:pStyle w:val="CommentText"/>
      </w:pPr>
      <w:r>
        <w:rPr>
          <w:rStyle w:val="CommentReference"/>
        </w:rPr>
        <w:annotationRef/>
      </w:r>
      <w:r>
        <w:t>This can't be a big section like intro and m&amp;m, thats why I made the letters smaller</w:t>
      </w:r>
    </w:p>
  </w:comment>
  <w:comment w:id="132" w:author="Janske van de Crommenacker" w:date="2017-12-17T12:37:00Z" w:initials="JvdC">
    <w:p w:rsidR="00A23C02" w:rsidRDefault="00A23C02">
      <w:pPr>
        <w:pStyle w:val="CommentText"/>
      </w:pPr>
      <w:r>
        <w:rPr>
          <w:rStyle w:val="CommentReference"/>
        </w:rPr>
        <w:annotationRef/>
      </w:r>
      <w:r>
        <w:t>If you would really want to measure the impact we should have done an experiment. So now we can only talk about associations.</w:t>
      </w:r>
    </w:p>
  </w:comment>
  <w:comment w:id="143" w:author="Janske van de Crommenacker" w:date="2017-12-17T12:37:00Z" w:initials="JvdC">
    <w:p w:rsidR="00A23C02" w:rsidRDefault="00A23C02">
      <w:pPr>
        <w:pStyle w:val="CommentText"/>
      </w:pPr>
      <w:r>
        <w:rPr>
          <w:rStyle w:val="CommentReference"/>
        </w:rPr>
        <w:annotationRef/>
      </w:r>
      <w:r>
        <w:t>I'd guess the weather of that day may have an effect too... on a wet day you'll probably encounter more crabs? Or is that somewhere taken into account?</w:t>
      </w:r>
    </w:p>
  </w:comment>
  <w:comment w:id="186" w:author="Janske van de Crommenacker" w:date="2017-12-17T12:37:00Z" w:initials="JvdC">
    <w:p w:rsidR="00A23C02" w:rsidRDefault="00A23C02">
      <w:pPr>
        <w:pStyle w:val="CommentText"/>
      </w:pPr>
      <w:r>
        <w:rPr>
          <w:rStyle w:val="CommentReference"/>
        </w:rPr>
        <w:annotationRef/>
      </w:r>
      <w:r>
        <w:t>We don't take into account blue and orange morph... but I guess you decided that that wasn't of interest?</w:t>
      </w:r>
    </w:p>
  </w:comment>
  <w:comment w:id="193" w:author="Janske van de Crommenacker" w:date="2017-12-17T12:37:00Z" w:initials="JvdC">
    <w:p w:rsidR="00A23C02" w:rsidRDefault="00A23C02">
      <w:pPr>
        <w:pStyle w:val="CommentText"/>
      </w:pPr>
      <w:r>
        <w:rPr>
          <w:rStyle w:val="CommentReference"/>
        </w:rPr>
        <w:annotationRef/>
      </w:r>
      <w:r>
        <w:t>We should mention somewhere in the ms how long they carry the eggs.</w:t>
      </w:r>
    </w:p>
  </w:comment>
  <w:comment w:id="200" w:author="Janske van de Crommenacker" w:date="2017-12-17T12:37:00Z" w:initials="JvdC">
    <w:p w:rsidR="00A23C02" w:rsidRDefault="00A23C02">
      <w:pPr>
        <w:pStyle w:val="CommentText"/>
      </w:pPr>
      <w:r>
        <w:rPr>
          <w:rStyle w:val="CommentReference"/>
        </w:rPr>
        <w:annotationRef/>
      </w:r>
      <w:r>
        <w:t>Mention here again what was Aldabra's density, so the reader can easily compare in one glance</w:t>
      </w:r>
    </w:p>
  </w:comment>
  <w:comment w:id="205" w:author="Janske van de Crommenacker" w:date="2017-12-17T12:37:00Z" w:initials="JvdC">
    <w:p w:rsidR="00A23C02" w:rsidRDefault="00A23C02">
      <w:pPr>
        <w:pStyle w:val="CommentText"/>
      </w:pPr>
      <w:r>
        <w:rPr>
          <w:rStyle w:val="CommentReference"/>
        </w:rPr>
        <w:annotationRef/>
      </w:r>
      <w:r>
        <w:t xml:space="preserve">Only females then? </w:t>
      </w:r>
    </w:p>
  </w:comment>
  <w:comment w:id="206" w:author="Janske van de Crommenacker" w:date="2017-12-17T12:37:00Z" w:initials="JvdC">
    <w:p w:rsidR="00A23C02" w:rsidRDefault="00A23C02">
      <w:pPr>
        <w:pStyle w:val="CommentText"/>
      </w:pPr>
      <w:r>
        <w:rPr>
          <w:rStyle w:val="CommentReference"/>
        </w:rPr>
        <w:annotationRef/>
      </w:r>
      <w:r>
        <w:t>You should then mention in the methods that our transects are placed on existing paths.</w:t>
      </w:r>
    </w:p>
  </w:comment>
  <w:comment w:id="208" w:author="Janske van de Crommenacker" w:date="2017-12-17T12:37:00Z" w:initials="JvdC">
    <w:p w:rsidR="00A23C02" w:rsidRDefault="00A23C02">
      <w:pPr>
        <w:pStyle w:val="CommentText"/>
      </w:pPr>
      <w:r>
        <w:rPr>
          <w:rStyle w:val="CommentReference"/>
        </w:rPr>
        <w:annotationRef/>
      </w:r>
      <w:r>
        <w:t>So not hiding because of moult</w:t>
      </w:r>
    </w:p>
  </w:comment>
  <w:comment w:id="211" w:author="Janske van de Crommenacker" w:date="2017-12-17T12:37:00Z" w:initials="JvdC">
    <w:p w:rsidR="00A23C02" w:rsidRDefault="00A23C02">
      <w:pPr>
        <w:pStyle w:val="CommentText"/>
      </w:pPr>
      <w:r>
        <w:rPr>
          <w:rStyle w:val="CommentReference"/>
        </w:rPr>
        <w:annotationRef/>
      </w:r>
      <w:r>
        <w:t>I would place this result at the beginning of the discussion, as this is one of our most important findings: how is the population doing?</w:t>
      </w:r>
    </w:p>
  </w:comment>
  <w:comment w:id="212" w:author="User" w:date="2017-12-17T12:37:00Z" w:initials="U">
    <w:p w:rsidR="00A23C02" w:rsidRDefault="00A23C02">
      <w:pPr>
        <w:pStyle w:val="CommentText"/>
      </w:pPr>
      <w:r>
        <w:rPr>
          <w:rStyle w:val="CommentReference"/>
        </w:rPr>
        <w:annotationRef/>
      </w:r>
      <w:r>
        <w:t>To be written once author list confirmed</w:t>
      </w:r>
    </w:p>
  </w:comment>
  <w:comment w:id="232" w:author="Janske van de Crommenacker" w:date="2017-12-17T12:39:00Z" w:initials="JvdC">
    <w:p w:rsidR="00A23C02" w:rsidRDefault="00A23C02">
      <w:pPr>
        <w:pStyle w:val="CommentText"/>
      </w:pPr>
      <w:r>
        <w:rPr>
          <w:rStyle w:val="CommentReference"/>
        </w:rPr>
        <w:annotationRef/>
      </w:r>
      <w:r>
        <w:t>X axis labelling: Fig a: Let the x axis start at 2007. Fig b: I'd include January and Dec on the x axis as well</w:t>
      </w:r>
    </w:p>
  </w:comment>
  <w:comment w:id="244" w:author="Janske van de Crommenacker" w:date="2017-12-17T12:41:00Z" w:initials="JvdC">
    <w:p w:rsidR="00A23C02" w:rsidRDefault="00A23C02">
      <w:pPr>
        <w:pStyle w:val="CommentText"/>
      </w:pPr>
      <w:r>
        <w:rPr>
          <w:rStyle w:val="CommentReference"/>
        </w:rPr>
        <w:annotationRef/>
      </w:r>
      <w:r>
        <w:t>Same: show label of Jan and Dec on x axis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C02" w:rsidRDefault="00A23C02" w:rsidP="00926F04">
      <w:pPr>
        <w:spacing w:after="0" w:line="240" w:lineRule="auto"/>
      </w:pPr>
      <w:r>
        <w:separator/>
      </w:r>
    </w:p>
  </w:endnote>
  <w:endnote w:type="continuationSeparator" w:id="0">
    <w:p w:rsidR="00A23C02" w:rsidRDefault="00A23C02" w:rsidP="00926F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TTf27234c6">
    <w:altName w:val="Arial Unicode MS"/>
    <w:panose1 w:val="00000000000000000000"/>
    <w:charset w:val="88"/>
    <w:family w:val="auto"/>
    <w:notTrueType/>
    <w:pitch w:val="default"/>
    <w:sig w:usb0="00000001" w:usb1="08080000" w:usb2="00000010" w:usb3="00000000" w:csb0="00100000" w:csb1="00000000"/>
  </w:font>
  <w:font w:name="AdvOT596495f2+20">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C02" w:rsidRDefault="00A23C02">
    <w:pPr>
      <w:pStyle w:val="Footer"/>
      <w:jc w:val="center"/>
    </w:pPr>
  </w:p>
  <w:p w:rsidR="00A23C02" w:rsidRDefault="00A23C02" w:rsidP="00BB1066">
    <w:pPr>
      <w:pStyle w:val="Footer"/>
    </w:pPr>
  </w:p>
  <w:p w:rsidR="00A23C02" w:rsidRDefault="00A23C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C02" w:rsidRDefault="00A23C02" w:rsidP="00926F04">
      <w:pPr>
        <w:spacing w:after="0" w:line="240" w:lineRule="auto"/>
      </w:pPr>
      <w:r>
        <w:separator/>
      </w:r>
    </w:p>
  </w:footnote>
  <w:footnote w:type="continuationSeparator" w:id="0">
    <w:p w:rsidR="00A23C02" w:rsidRDefault="00A23C02" w:rsidP="00926F04">
      <w:pPr>
        <w:spacing w:after="0" w:line="240" w:lineRule="auto"/>
      </w:pPr>
      <w:r>
        <w:continuationSeparator/>
      </w:r>
    </w:p>
  </w:footnote>
  <w:footnote w:id="1">
    <w:p w:rsidR="00A23C02" w:rsidRPr="0035385A" w:rsidRDefault="00A23C02" w:rsidP="009B7ECA">
      <w:pPr>
        <w:spacing w:after="0" w:line="480" w:lineRule="auto"/>
        <w:rPr>
          <w:szCs w:val="24"/>
        </w:rPr>
      </w:pPr>
      <w:r>
        <w:rPr>
          <w:rStyle w:val="FootnoteReference"/>
        </w:rPr>
        <w:footnoteRef/>
      </w:r>
      <w:r>
        <w:t xml:space="preserve"> </w:t>
      </w:r>
      <w:r w:rsidRPr="00F32C14">
        <w:rPr>
          <w:sz w:val="20"/>
          <w:szCs w:val="20"/>
        </w:rPr>
        <w:t>These authors contributed equally to the work.</w:t>
      </w:r>
      <w:r w:rsidRPr="00F32C14">
        <w:rPr>
          <w:i/>
          <w:sz w:val="20"/>
          <w:szCs w:val="20"/>
        </w:rPr>
        <w:t xml:space="preserve"> </w:t>
      </w:r>
      <w:r w:rsidRPr="00F32C14">
        <w:rPr>
          <w:sz w:val="20"/>
          <w:szCs w:val="20"/>
        </w:rPr>
        <w:t>Correspond</w:t>
      </w:r>
      <w:r>
        <w:rPr>
          <w:sz w:val="20"/>
          <w:szCs w:val="20"/>
        </w:rPr>
        <w:t xml:space="preserve">ing authors: </w:t>
      </w:r>
      <w:r w:rsidRPr="00E07D7E">
        <w:rPr>
          <w:sz w:val="20"/>
          <w:szCs w:val="20"/>
        </w:rPr>
        <w:t>jcappoo@hotmail.com</w:t>
      </w:r>
      <w:r w:rsidRPr="00F32C14">
        <w:rPr>
          <w:rStyle w:val="Hyperlink"/>
          <w:color w:val="auto"/>
          <w:sz w:val="20"/>
          <w:szCs w:val="20"/>
        </w:rPr>
        <w:t>; efcaguab@gmail.com</w:t>
      </w:r>
    </w:p>
    <w:p w:rsidR="00A23C02" w:rsidRDefault="00A23C02" w:rsidP="009B7ECA">
      <w:pPr>
        <w:spacing w:after="0" w:line="48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C02" w:rsidRPr="003132BD" w:rsidRDefault="00A23C02" w:rsidP="00EB5BE8">
    <w:pPr>
      <w:pStyle w:val="Header"/>
      <w:jc w:val="right"/>
    </w:pPr>
    <w:fldSimple w:instr=" PAGE  \* Arabic  \* MERGEFORMAT ">
      <w:r>
        <w:rPr>
          <w:noProof/>
        </w:rPr>
        <w:t>27</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C02" w:rsidRPr="00A23C02" w:rsidRDefault="00A23C02">
    <w:pPr>
      <w:pStyle w:val="Header"/>
      <w:rPr>
        <w:lang w:val="fr-FR"/>
        <w:rPrChange w:id="213" w:author="Janske van de Crommenacker" w:date="2017-12-16T10:09:00Z">
          <w:rPr/>
        </w:rPrChange>
      </w:rPr>
    </w:pPr>
    <w:r w:rsidRPr="00A23C02">
      <w:rPr>
        <w:lang w:val="fr-FR"/>
        <w:rPrChange w:id="214" w:author="Janske van de Crommenacker" w:date="2017-12-16T10:09:00Z">
          <w:rPr/>
        </w:rPrChange>
      </w:rPr>
      <w:t xml:space="preserve">APPOO, J., CAGUA, F., VAN DE CROMMENACKER, J., </w:t>
    </w:r>
    <w:r w:rsidRPr="00A23C02">
      <w:rPr>
        <w:i/>
        <w:lang w:val="fr-FR"/>
        <w:rPrChange w:id="215" w:author="Janske van de Crommenacker" w:date="2017-12-16T10:09:00Z">
          <w:rPr>
            <w:i/>
          </w:rPr>
        </w:rPrChange>
      </w:rPr>
      <w:t>et al.,</w:t>
    </w:r>
    <w:r w:rsidRPr="00A23C02">
      <w:rPr>
        <w:lang w:val="fr-FR"/>
        <w:rPrChange w:id="216" w:author="Janske van de Crommenacker" w:date="2017-12-16T10:09:00Z">
          <w:rPr/>
        </w:rPrChange>
      </w:rPr>
      <w:t xml:space="preserve">, COCONUT CRABS ON ALDABRA ATOLL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B01F6"/>
    <w:multiLevelType w:val="hybridMultilevel"/>
    <w:tmpl w:val="E2709552"/>
    <w:lvl w:ilvl="0" w:tplc="26944A4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2279305D"/>
    <w:multiLevelType w:val="multilevel"/>
    <w:tmpl w:val="C1EC0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2">
    <w:nsid w:val="2433787F"/>
    <w:multiLevelType w:val="hybridMultilevel"/>
    <w:tmpl w:val="52B68606"/>
    <w:lvl w:ilvl="0" w:tplc="CEBEECF6">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E61135"/>
    <w:multiLevelType w:val="multilevel"/>
    <w:tmpl w:val="83EEA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C236D"/>
    <w:multiLevelType w:val="hybridMultilevel"/>
    <w:tmpl w:val="0F2A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27B66"/>
    <w:multiLevelType w:val="hybridMultilevel"/>
    <w:tmpl w:val="E2709552"/>
    <w:lvl w:ilvl="0" w:tplc="26944A4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678B1447"/>
    <w:multiLevelType w:val="multilevel"/>
    <w:tmpl w:val="365A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E112B0"/>
    <w:multiLevelType w:val="hybridMultilevel"/>
    <w:tmpl w:val="E2709552"/>
    <w:lvl w:ilvl="0" w:tplc="26944A4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
  </w:num>
  <w:num w:numId="2">
    <w:abstractNumId w:val="4"/>
  </w:num>
  <w:num w:numId="3">
    <w:abstractNumId w:val="5"/>
  </w:num>
  <w:num w:numId="4">
    <w:abstractNumId w:val="7"/>
  </w:num>
  <w:num w:numId="5">
    <w:abstractNumId w:val="0"/>
  </w:num>
  <w:num w:numId="6">
    <w:abstractNumId w:val="2"/>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trackRevisions/>
  <w:defaultTabStop w:val="720"/>
  <w:hyphenationZone w:val="425"/>
  <w:characterSpacingControl w:val="doNotCompress"/>
  <w:footnotePr>
    <w:numFmt w:val="chicago"/>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7077"/>
    <w:rsid w:val="000001AA"/>
    <w:rsid w:val="000009A1"/>
    <w:rsid w:val="0000136F"/>
    <w:rsid w:val="000032F3"/>
    <w:rsid w:val="000035F5"/>
    <w:rsid w:val="000039DD"/>
    <w:rsid w:val="00003C76"/>
    <w:rsid w:val="00003FE4"/>
    <w:rsid w:val="000044FD"/>
    <w:rsid w:val="0000482B"/>
    <w:rsid w:val="00005D14"/>
    <w:rsid w:val="00006484"/>
    <w:rsid w:val="00007804"/>
    <w:rsid w:val="000114B8"/>
    <w:rsid w:val="00011958"/>
    <w:rsid w:val="00011E53"/>
    <w:rsid w:val="00012B3F"/>
    <w:rsid w:val="00012C8B"/>
    <w:rsid w:val="00013BCD"/>
    <w:rsid w:val="00015C40"/>
    <w:rsid w:val="00017FBB"/>
    <w:rsid w:val="000203D9"/>
    <w:rsid w:val="000204FF"/>
    <w:rsid w:val="00022524"/>
    <w:rsid w:val="0002293C"/>
    <w:rsid w:val="0002367A"/>
    <w:rsid w:val="000238D1"/>
    <w:rsid w:val="0002456B"/>
    <w:rsid w:val="000254CE"/>
    <w:rsid w:val="00025EB3"/>
    <w:rsid w:val="00026F9A"/>
    <w:rsid w:val="000274EC"/>
    <w:rsid w:val="00030607"/>
    <w:rsid w:val="000323DE"/>
    <w:rsid w:val="0003284F"/>
    <w:rsid w:val="00033C72"/>
    <w:rsid w:val="00033D42"/>
    <w:rsid w:val="00034310"/>
    <w:rsid w:val="00035066"/>
    <w:rsid w:val="00035A20"/>
    <w:rsid w:val="00036FD0"/>
    <w:rsid w:val="00037AA7"/>
    <w:rsid w:val="00040064"/>
    <w:rsid w:val="00040CE4"/>
    <w:rsid w:val="0004131F"/>
    <w:rsid w:val="00041529"/>
    <w:rsid w:val="00041612"/>
    <w:rsid w:val="00042D3D"/>
    <w:rsid w:val="00042F1D"/>
    <w:rsid w:val="0004450C"/>
    <w:rsid w:val="00044C0D"/>
    <w:rsid w:val="000467FF"/>
    <w:rsid w:val="00046A73"/>
    <w:rsid w:val="00046AFF"/>
    <w:rsid w:val="00047F86"/>
    <w:rsid w:val="00050B51"/>
    <w:rsid w:val="00051255"/>
    <w:rsid w:val="00051A3A"/>
    <w:rsid w:val="0005343B"/>
    <w:rsid w:val="000535D1"/>
    <w:rsid w:val="00053BE3"/>
    <w:rsid w:val="000542A2"/>
    <w:rsid w:val="000555AE"/>
    <w:rsid w:val="00055AEB"/>
    <w:rsid w:val="00056453"/>
    <w:rsid w:val="0005736A"/>
    <w:rsid w:val="00057468"/>
    <w:rsid w:val="000602E0"/>
    <w:rsid w:val="0006103F"/>
    <w:rsid w:val="000613FF"/>
    <w:rsid w:val="00061789"/>
    <w:rsid w:val="00062326"/>
    <w:rsid w:val="000625B5"/>
    <w:rsid w:val="000627B3"/>
    <w:rsid w:val="000628C1"/>
    <w:rsid w:val="0006320C"/>
    <w:rsid w:val="000636AD"/>
    <w:rsid w:val="000643BC"/>
    <w:rsid w:val="00064FB4"/>
    <w:rsid w:val="000653AD"/>
    <w:rsid w:val="0006548B"/>
    <w:rsid w:val="000655D4"/>
    <w:rsid w:val="00065C01"/>
    <w:rsid w:val="00070453"/>
    <w:rsid w:val="00070D31"/>
    <w:rsid w:val="00071365"/>
    <w:rsid w:val="00071410"/>
    <w:rsid w:val="00071970"/>
    <w:rsid w:val="00071C00"/>
    <w:rsid w:val="000738BF"/>
    <w:rsid w:val="0007405A"/>
    <w:rsid w:val="00075F6B"/>
    <w:rsid w:val="000778B8"/>
    <w:rsid w:val="00081484"/>
    <w:rsid w:val="00082077"/>
    <w:rsid w:val="00082AAB"/>
    <w:rsid w:val="00082AB4"/>
    <w:rsid w:val="000831C9"/>
    <w:rsid w:val="00083808"/>
    <w:rsid w:val="00086438"/>
    <w:rsid w:val="000864E8"/>
    <w:rsid w:val="00087004"/>
    <w:rsid w:val="0008770F"/>
    <w:rsid w:val="00087864"/>
    <w:rsid w:val="000878AC"/>
    <w:rsid w:val="00087FCE"/>
    <w:rsid w:val="000902EB"/>
    <w:rsid w:val="000911BD"/>
    <w:rsid w:val="00091BF2"/>
    <w:rsid w:val="00091F0D"/>
    <w:rsid w:val="00092210"/>
    <w:rsid w:val="00092790"/>
    <w:rsid w:val="0009357A"/>
    <w:rsid w:val="000937A4"/>
    <w:rsid w:val="00093843"/>
    <w:rsid w:val="000939DA"/>
    <w:rsid w:val="00094155"/>
    <w:rsid w:val="000941ED"/>
    <w:rsid w:val="00094812"/>
    <w:rsid w:val="00094BA2"/>
    <w:rsid w:val="00094F4F"/>
    <w:rsid w:val="00095DD2"/>
    <w:rsid w:val="00096687"/>
    <w:rsid w:val="00096BDE"/>
    <w:rsid w:val="00096EA0"/>
    <w:rsid w:val="00096EFA"/>
    <w:rsid w:val="0009764C"/>
    <w:rsid w:val="000A10A1"/>
    <w:rsid w:val="000A1D86"/>
    <w:rsid w:val="000A2250"/>
    <w:rsid w:val="000A3707"/>
    <w:rsid w:val="000A4CA5"/>
    <w:rsid w:val="000A4EFA"/>
    <w:rsid w:val="000A51CD"/>
    <w:rsid w:val="000A670E"/>
    <w:rsid w:val="000A75A1"/>
    <w:rsid w:val="000A7654"/>
    <w:rsid w:val="000B342D"/>
    <w:rsid w:val="000B49E5"/>
    <w:rsid w:val="000B5E41"/>
    <w:rsid w:val="000B6224"/>
    <w:rsid w:val="000B6FF3"/>
    <w:rsid w:val="000C0A0A"/>
    <w:rsid w:val="000C2566"/>
    <w:rsid w:val="000C34FD"/>
    <w:rsid w:val="000C4426"/>
    <w:rsid w:val="000C5E33"/>
    <w:rsid w:val="000C632E"/>
    <w:rsid w:val="000C640F"/>
    <w:rsid w:val="000C77FF"/>
    <w:rsid w:val="000D10A1"/>
    <w:rsid w:val="000D1EF3"/>
    <w:rsid w:val="000D282A"/>
    <w:rsid w:val="000D2954"/>
    <w:rsid w:val="000D2A79"/>
    <w:rsid w:val="000D3374"/>
    <w:rsid w:val="000D429C"/>
    <w:rsid w:val="000D4DAD"/>
    <w:rsid w:val="000D50F3"/>
    <w:rsid w:val="000D5B38"/>
    <w:rsid w:val="000D5BB1"/>
    <w:rsid w:val="000D5D4A"/>
    <w:rsid w:val="000D6FB8"/>
    <w:rsid w:val="000D7125"/>
    <w:rsid w:val="000D7C19"/>
    <w:rsid w:val="000D7C21"/>
    <w:rsid w:val="000D7E6A"/>
    <w:rsid w:val="000E0B43"/>
    <w:rsid w:val="000E11CB"/>
    <w:rsid w:val="000E23B6"/>
    <w:rsid w:val="000E2B36"/>
    <w:rsid w:val="000E3E2C"/>
    <w:rsid w:val="000E4DB0"/>
    <w:rsid w:val="000E5CD9"/>
    <w:rsid w:val="000F1C0F"/>
    <w:rsid w:val="000F2247"/>
    <w:rsid w:val="000F31C6"/>
    <w:rsid w:val="000F35EB"/>
    <w:rsid w:val="000F3607"/>
    <w:rsid w:val="000F4977"/>
    <w:rsid w:val="000F5228"/>
    <w:rsid w:val="000F553C"/>
    <w:rsid w:val="000F627A"/>
    <w:rsid w:val="000F6762"/>
    <w:rsid w:val="000F68E6"/>
    <w:rsid w:val="000F6990"/>
    <w:rsid w:val="000F6E88"/>
    <w:rsid w:val="000F7583"/>
    <w:rsid w:val="000F76CB"/>
    <w:rsid w:val="000F7807"/>
    <w:rsid w:val="00100301"/>
    <w:rsid w:val="0010044F"/>
    <w:rsid w:val="00100B79"/>
    <w:rsid w:val="001012DC"/>
    <w:rsid w:val="0010138C"/>
    <w:rsid w:val="001023ED"/>
    <w:rsid w:val="00103381"/>
    <w:rsid w:val="0010354D"/>
    <w:rsid w:val="00103817"/>
    <w:rsid w:val="00103E5B"/>
    <w:rsid w:val="00104269"/>
    <w:rsid w:val="00104996"/>
    <w:rsid w:val="00104DC1"/>
    <w:rsid w:val="00105E07"/>
    <w:rsid w:val="001064C0"/>
    <w:rsid w:val="00106B4E"/>
    <w:rsid w:val="00106BAE"/>
    <w:rsid w:val="00107696"/>
    <w:rsid w:val="00107796"/>
    <w:rsid w:val="00110658"/>
    <w:rsid w:val="00110FE9"/>
    <w:rsid w:val="0011116A"/>
    <w:rsid w:val="00111588"/>
    <w:rsid w:val="00113649"/>
    <w:rsid w:val="00113B42"/>
    <w:rsid w:val="0011452B"/>
    <w:rsid w:val="001148A7"/>
    <w:rsid w:val="001149E4"/>
    <w:rsid w:val="0011607B"/>
    <w:rsid w:val="00117D85"/>
    <w:rsid w:val="00121027"/>
    <w:rsid w:val="00121330"/>
    <w:rsid w:val="0012195F"/>
    <w:rsid w:val="00121F0E"/>
    <w:rsid w:val="00122DEF"/>
    <w:rsid w:val="00122F5B"/>
    <w:rsid w:val="00123634"/>
    <w:rsid w:val="001242AF"/>
    <w:rsid w:val="001259AB"/>
    <w:rsid w:val="00125B63"/>
    <w:rsid w:val="001265FA"/>
    <w:rsid w:val="00127803"/>
    <w:rsid w:val="00127C49"/>
    <w:rsid w:val="001305DD"/>
    <w:rsid w:val="00130A5F"/>
    <w:rsid w:val="001315B0"/>
    <w:rsid w:val="0013240B"/>
    <w:rsid w:val="0013304C"/>
    <w:rsid w:val="0013373C"/>
    <w:rsid w:val="00133819"/>
    <w:rsid w:val="00133BD4"/>
    <w:rsid w:val="0013464D"/>
    <w:rsid w:val="001364B7"/>
    <w:rsid w:val="00140862"/>
    <w:rsid w:val="0014120A"/>
    <w:rsid w:val="00141E1E"/>
    <w:rsid w:val="00142250"/>
    <w:rsid w:val="001440A4"/>
    <w:rsid w:val="001442D1"/>
    <w:rsid w:val="001457F5"/>
    <w:rsid w:val="00146334"/>
    <w:rsid w:val="00146460"/>
    <w:rsid w:val="001465A6"/>
    <w:rsid w:val="00146783"/>
    <w:rsid w:val="00146E8E"/>
    <w:rsid w:val="00147198"/>
    <w:rsid w:val="001472D5"/>
    <w:rsid w:val="00150EC2"/>
    <w:rsid w:val="00152350"/>
    <w:rsid w:val="001525D2"/>
    <w:rsid w:val="001526AC"/>
    <w:rsid w:val="0015384E"/>
    <w:rsid w:val="00153BA8"/>
    <w:rsid w:val="001548B7"/>
    <w:rsid w:val="001552EF"/>
    <w:rsid w:val="00155BDC"/>
    <w:rsid w:val="00156160"/>
    <w:rsid w:val="001562C2"/>
    <w:rsid w:val="00156363"/>
    <w:rsid w:val="001573E3"/>
    <w:rsid w:val="00157457"/>
    <w:rsid w:val="00157BF2"/>
    <w:rsid w:val="00157F61"/>
    <w:rsid w:val="00160D57"/>
    <w:rsid w:val="00162FF9"/>
    <w:rsid w:val="00163B04"/>
    <w:rsid w:val="00164209"/>
    <w:rsid w:val="00164D63"/>
    <w:rsid w:val="001667C1"/>
    <w:rsid w:val="00167C7F"/>
    <w:rsid w:val="00167D35"/>
    <w:rsid w:val="0017105F"/>
    <w:rsid w:val="00171C34"/>
    <w:rsid w:val="001727FA"/>
    <w:rsid w:val="00173625"/>
    <w:rsid w:val="00173E27"/>
    <w:rsid w:val="00173FC8"/>
    <w:rsid w:val="0017580E"/>
    <w:rsid w:val="00175E40"/>
    <w:rsid w:val="00177AEF"/>
    <w:rsid w:val="00177C1F"/>
    <w:rsid w:val="00180458"/>
    <w:rsid w:val="0018095B"/>
    <w:rsid w:val="00180A96"/>
    <w:rsid w:val="00183191"/>
    <w:rsid w:val="00183C6B"/>
    <w:rsid w:val="00184BF6"/>
    <w:rsid w:val="00185A53"/>
    <w:rsid w:val="00186DC3"/>
    <w:rsid w:val="00187DFF"/>
    <w:rsid w:val="0019017E"/>
    <w:rsid w:val="00190830"/>
    <w:rsid w:val="001908D7"/>
    <w:rsid w:val="00190BD9"/>
    <w:rsid w:val="00191C34"/>
    <w:rsid w:val="0019241E"/>
    <w:rsid w:val="00192C89"/>
    <w:rsid w:val="001931F4"/>
    <w:rsid w:val="00193865"/>
    <w:rsid w:val="00195F69"/>
    <w:rsid w:val="001971C0"/>
    <w:rsid w:val="00197CB8"/>
    <w:rsid w:val="00197D10"/>
    <w:rsid w:val="001A09FB"/>
    <w:rsid w:val="001A0B66"/>
    <w:rsid w:val="001A1FAD"/>
    <w:rsid w:val="001A3E9A"/>
    <w:rsid w:val="001A4059"/>
    <w:rsid w:val="001A5062"/>
    <w:rsid w:val="001A5320"/>
    <w:rsid w:val="001A63FB"/>
    <w:rsid w:val="001A6CE0"/>
    <w:rsid w:val="001A73B0"/>
    <w:rsid w:val="001A7D3A"/>
    <w:rsid w:val="001B006B"/>
    <w:rsid w:val="001B310A"/>
    <w:rsid w:val="001B363C"/>
    <w:rsid w:val="001B416C"/>
    <w:rsid w:val="001B4256"/>
    <w:rsid w:val="001B52C9"/>
    <w:rsid w:val="001B5DE8"/>
    <w:rsid w:val="001B641B"/>
    <w:rsid w:val="001B6511"/>
    <w:rsid w:val="001B6BBB"/>
    <w:rsid w:val="001B746E"/>
    <w:rsid w:val="001B7771"/>
    <w:rsid w:val="001C055A"/>
    <w:rsid w:val="001C0B38"/>
    <w:rsid w:val="001C20ED"/>
    <w:rsid w:val="001C21CD"/>
    <w:rsid w:val="001C2B0E"/>
    <w:rsid w:val="001C3838"/>
    <w:rsid w:val="001C3B89"/>
    <w:rsid w:val="001C5A88"/>
    <w:rsid w:val="001C600A"/>
    <w:rsid w:val="001C6EDD"/>
    <w:rsid w:val="001C7C6C"/>
    <w:rsid w:val="001D1FA9"/>
    <w:rsid w:val="001D2E1E"/>
    <w:rsid w:val="001D4038"/>
    <w:rsid w:val="001D4196"/>
    <w:rsid w:val="001D47B0"/>
    <w:rsid w:val="001D4E10"/>
    <w:rsid w:val="001D5CA4"/>
    <w:rsid w:val="001D63B5"/>
    <w:rsid w:val="001D6691"/>
    <w:rsid w:val="001E11BD"/>
    <w:rsid w:val="001E196D"/>
    <w:rsid w:val="001E1D48"/>
    <w:rsid w:val="001E2F00"/>
    <w:rsid w:val="001E3348"/>
    <w:rsid w:val="001E3B02"/>
    <w:rsid w:val="001E3E96"/>
    <w:rsid w:val="001E4005"/>
    <w:rsid w:val="001E450E"/>
    <w:rsid w:val="001E49AE"/>
    <w:rsid w:val="001E4BBD"/>
    <w:rsid w:val="001F11C1"/>
    <w:rsid w:val="001F1FBA"/>
    <w:rsid w:val="001F39C1"/>
    <w:rsid w:val="001F4091"/>
    <w:rsid w:val="001F42BD"/>
    <w:rsid w:val="001F4DE4"/>
    <w:rsid w:val="001F5492"/>
    <w:rsid w:val="001F566A"/>
    <w:rsid w:val="001F5A5F"/>
    <w:rsid w:val="001F5E03"/>
    <w:rsid w:val="001F688C"/>
    <w:rsid w:val="00200372"/>
    <w:rsid w:val="00200613"/>
    <w:rsid w:val="002015D5"/>
    <w:rsid w:val="002017D4"/>
    <w:rsid w:val="00201B72"/>
    <w:rsid w:val="00202562"/>
    <w:rsid w:val="002034AA"/>
    <w:rsid w:val="00203B89"/>
    <w:rsid w:val="002061E4"/>
    <w:rsid w:val="002072BF"/>
    <w:rsid w:val="002076D0"/>
    <w:rsid w:val="002112B1"/>
    <w:rsid w:val="002129A8"/>
    <w:rsid w:val="002134B8"/>
    <w:rsid w:val="00214235"/>
    <w:rsid w:val="00214B5F"/>
    <w:rsid w:val="00216D4D"/>
    <w:rsid w:val="00216FAB"/>
    <w:rsid w:val="0022107F"/>
    <w:rsid w:val="00221384"/>
    <w:rsid w:val="0022370C"/>
    <w:rsid w:val="00224C6B"/>
    <w:rsid w:val="0022555E"/>
    <w:rsid w:val="00226A8A"/>
    <w:rsid w:val="00226F89"/>
    <w:rsid w:val="00226F96"/>
    <w:rsid w:val="00227893"/>
    <w:rsid w:val="00227B40"/>
    <w:rsid w:val="00227F64"/>
    <w:rsid w:val="00230B4D"/>
    <w:rsid w:val="00230BA6"/>
    <w:rsid w:val="00232CD7"/>
    <w:rsid w:val="00232FF2"/>
    <w:rsid w:val="00233008"/>
    <w:rsid w:val="00233286"/>
    <w:rsid w:val="002357A4"/>
    <w:rsid w:val="0023594E"/>
    <w:rsid w:val="00235FC3"/>
    <w:rsid w:val="002361C2"/>
    <w:rsid w:val="0023678E"/>
    <w:rsid w:val="00236ACA"/>
    <w:rsid w:val="002378B5"/>
    <w:rsid w:val="002402B2"/>
    <w:rsid w:val="00240588"/>
    <w:rsid w:val="002413CF"/>
    <w:rsid w:val="00241C92"/>
    <w:rsid w:val="002429DD"/>
    <w:rsid w:val="00242B4B"/>
    <w:rsid w:val="00242EA5"/>
    <w:rsid w:val="00242F02"/>
    <w:rsid w:val="00243556"/>
    <w:rsid w:val="002439B3"/>
    <w:rsid w:val="002439F4"/>
    <w:rsid w:val="00243B19"/>
    <w:rsid w:val="002446FA"/>
    <w:rsid w:val="00244ED3"/>
    <w:rsid w:val="002450CC"/>
    <w:rsid w:val="00246728"/>
    <w:rsid w:val="00246C1A"/>
    <w:rsid w:val="00250658"/>
    <w:rsid w:val="00250C62"/>
    <w:rsid w:val="002514CB"/>
    <w:rsid w:val="002517C7"/>
    <w:rsid w:val="0025190B"/>
    <w:rsid w:val="00251911"/>
    <w:rsid w:val="00251944"/>
    <w:rsid w:val="002522A4"/>
    <w:rsid w:val="00252648"/>
    <w:rsid w:val="00252729"/>
    <w:rsid w:val="00254E82"/>
    <w:rsid w:val="002551F3"/>
    <w:rsid w:val="0025585C"/>
    <w:rsid w:val="00255FFC"/>
    <w:rsid w:val="002569F2"/>
    <w:rsid w:val="00256BC9"/>
    <w:rsid w:val="0025715A"/>
    <w:rsid w:val="0025792A"/>
    <w:rsid w:val="00257C89"/>
    <w:rsid w:val="0026201B"/>
    <w:rsid w:val="00262B78"/>
    <w:rsid w:val="00262CBF"/>
    <w:rsid w:val="00263CED"/>
    <w:rsid w:val="0026433B"/>
    <w:rsid w:val="002645D2"/>
    <w:rsid w:val="00264726"/>
    <w:rsid w:val="00264B6D"/>
    <w:rsid w:val="00264BA7"/>
    <w:rsid w:val="00265714"/>
    <w:rsid w:val="002659B7"/>
    <w:rsid w:val="00265AE2"/>
    <w:rsid w:val="00265B9F"/>
    <w:rsid w:val="00265C11"/>
    <w:rsid w:val="00265C8C"/>
    <w:rsid w:val="00265FB1"/>
    <w:rsid w:val="0026632D"/>
    <w:rsid w:val="002674F2"/>
    <w:rsid w:val="002675A4"/>
    <w:rsid w:val="00267675"/>
    <w:rsid w:val="00267E05"/>
    <w:rsid w:val="0027071F"/>
    <w:rsid w:val="00270841"/>
    <w:rsid w:val="00270D37"/>
    <w:rsid w:val="0027157E"/>
    <w:rsid w:val="002715EA"/>
    <w:rsid w:val="00271648"/>
    <w:rsid w:val="00273D77"/>
    <w:rsid w:val="0027472A"/>
    <w:rsid w:val="00274B73"/>
    <w:rsid w:val="0027548A"/>
    <w:rsid w:val="00275998"/>
    <w:rsid w:val="002763A1"/>
    <w:rsid w:val="00276792"/>
    <w:rsid w:val="00276A71"/>
    <w:rsid w:val="00276C66"/>
    <w:rsid w:val="00277B2C"/>
    <w:rsid w:val="00277B4E"/>
    <w:rsid w:val="002801AC"/>
    <w:rsid w:val="002804BB"/>
    <w:rsid w:val="00281A3D"/>
    <w:rsid w:val="00282223"/>
    <w:rsid w:val="00282438"/>
    <w:rsid w:val="0028263D"/>
    <w:rsid w:val="00284105"/>
    <w:rsid w:val="00284B17"/>
    <w:rsid w:val="00285F70"/>
    <w:rsid w:val="00286834"/>
    <w:rsid w:val="002879F1"/>
    <w:rsid w:val="00290092"/>
    <w:rsid w:val="002908DD"/>
    <w:rsid w:val="0029132D"/>
    <w:rsid w:val="0029159C"/>
    <w:rsid w:val="00291704"/>
    <w:rsid w:val="00291C44"/>
    <w:rsid w:val="00292B92"/>
    <w:rsid w:val="00292E4A"/>
    <w:rsid w:val="00292F67"/>
    <w:rsid w:val="00294478"/>
    <w:rsid w:val="00294721"/>
    <w:rsid w:val="00294996"/>
    <w:rsid w:val="00294E0E"/>
    <w:rsid w:val="00294E96"/>
    <w:rsid w:val="00294FE4"/>
    <w:rsid w:val="00295AD2"/>
    <w:rsid w:val="0029627F"/>
    <w:rsid w:val="00296335"/>
    <w:rsid w:val="0029647D"/>
    <w:rsid w:val="00296C17"/>
    <w:rsid w:val="002971A7"/>
    <w:rsid w:val="002973C9"/>
    <w:rsid w:val="0029797C"/>
    <w:rsid w:val="002A02EA"/>
    <w:rsid w:val="002A147A"/>
    <w:rsid w:val="002A265A"/>
    <w:rsid w:val="002A274F"/>
    <w:rsid w:val="002A2B63"/>
    <w:rsid w:val="002A3363"/>
    <w:rsid w:val="002A3B48"/>
    <w:rsid w:val="002A4253"/>
    <w:rsid w:val="002A64E2"/>
    <w:rsid w:val="002A747D"/>
    <w:rsid w:val="002A7FA3"/>
    <w:rsid w:val="002B0E4F"/>
    <w:rsid w:val="002B1326"/>
    <w:rsid w:val="002B17FB"/>
    <w:rsid w:val="002B2A17"/>
    <w:rsid w:val="002B4757"/>
    <w:rsid w:val="002B6BB5"/>
    <w:rsid w:val="002B712E"/>
    <w:rsid w:val="002B7450"/>
    <w:rsid w:val="002B7F02"/>
    <w:rsid w:val="002C087B"/>
    <w:rsid w:val="002C18C8"/>
    <w:rsid w:val="002C25E7"/>
    <w:rsid w:val="002C3376"/>
    <w:rsid w:val="002C41A3"/>
    <w:rsid w:val="002C4A32"/>
    <w:rsid w:val="002C543A"/>
    <w:rsid w:val="002C58A1"/>
    <w:rsid w:val="002C5FD0"/>
    <w:rsid w:val="002C605D"/>
    <w:rsid w:val="002C75A8"/>
    <w:rsid w:val="002C76FF"/>
    <w:rsid w:val="002C78B2"/>
    <w:rsid w:val="002C7E92"/>
    <w:rsid w:val="002C7F4B"/>
    <w:rsid w:val="002D0201"/>
    <w:rsid w:val="002D1BFA"/>
    <w:rsid w:val="002D267C"/>
    <w:rsid w:val="002D2715"/>
    <w:rsid w:val="002D2CB9"/>
    <w:rsid w:val="002D2D0E"/>
    <w:rsid w:val="002D3079"/>
    <w:rsid w:val="002D3085"/>
    <w:rsid w:val="002D3ED3"/>
    <w:rsid w:val="002D4EBA"/>
    <w:rsid w:val="002D4EE6"/>
    <w:rsid w:val="002D5664"/>
    <w:rsid w:val="002D5A95"/>
    <w:rsid w:val="002D6452"/>
    <w:rsid w:val="002D65C6"/>
    <w:rsid w:val="002D68CF"/>
    <w:rsid w:val="002D72B9"/>
    <w:rsid w:val="002D786D"/>
    <w:rsid w:val="002E0603"/>
    <w:rsid w:val="002E076F"/>
    <w:rsid w:val="002E1506"/>
    <w:rsid w:val="002E20D2"/>
    <w:rsid w:val="002E376F"/>
    <w:rsid w:val="002E3970"/>
    <w:rsid w:val="002E3AFC"/>
    <w:rsid w:val="002E67EE"/>
    <w:rsid w:val="002F0D8B"/>
    <w:rsid w:val="002F1004"/>
    <w:rsid w:val="002F117F"/>
    <w:rsid w:val="002F197B"/>
    <w:rsid w:val="002F24D0"/>
    <w:rsid w:val="002F2A2D"/>
    <w:rsid w:val="002F3629"/>
    <w:rsid w:val="002F3639"/>
    <w:rsid w:val="002F365D"/>
    <w:rsid w:val="002F4248"/>
    <w:rsid w:val="002F5F12"/>
    <w:rsid w:val="002F6096"/>
    <w:rsid w:val="002F723C"/>
    <w:rsid w:val="00300CA6"/>
    <w:rsid w:val="00301094"/>
    <w:rsid w:val="0030117A"/>
    <w:rsid w:val="00301B77"/>
    <w:rsid w:val="003023F5"/>
    <w:rsid w:val="00303104"/>
    <w:rsid w:val="00303405"/>
    <w:rsid w:val="00303C6E"/>
    <w:rsid w:val="0030400A"/>
    <w:rsid w:val="003045B9"/>
    <w:rsid w:val="00304CFF"/>
    <w:rsid w:val="00304F68"/>
    <w:rsid w:val="00305A89"/>
    <w:rsid w:val="00305B60"/>
    <w:rsid w:val="00306148"/>
    <w:rsid w:val="0030620C"/>
    <w:rsid w:val="003073EC"/>
    <w:rsid w:val="00307765"/>
    <w:rsid w:val="00307BCC"/>
    <w:rsid w:val="00307E0D"/>
    <w:rsid w:val="00307E3B"/>
    <w:rsid w:val="0031037A"/>
    <w:rsid w:val="003106A8"/>
    <w:rsid w:val="00311DF7"/>
    <w:rsid w:val="0031278F"/>
    <w:rsid w:val="003132BD"/>
    <w:rsid w:val="00315230"/>
    <w:rsid w:val="0031679B"/>
    <w:rsid w:val="00317DE9"/>
    <w:rsid w:val="00320530"/>
    <w:rsid w:val="003209C6"/>
    <w:rsid w:val="003213D2"/>
    <w:rsid w:val="00321EA3"/>
    <w:rsid w:val="00322796"/>
    <w:rsid w:val="003227D2"/>
    <w:rsid w:val="00322802"/>
    <w:rsid w:val="00322EF3"/>
    <w:rsid w:val="0032306E"/>
    <w:rsid w:val="00323A8F"/>
    <w:rsid w:val="003243FA"/>
    <w:rsid w:val="0032446A"/>
    <w:rsid w:val="00324FF1"/>
    <w:rsid w:val="00325428"/>
    <w:rsid w:val="003254AA"/>
    <w:rsid w:val="003259D0"/>
    <w:rsid w:val="003261EC"/>
    <w:rsid w:val="00327762"/>
    <w:rsid w:val="00327DE0"/>
    <w:rsid w:val="0033002B"/>
    <w:rsid w:val="00330058"/>
    <w:rsid w:val="0033180E"/>
    <w:rsid w:val="00332C7D"/>
    <w:rsid w:val="00332FC9"/>
    <w:rsid w:val="00333404"/>
    <w:rsid w:val="003345C1"/>
    <w:rsid w:val="003347B7"/>
    <w:rsid w:val="00334843"/>
    <w:rsid w:val="00334BE3"/>
    <w:rsid w:val="00335423"/>
    <w:rsid w:val="003355A7"/>
    <w:rsid w:val="00335947"/>
    <w:rsid w:val="00335DEC"/>
    <w:rsid w:val="00335E52"/>
    <w:rsid w:val="00337757"/>
    <w:rsid w:val="0033785E"/>
    <w:rsid w:val="00337D78"/>
    <w:rsid w:val="00340163"/>
    <w:rsid w:val="00340687"/>
    <w:rsid w:val="00340BE2"/>
    <w:rsid w:val="00340E28"/>
    <w:rsid w:val="00341A71"/>
    <w:rsid w:val="003436F7"/>
    <w:rsid w:val="00343851"/>
    <w:rsid w:val="0034404B"/>
    <w:rsid w:val="00344C8B"/>
    <w:rsid w:val="00347296"/>
    <w:rsid w:val="00347914"/>
    <w:rsid w:val="00347DEA"/>
    <w:rsid w:val="00350CB4"/>
    <w:rsid w:val="00350D20"/>
    <w:rsid w:val="00350EA6"/>
    <w:rsid w:val="0035114C"/>
    <w:rsid w:val="00351CAA"/>
    <w:rsid w:val="00352C1A"/>
    <w:rsid w:val="0035385A"/>
    <w:rsid w:val="00353E80"/>
    <w:rsid w:val="00354162"/>
    <w:rsid w:val="00354B25"/>
    <w:rsid w:val="00355678"/>
    <w:rsid w:val="0035659E"/>
    <w:rsid w:val="00356645"/>
    <w:rsid w:val="0036106E"/>
    <w:rsid w:val="003623A5"/>
    <w:rsid w:val="003624AD"/>
    <w:rsid w:val="003642FA"/>
    <w:rsid w:val="003645E6"/>
    <w:rsid w:val="00365A38"/>
    <w:rsid w:val="00365F38"/>
    <w:rsid w:val="003667B8"/>
    <w:rsid w:val="00367BB6"/>
    <w:rsid w:val="00367F1B"/>
    <w:rsid w:val="00370F1A"/>
    <w:rsid w:val="00371039"/>
    <w:rsid w:val="00371611"/>
    <w:rsid w:val="00371980"/>
    <w:rsid w:val="00372755"/>
    <w:rsid w:val="003728A8"/>
    <w:rsid w:val="00372DB0"/>
    <w:rsid w:val="00372EBF"/>
    <w:rsid w:val="00373570"/>
    <w:rsid w:val="00373A14"/>
    <w:rsid w:val="00373DAE"/>
    <w:rsid w:val="003740E9"/>
    <w:rsid w:val="00375518"/>
    <w:rsid w:val="00376199"/>
    <w:rsid w:val="00376214"/>
    <w:rsid w:val="0037673C"/>
    <w:rsid w:val="0037689F"/>
    <w:rsid w:val="0037764A"/>
    <w:rsid w:val="0037768B"/>
    <w:rsid w:val="0038199B"/>
    <w:rsid w:val="00382DFF"/>
    <w:rsid w:val="00383DA2"/>
    <w:rsid w:val="0038459B"/>
    <w:rsid w:val="0038584B"/>
    <w:rsid w:val="00385F20"/>
    <w:rsid w:val="00386959"/>
    <w:rsid w:val="003873DA"/>
    <w:rsid w:val="003911AB"/>
    <w:rsid w:val="00391EAA"/>
    <w:rsid w:val="003920A4"/>
    <w:rsid w:val="00393702"/>
    <w:rsid w:val="00393B0F"/>
    <w:rsid w:val="00395DEB"/>
    <w:rsid w:val="003961A6"/>
    <w:rsid w:val="003A10BC"/>
    <w:rsid w:val="003A131E"/>
    <w:rsid w:val="003A1BA1"/>
    <w:rsid w:val="003A298B"/>
    <w:rsid w:val="003A2AD2"/>
    <w:rsid w:val="003A3648"/>
    <w:rsid w:val="003A3858"/>
    <w:rsid w:val="003A3B78"/>
    <w:rsid w:val="003A452A"/>
    <w:rsid w:val="003A48CE"/>
    <w:rsid w:val="003A5715"/>
    <w:rsid w:val="003A5951"/>
    <w:rsid w:val="003A64CF"/>
    <w:rsid w:val="003A66F7"/>
    <w:rsid w:val="003A7004"/>
    <w:rsid w:val="003A72B5"/>
    <w:rsid w:val="003B132C"/>
    <w:rsid w:val="003B141E"/>
    <w:rsid w:val="003B1D4A"/>
    <w:rsid w:val="003B2E07"/>
    <w:rsid w:val="003B2F2B"/>
    <w:rsid w:val="003B37FB"/>
    <w:rsid w:val="003B3A94"/>
    <w:rsid w:val="003B3FFF"/>
    <w:rsid w:val="003B40FC"/>
    <w:rsid w:val="003B4659"/>
    <w:rsid w:val="003B487B"/>
    <w:rsid w:val="003B4990"/>
    <w:rsid w:val="003B4FB2"/>
    <w:rsid w:val="003B5159"/>
    <w:rsid w:val="003B5B54"/>
    <w:rsid w:val="003B5D2E"/>
    <w:rsid w:val="003B65F4"/>
    <w:rsid w:val="003B7F3C"/>
    <w:rsid w:val="003C0176"/>
    <w:rsid w:val="003C0526"/>
    <w:rsid w:val="003C13F2"/>
    <w:rsid w:val="003C1A78"/>
    <w:rsid w:val="003C226F"/>
    <w:rsid w:val="003C2373"/>
    <w:rsid w:val="003C278F"/>
    <w:rsid w:val="003C35D1"/>
    <w:rsid w:val="003C4CEE"/>
    <w:rsid w:val="003C5936"/>
    <w:rsid w:val="003C59D0"/>
    <w:rsid w:val="003C5C31"/>
    <w:rsid w:val="003C6239"/>
    <w:rsid w:val="003C6399"/>
    <w:rsid w:val="003C6BFF"/>
    <w:rsid w:val="003C79D6"/>
    <w:rsid w:val="003D1760"/>
    <w:rsid w:val="003D177D"/>
    <w:rsid w:val="003D1E90"/>
    <w:rsid w:val="003D2EF5"/>
    <w:rsid w:val="003D487E"/>
    <w:rsid w:val="003D4F2F"/>
    <w:rsid w:val="003D5FBA"/>
    <w:rsid w:val="003D71FB"/>
    <w:rsid w:val="003E04F2"/>
    <w:rsid w:val="003E0B02"/>
    <w:rsid w:val="003E0C88"/>
    <w:rsid w:val="003E20A6"/>
    <w:rsid w:val="003E2423"/>
    <w:rsid w:val="003E2966"/>
    <w:rsid w:val="003E37BF"/>
    <w:rsid w:val="003E4BFF"/>
    <w:rsid w:val="003E5CA9"/>
    <w:rsid w:val="003E63C3"/>
    <w:rsid w:val="003E75BC"/>
    <w:rsid w:val="003F0DC0"/>
    <w:rsid w:val="003F177C"/>
    <w:rsid w:val="003F2A70"/>
    <w:rsid w:val="003F3DE3"/>
    <w:rsid w:val="003F3FA3"/>
    <w:rsid w:val="003F473F"/>
    <w:rsid w:val="003F573E"/>
    <w:rsid w:val="003F6A66"/>
    <w:rsid w:val="00400654"/>
    <w:rsid w:val="00404DF7"/>
    <w:rsid w:val="00404E0D"/>
    <w:rsid w:val="00405ACD"/>
    <w:rsid w:val="00405B22"/>
    <w:rsid w:val="00406EFC"/>
    <w:rsid w:val="00410AE0"/>
    <w:rsid w:val="004114E2"/>
    <w:rsid w:val="004122AE"/>
    <w:rsid w:val="004126C2"/>
    <w:rsid w:val="004135F2"/>
    <w:rsid w:val="00414053"/>
    <w:rsid w:val="00414482"/>
    <w:rsid w:val="004145F4"/>
    <w:rsid w:val="00415113"/>
    <w:rsid w:val="00416F67"/>
    <w:rsid w:val="004206B7"/>
    <w:rsid w:val="0042242D"/>
    <w:rsid w:val="00422BE3"/>
    <w:rsid w:val="00423E53"/>
    <w:rsid w:val="00424619"/>
    <w:rsid w:val="004250F2"/>
    <w:rsid w:val="0042644B"/>
    <w:rsid w:val="00426E3E"/>
    <w:rsid w:val="0042755F"/>
    <w:rsid w:val="00427C8A"/>
    <w:rsid w:val="00427FFB"/>
    <w:rsid w:val="004302B6"/>
    <w:rsid w:val="0043033D"/>
    <w:rsid w:val="004324C6"/>
    <w:rsid w:val="0043291A"/>
    <w:rsid w:val="00433022"/>
    <w:rsid w:val="0043358E"/>
    <w:rsid w:val="00433C8B"/>
    <w:rsid w:val="00433E1A"/>
    <w:rsid w:val="00433F50"/>
    <w:rsid w:val="0043413C"/>
    <w:rsid w:val="00435FEC"/>
    <w:rsid w:val="004372BD"/>
    <w:rsid w:val="00437EC0"/>
    <w:rsid w:val="00440597"/>
    <w:rsid w:val="0044132F"/>
    <w:rsid w:val="00441661"/>
    <w:rsid w:val="0044218E"/>
    <w:rsid w:val="00443A0F"/>
    <w:rsid w:val="00443BF6"/>
    <w:rsid w:val="00443D56"/>
    <w:rsid w:val="00445282"/>
    <w:rsid w:val="00445A02"/>
    <w:rsid w:val="004468E1"/>
    <w:rsid w:val="00450047"/>
    <w:rsid w:val="00450902"/>
    <w:rsid w:val="00450EED"/>
    <w:rsid w:val="0045110B"/>
    <w:rsid w:val="004514CF"/>
    <w:rsid w:val="00452A2D"/>
    <w:rsid w:val="004561EC"/>
    <w:rsid w:val="004565F0"/>
    <w:rsid w:val="00460053"/>
    <w:rsid w:val="004605F2"/>
    <w:rsid w:val="004608EE"/>
    <w:rsid w:val="00461807"/>
    <w:rsid w:val="004620D2"/>
    <w:rsid w:val="004633EA"/>
    <w:rsid w:val="0046364D"/>
    <w:rsid w:val="00463F62"/>
    <w:rsid w:val="004657F0"/>
    <w:rsid w:val="004676EF"/>
    <w:rsid w:val="0046776D"/>
    <w:rsid w:val="00471CD3"/>
    <w:rsid w:val="00471E29"/>
    <w:rsid w:val="00472177"/>
    <w:rsid w:val="0047264B"/>
    <w:rsid w:val="00472A5D"/>
    <w:rsid w:val="00472F06"/>
    <w:rsid w:val="00473140"/>
    <w:rsid w:val="00474B68"/>
    <w:rsid w:val="00474E72"/>
    <w:rsid w:val="00474F79"/>
    <w:rsid w:val="004753BC"/>
    <w:rsid w:val="004766F0"/>
    <w:rsid w:val="00476785"/>
    <w:rsid w:val="00476AF5"/>
    <w:rsid w:val="00476BB6"/>
    <w:rsid w:val="00480938"/>
    <w:rsid w:val="004809C7"/>
    <w:rsid w:val="00482746"/>
    <w:rsid w:val="004853B4"/>
    <w:rsid w:val="00485F50"/>
    <w:rsid w:val="00487476"/>
    <w:rsid w:val="00487510"/>
    <w:rsid w:val="0048755B"/>
    <w:rsid w:val="00487BC8"/>
    <w:rsid w:val="0049244A"/>
    <w:rsid w:val="004926BB"/>
    <w:rsid w:val="0049298E"/>
    <w:rsid w:val="00492A56"/>
    <w:rsid w:val="00492BA8"/>
    <w:rsid w:val="00493784"/>
    <w:rsid w:val="00493C48"/>
    <w:rsid w:val="00493D1B"/>
    <w:rsid w:val="00493DEE"/>
    <w:rsid w:val="00494C3D"/>
    <w:rsid w:val="00495D2E"/>
    <w:rsid w:val="004961D6"/>
    <w:rsid w:val="00497077"/>
    <w:rsid w:val="004970AE"/>
    <w:rsid w:val="00497719"/>
    <w:rsid w:val="00497828"/>
    <w:rsid w:val="004A00E0"/>
    <w:rsid w:val="004A16F8"/>
    <w:rsid w:val="004A20A2"/>
    <w:rsid w:val="004A4720"/>
    <w:rsid w:val="004A4FB5"/>
    <w:rsid w:val="004A5BD0"/>
    <w:rsid w:val="004A6190"/>
    <w:rsid w:val="004A6CFB"/>
    <w:rsid w:val="004A706C"/>
    <w:rsid w:val="004A7310"/>
    <w:rsid w:val="004A76D3"/>
    <w:rsid w:val="004A77CF"/>
    <w:rsid w:val="004A7CE6"/>
    <w:rsid w:val="004B1D44"/>
    <w:rsid w:val="004B2F60"/>
    <w:rsid w:val="004B3BDF"/>
    <w:rsid w:val="004B5823"/>
    <w:rsid w:val="004B5956"/>
    <w:rsid w:val="004B7485"/>
    <w:rsid w:val="004B7F55"/>
    <w:rsid w:val="004C0382"/>
    <w:rsid w:val="004C03E2"/>
    <w:rsid w:val="004C10F4"/>
    <w:rsid w:val="004C1234"/>
    <w:rsid w:val="004C330C"/>
    <w:rsid w:val="004C3494"/>
    <w:rsid w:val="004C3495"/>
    <w:rsid w:val="004C37C7"/>
    <w:rsid w:val="004C4477"/>
    <w:rsid w:val="004C4C12"/>
    <w:rsid w:val="004C648D"/>
    <w:rsid w:val="004C712E"/>
    <w:rsid w:val="004C759A"/>
    <w:rsid w:val="004C79D3"/>
    <w:rsid w:val="004D11B3"/>
    <w:rsid w:val="004D17C8"/>
    <w:rsid w:val="004D1844"/>
    <w:rsid w:val="004D28B1"/>
    <w:rsid w:val="004D2909"/>
    <w:rsid w:val="004D3D86"/>
    <w:rsid w:val="004D427A"/>
    <w:rsid w:val="004D42F8"/>
    <w:rsid w:val="004D4759"/>
    <w:rsid w:val="004D4CF2"/>
    <w:rsid w:val="004D4DCB"/>
    <w:rsid w:val="004D6A22"/>
    <w:rsid w:val="004D7B9B"/>
    <w:rsid w:val="004E1B4B"/>
    <w:rsid w:val="004E1EE7"/>
    <w:rsid w:val="004E2760"/>
    <w:rsid w:val="004E419E"/>
    <w:rsid w:val="004E429F"/>
    <w:rsid w:val="004E6375"/>
    <w:rsid w:val="004E6559"/>
    <w:rsid w:val="004E6E6C"/>
    <w:rsid w:val="004E75EF"/>
    <w:rsid w:val="004F0C72"/>
    <w:rsid w:val="004F1090"/>
    <w:rsid w:val="004F12EF"/>
    <w:rsid w:val="004F13E0"/>
    <w:rsid w:val="004F2353"/>
    <w:rsid w:val="004F2C80"/>
    <w:rsid w:val="004F3523"/>
    <w:rsid w:val="004F3AEC"/>
    <w:rsid w:val="004F48A9"/>
    <w:rsid w:val="004F4B0F"/>
    <w:rsid w:val="004F5064"/>
    <w:rsid w:val="004F6186"/>
    <w:rsid w:val="004F61F7"/>
    <w:rsid w:val="004F64AA"/>
    <w:rsid w:val="004F77D8"/>
    <w:rsid w:val="004F79E0"/>
    <w:rsid w:val="004F7B52"/>
    <w:rsid w:val="00500A64"/>
    <w:rsid w:val="005012B2"/>
    <w:rsid w:val="00501CAD"/>
    <w:rsid w:val="005039B3"/>
    <w:rsid w:val="005040E3"/>
    <w:rsid w:val="005059AD"/>
    <w:rsid w:val="00507A8B"/>
    <w:rsid w:val="00507E5C"/>
    <w:rsid w:val="005101CE"/>
    <w:rsid w:val="0051201D"/>
    <w:rsid w:val="00512AB0"/>
    <w:rsid w:val="00513E09"/>
    <w:rsid w:val="0051443F"/>
    <w:rsid w:val="00514937"/>
    <w:rsid w:val="005152A4"/>
    <w:rsid w:val="005152F5"/>
    <w:rsid w:val="005153D2"/>
    <w:rsid w:val="005161A8"/>
    <w:rsid w:val="005167BD"/>
    <w:rsid w:val="005174F9"/>
    <w:rsid w:val="00517663"/>
    <w:rsid w:val="00517A52"/>
    <w:rsid w:val="00520461"/>
    <w:rsid w:val="00520AFD"/>
    <w:rsid w:val="00522300"/>
    <w:rsid w:val="00522D7F"/>
    <w:rsid w:val="00523072"/>
    <w:rsid w:val="005235C2"/>
    <w:rsid w:val="00524F8A"/>
    <w:rsid w:val="00526114"/>
    <w:rsid w:val="005261E2"/>
    <w:rsid w:val="00526634"/>
    <w:rsid w:val="00527796"/>
    <w:rsid w:val="00530CA8"/>
    <w:rsid w:val="00530D44"/>
    <w:rsid w:val="00530F0F"/>
    <w:rsid w:val="00531EE2"/>
    <w:rsid w:val="00532B77"/>
    <w:rsid w:val="00532E87"/>
    <w:rsid w:val="00533D38"/>
    <w:rsid w:val="00534277"/>
    <w:rsid w:val="005365F9"/>
    <w:rsid w:val="00537819"/>
    <w:rsid w:val="00541508"/>
    <w:rsid w:val="0054256C"/>
    <w:rsid w:val="00542CD6"/>
    <w:rsid w:val="005436BC"/>
    <w:rsid w:val="00544732"/>
    <w:rsid w:val="00545AC2"/>
    <w:rsid w:val="0054610B"/>
    <w:rsid w:val="00546327"/>
    <w:rsid w:val="00546547"/>
    <w:rsid w:val="005467C2"/>
    <w:rsid w:val="00546A90"/>
    <w:rsid w:val="00551564"/>
    <w:rsid w:val="00551663"/>
    <w:rsid w:val="00551C93"/>
    <w:rsid w:val="0055222A"/>
    <w:rsid w:val="00554738"/>
    <w:rsid w:val="00554D2E"/>
    <w:rsid w:val="00554ECC"/>
    <w:rsid w:val="00556802"/>
    <w:rsid w:val="00556D0B"/>
    <w:rsid w:val="00556ECC"/>
    <w:rsid w:val="0055792B"/>
    <w:rsid w:val="00557B98"/>
    <w:rsid w:val="00557DDC"/>
    <w:rsid w:val="005621E8"/>
    <w:rsid w:val="0056242F"/>
    <w:rsid w:val="005628CC"/>
    <w:rsid w:val="00562E93"/>
    <w:rsid w:val="00562EFD"/>
    <w:rsid w:val="00563364"/>
    <w:rsid w:val="005636AF"/>
    <w:rsid w:val="00563904"/>
    <w:rsid w:val="00563C34"/>
    <w:rsid w:val="005669CF"/>
    <w:rsid w:val="00567342"/>
    <w:rsid w:val="0056761C"/>
    <w:rsid w:val="005676B7"/>
    <w:rsid w:val="005700B9"/>
    <w:rsid w:val="00570CD1"/>
    <w:rsid w:val="00571364"/>
    <w:rsid w:val="00571A08"/>
    <w:rsid w:val="0057257B"/>
    <w:rsid w:val="00572BB2"/>
    <w:rsid w:val="0057408C"/>
    <w:rsid w:val="0057409C"/>
    <w:rsid w:val="00574BA7"/>
    <w:rsid w:val="00574FF5"/>
    <w:rsid w:val="00575686"/>
    <w:rsid w:val="00575C47"/>
    <w:rsid w:val="005808D3"/>
    <w:rsid w:val="00580E1C"/>
    <w:rsid w:val="00581245"/>
    <w:rsid w:val="00581587"/>
    <w:rsid w:val="00582ED4"/>
    <w:rsid w:val="005833D7"/>
    <w:rsid w:val="00583A02"/>
    <w:rsid w:val="00584466"/>
    <w:rsid w:val="00584C97"/>
    <w:rsid w:val="00584CFD"/>
    <w:rsid w:val="00585027"/>
    <w:rsid w:val="005852A1"/>
    <w:rsid w:val="00585BC7"/>
    <w:rsid w:val="0058607F"/>
    <w:rsid w:val="00586510"/>
    <w:rsid w:val="00587A36"/>
    <w:rsid w:val="005914E2"/>
    <w:rsid w:val="0059205B"/>
    <w:rsid w:val="0059206A"/>
    <w:rsid w:val="0059208C"/>
    <w:rsid w:val="00592BCB"/>
    <w:rsid w:val="00594668"/>
    <w:rsid w:val="00594736"/>
    <w:rsid w:val="00594EA9"/>
    <w:rsid w:val="00595A33"/>
    <w:rsid w:val="00595D2E"/>
    <w:rsid w:val="005963D5"/>
    <w:rsid w:val="005A3244"/>
    <w:rsid w:val="005A33FF"/>
    <w:rsid w:val="005A5EDA"/>
    <w:rsid w:val="005A5FF3"/>
    <w:rsid w:val="005A66AF"/>
    <w:rsid w:val="005A673D"/>
    <w:rsid w:val="005A799D"/>
    <w:rsid w:val="005A7A90"/>
    <w:rsid w:val="005B3256"/>
    <w:rsid w:val="005B3361"/>
    <w:rsid w:val="005B383E"/>
    <w:rsid w:val="005B3953"/>
    <w:rsid w:val="005B5618"/>
    <w:rsid w:val="005B621B"/>
    <w:rsid w:val="005B6E0A"/>
    <w:rsid w:val="005B733A"/>
    <w:rsid w:val="005B78D9"/>
    <w:rsid w:val="005B7DDF"/>
    <w:rsid w:val="005B7DE4"/>
    <w:rsid w:val="005C230E"/>
    <w:rsid w:val="005C243F"/>
    <w:rsid w:val="005C370F"/>
    <w:rsid w:val="005C3903"/>
    <w:rsid w:val="005C4DAB"/>
    <w:rsid w:val="005C5BC7"/>
    <w:rsid w:val="005C6044"/>
    <w:rsid w:val="005C6D2F"/>
    <w:rsid w:val="005D0258"/>
    <w:rsid w:val="005D1AD9"/>
    <w:rsid w:val="005D24CF"/>
    <w:rsid w:val="005D367B"/>
    <w:rsid w:val="005D39BC"/>
    <w:rsid w:val="005D41E8"/>
    <w:rsid w:val="005D4364"/>
    <w:rsid w:val="005D4993"/>
    <w:rsid w:val="005D49A8"/>
    <w:rsid w:val="005D6463"/>
    <w:rsid w:val="005D6A89"/>
    <w:rsid w:val="005E00A1"/>
    <w:rsid w:val="005E182D"/>
    <w:rsid w:val="005E1CAA"/>
    <w:rsid w:val="005E1DCA"/>
    <w:rsid w:val="005E25FF"/>
    <w:rsid w:val="005E2C0B"/>
    <w:rsid w:val="005E301A"/>
    <w:rsid w:val="005E3062"/>
    <w:rsid w:val="005E3C9C"/>
    <w:rsid w:val="005E40A2"/>
    <w:rsid w:val="005E4609"/>
    <w:rsid w:val="005E4EAC"/>
    <w:rsid w:val="005E62B1"/>
    <w:rsid w:val="005E70E6"/>
    <w:rsid w:val="005E7881"/>
    <w:rsid w:val="005F05E9"/>
    <w:rsid w:val="005F0D03"/>
    <w:rsid w:val="005F200A"/>
    <w:rsid w:val="005F3959"/>
    <w:rsid w:val="005F42C8"/>
    <w:rsid w:val="005F4AA5"/>
    <w:rsid w:val="005F4C17"/>
    <w:rsid w:val="005F5895"/>
    <w:rsid w:val="005F5950"/>
    <w:rsid w:val="005F7455"/>
    <w:rsid w:val="005F7F5D"/>
    <w:rsid w:val="00600EF0"/>
    <w:rsid w:val="0060121E"/>
    <w:rsid w:val="00602B1D"/>
    <w:rsid w:val="00602E64"/>
    <w:rsid w:val="00603FB9"/>
    <w:rsid w:val="0060401D"/>
    <w:rsid w:val="00604797"/>
    <w:rsid w:val="00605233"/>
    <w:rsid w:val="006054FB"/>
    <w:rsid w:val="00606D6E"/>
    <w:rsid w:val="00610437"/>
    <w:rsid w:val="00610D33"/>
    <w:rsid w:val="00611D1D"/>
    <w:rsid w:val="00611E2F"/>
    <w:rsid w:val="00611E5F"/>
    <w:rsid w:val="00612349"/>
    <w:rsid w:val="0061261B"/>
    <w:rsid w:val="006128D8"/>
    <w:rsid w:val="00612FEA"/>
    <w:rsid w:val="00613303"/>
    <w:rsid w:val="006137D7"/>
    <w:rsid w:val="00613B5B"/>
    <w:rsid w:val="00615B00"/>
    <w:rsid w:val="00616393"/>
    <w:rsid w:val="0061762E"/>
    <w:rsid w:val="00620A4B"/>
    <w:rsid w:val="006212E3"/>
    <w:rsid w:val="00621561"/>
    <w:rsid w:val="00621CBD"/>
    <w:rsid w:val="0062201A"/>
    <w:rsid w:val="00622291"/>
    <w:rsid w:val="00622CFA"/>
    <w:rsid w:val="00623F73"/>
    <w:rsid w:val="00625D14"/>
    <w:rsid w:val="00625E16"/>
    <w:rsid w:val="00626341"/>
    <w:rsid w:val="00627137"/>
    <w:rsid w:val="00627688"/>
    <w:rsid w:val="00627D20"/>
    <w:rsid w:val="00631E99"/>
    <w:rsid w:val="00632CDD"/>
    <w:rsid w:val="00632EB0"/>
    <w:rsid w:val="00633DE2"/>
    <w:rsid w:val="00635A5A"/>
    <w:rsid w:val="00635B77"/>
    <w:rsid w:val="00636F01"/>
    <w:rsid w:val="00637F76"/>
    <w:rsid w:val="00640D33"/>
    <w:rsid w:val="00640EC1"/>
    <w:rsid w:val="0064173D"/>
    <w:rsid w:val="006419A8"/>
    <w:rsid w:val="00641AF4"/>
    <w:rsid w:val="00642718"/>
    <w:rsid w:val="00642A7E"/>
    <w:rsid w:val="00642DF5"/>
    <w:rsid w:val="006437D4"/>
    <w:rsid w:val="006442D9"/>
    <w:rsid w:val="00644585"/>
    <w:rsid w:val="00644A9E"/>
    <w:rsid w:val="00645CFE"/>
    <w:rsid w:val="0064626B"/>
    <w:rsid w:val="0064642E"/>
    <w:rsid w:val="006475CE"/>
    <w:rsid w:val="00647876"/>
    <w:rsid w:val="00650B80"/>
    <w:rsid w:val="0065123F"/>
    <w:rsid w:val="006523E0"/>
    <w:rsid w:val="00652B3D"/>
    <w:rsid w:val="00652D0C"/>
    <w:rsid w:val="00652FF2"/>
    <w:rsid w:val="00653EA7"/>
    <w:rsid w:val="00654766"/>
    <w:rsid w:val="006549CE"/>
    <w:rsid w:val="00654FD6"/>
    <w:rsid w:val="006554ED"/>
    <w:rsid w:val="00655E5E"/>
    <w:rsid w:val="00656372"/>
    <w:rsid w:val="00657B83"/>
    <w:rsid w:val="00657C57"/>
    <w:rsid w:val="006605A1"/>
    <w:rsid w:val="00660B00"/>
    <w:rsid w:val="00660BEE"/>
    <w:rsid w:val="00661968"/>
    <w:rsid w:val="00663516"/>
    <w:rsid w:val="00667164"/>
    <w:rsid w:val="006706CF"/>
    <w:rsid w:val="00670702"/>
    <w:rsid w:val="00671A10"/>
    <w:rsid w:val="0067210F"/>
    <w:rsid w:val="006738E4"/>
    <w:rsid w:val="00673D74"/>
    <w:rsid w:val="00673FA6"/>
    <w:rsid w:val="00674B9A"/>
    <w:rsid w:val="00675046"/>
    <w:rsid w:val="006750F3"/>
    <w:rsid w:val="0067546C"/>
    <w:rsid w:val="006757CC"/>
    <w:rsid w:val="0067615C"/>
    <w:rsid w:val="006769E5"/>
    <w:rsid w:val="00676D86"/>
    <w:rsid w:val="00681ED0"/>
    <w:rsid w:val="0068300F"/>
    <w:rsid w:val="00683812"/>
    <w:rsid w:val="00684FEF"/>
    <w:rsid w:val="00685935"/>
    <w:rsid w:val="006864A5"/>
    <w:rsid w:val="006865DC"/>
    <w:rsid w:val="00686671"/>
    <w:rsid w:val="0068695A"/>
    <w:rsid w:val="006869E2"/>
    <w:rsid w:val="00690C71"/>
    <w:rsid w:val="006912CA"/>
    <w:rsid w:val="00691591"/>
    <w:rsid w:val="00691986"/>
    <w:rsid w:val="006927B7"/>
    <w:rsid w:val="00693009"/>
    <w:rsid w:val="006951BA"/>
    <w:rsid w:val="00696821"/>
    <w:rsid w:val="00696FA7"/>
    <w:rsid w:val="00697002"/>
    <w:rsid w:val="0069787E"/>
    <w:rsid w:val="00697AEA"/>
    <w:rsid w:val="00697BC1"/>
    <w:rsid w:val="006A0F00"/>
    <w:rsid w:val="006A0F64"/>
    <w:rsid w:val="006A102E"/>
    <w:rsid w:val="006A11BF"/>
    <w:rsid w:val="006A1F80"/>
    <w:rsid w:val="006A3EC8"/>
    <w:rsid w:val="006A6046"/>
    <w:rsid w:val="006A6466"/>
    <w:rsid w:val="006A6B79"/>
    <w:rsid w:val="006A6EFD"/>
    <w:rsid w:val="006A7B25"/>
    <w:rsid w:val="006A7DE1"/>
    <w:rsid w:val="006B18BA"/>
    <w:rsid w:val="006B1F5E"/>
    <w:rsid w:val="006B259B"/>
    <w:rsid w:val="006B4109"/>
    <w:rsid w:val="006B41F7"/>
    <w:rsid w:val="006B6139"/>
    <w:rsid w:val="006B7E65"/>
    <w:rsid w:val="006C08D5"/>
    <w:rsid w:val="006C0BF8"/>
    <w:rsid w:val="006C1445"/>
    <w:rsid w:val="006C1671"/>
    <w:rsid w:val="006C4CA0"/>
    <w:rsid w:val="006C4EB3"/>
    <w:rsid w:val="006C52A2"/>
    <w:rsid w:val="006C62F5"/>
    <w:rsid w:val="006C65A8"/>
    <w:rsid w:val="006C6EB1"/>
    <w:rsid w:val="006D133A"/>
    <w:rsid w:val="006D141B"/>
    <w:rsid w:val="006D15D7"/>
    <w:rsid w:val="006D1C90"/>
    <w:rsid w:val="006D1F29"/>
    <w:rsid w:val="006D2189"/>
    <w:rsid w:val="006D24D8"/>
    <w:rsid w:val="006D4FA5"/>
    <w:rsid w:val="006D588E"/>
    <w:rsid w:val="006D5CA8"/>
    <w:rsid w:val="006D6292"/>
    <w:rsid w:val="006D6EE5"/>
    <w:rsid w:val="006E028B"/>
    <w:rsid w:val="006E191B"/>
    <w:rsid w:val="006E1C59"/>
    <w:rsid w:val="006E24AF"/>
    <w:rsid w:val="006E2716"/>
    <w:rsid w:val="006E33B8"/>
    <w:rsid w:val="006E44AB"/>
    <w:rsid w:val="006E4851"/>
    <w:rsid w:val="006E5080"/>
    <w:rsid w:val="006E559C"/>
    <w:rsid w:val="006E5A9F"/>
    <w:rsid w:val="006F0722"/>
    <w:rsid w:val="006F0A03"/>
    <w:rsid w:val="006F1158"/>
    <w:rsid w:val="006F141F"/>
    <w:rsid w:val="006F18B6"/>
    <w:rsid w:val="006F32E5"/>
    <w:rsid w:val="006F3787"/>
    <w:rsid w:val="006F3914"/>
    <w:rsid w:val="006F3DEA"/>
    <w:rsid w:val="006F3EA4"/>
    <w:rsid w:val="006F427A"/>
    <w:rsid w:val="006F454B"/>
    <w:rsid w:val="006F5E90"/>
    <w:rsid w:val="006F6775"/>
    <w:rsid w:val="006F68D0"/>
    <w:rsid w:val="006F6E13"/>
    <w:rsid w:val="006F70E2"/>
    <w:rsid w:val="006F7D1E"/>
    <w:rsid w:val="007024CF"/>
    <w:rsid w:val="00702737"/>
    <w:rsid w:val="00702F8E"/>
    <w:rsid w:val="00704D0D"/>
    <w:rsid w:val="007051B0"/>
    <w:rsid w:val="00705212"/>
    <w:rsid w:val="00706350"/>
    <w:rsid w:val="0070707A"/>
    <w:rsid w:val="0070727D"/>
    <w:rsid w:val="00707315"/>
    <w:rsid w:val="007104A2"/>
    <w:rsid w:val="0071096D"/>
    <w:rsid w:val="00710A2D"/>
    <w:rsid w:val="0071166A"/>
    <w:rsid w:val="00712180"/>
    <w:rsid w:val="00712481"/>
    <w:rsid w:val="007138BE"/>
    <w:rsid w:val="0071396E"/>
    <w:rsid w:val="00714380"/>
    <w:rsid w:val="00714DD4"/>
    <w:rsid w:val="0071547D"/>
    <w:rsid w:val="007170FE"/>
    <w:rsid w:val="00717C56"/>
    <w:rsid w:val="00720053"/>
    <w:rsid w:val="00720277"/>
    <w:rsid w:val="007205D1"/>
    <w:rsid w:val="00721C8C"/>
    <w:rsid w:val="007226DA"/>
    <w:rsid w:val="00722840"/>
    <w:rsid w:val="00723FB5"/>
    <w:rsid w:val="0072433D"/>
    <w:rsid w:val="0072589C"/>
    <w:rsid w:val="007267C6"/>
    <w:rsid w:val="007268AA"/>
    <w:rsid w:val="007274EC"/>
    <w:rsid w:val="00727FE7"/>
    <w:rsid w:val="00730E20"/>
    <w:rsid w:val="00730EAA"/>
    <w:rsid w:val="00731439"/>
    <w:rsid w:val="007315B3"/>
    <w:rsid w:val="00731C31"/>
    <w:rsid w:val="007327A4"/>
    <w:rsid w:val="00732B6B"/>
    <w:rsid w:val="00732D1B"/>
    <w:rsid w:val="00732E8A"/>
    <w:rsid w:val="007333DB"/>
    <w:rsid w:val="0073381F"/>
    <w:rsid w:val="00736BD7"/>
    <w:rsid w:val="00737799"/>
    <w:rsid w:val="00740354"/>
    <w:rsid w:val="00740670"/>
    <w:rsid w:val="00740E44"/>
    <w:rsid w:val="00741C31"/>
    <w:rsid w:val="0074202C"/>
    <w:rsid w:val="0074272B"/>
    <w:rsid w:val="00742854"/>
    <w:rsid w:val="00742EA2"/>
    <w:rsid w:val="00743CE6"/>
    <w:rsid w:val="00743E9C"/>
    <w:rsid w:val="007455C4"/>
    <w:rsid w:val="0074561D"/>
    <w:rsid w:val="00745F74"/>
    <w:rsid w:val="00746CA8"/>
    <w:rsid w:val="00747C1B"/>
    <w:rsid w:val="00747D85"/>
    <w:rsid w:val="00747E17"/>
    <w:rsid w:val="007501C9"/>
    <w:rsid w:val="00750378"/>
    <w:rsid w:val="00750F36"/>
    <w:rsid w:val="0075118B"/>
    <w:rsid w:val="007515E3"/>
    <w:rsid w:val="0075163A"/>
    <w:rsid w:val="0075295A"/>
    <w:rsid w:val="00752CB0"/>
    <w:rsid w:val="00752DA7"/>
    <w:rsid w:val="0075379C"/>
    <w:rsid w:val="00753C71"/>
    <w:rsid w:val="00754997"/>
    <w:rsid w:val="00754F22"/>
    <w:rsid w:val="007557EA"/>
    <w:rsid w:val="00755A2C"/>
    <w:rsid w:val="00755BFA"/>
    <w:rsid w:val="00755D70"/>
    <w:rsid w:val="007568C4"/>
    <w:rsid w:val="00760849"/>
    <w:rsid w:val="00760BFD"/>
    <w:rsid w:val="00760DA3"/>
    <w:rsid w:val="0076104E"/>
    <w:rsid w:val="0076277A"/>
    <w:rsid w:val="00762A3A"/>
    <w:rsid w:val="0076344B"/>
    <w:rsid w:val="0076442A"/>
    <w:rsid w:val="00765288"/>
    <w:rsid w:val="007658D3"/>
    <w:rsid w:val="00765A7B"/>
    <w:rsid w:val="00767BD7"/>
    <w:rsid w:val="0077063C"/>
    <w:rsid w:val="007706B0"/>
    <w:rsid w:val="007723F7"/>
    <w:rsid w:val="00773876"/>
    <w:rsid w:val="00773E7B"/>
    <w:rsid w:val="00775221"/>
    <w:rsid w:val="00775849"/>
    <w:rsid w:val="0077682B"/>
    <w:rsid w:val="00777E46"/>
    <w:rsid w:val="0078025D"/>
    <w:rsid w:val="00783B6F"/>
    <w:rsid w:val="00785943"/>
    <w:rsid w:val="00785A14"/>
    <w:rsid w:val="00785BD5"/>
    <w:rsid w:val="00786BE6"/>
    <w:rsid w:val="007879C3"/>
    <w:rsid w:val="00790328"/>
    <w:rsid w:val="00791246"/>
    <w:rsid w:val="0079179F"/>
    <w:rsid w:val="007917D0"/>
    <w:rsid w:val="00791833"/>
    <w:rsid w:val="00793ECA"/>
    <w:rsid w:val="00794272"/>
    <w:rsid w:val="00796539"/>
    <w:rsid w:val="00796965"/>
    <w:rsid w:val="00796E07"/>
    <w:rsid w:val="007A058A"/>
    <w:rsid w:val="007A0BF6"/>
    <w:rsid w:val="007A119F"/>
    <w:rsid w:val="007A1773"/>
    <w:rsid w:val="007A2038"/>
    <w:rsid w:val="007A20FA"/>
    <w:rsid w:val="007A2BCF"/>
    <w:rsid w:val="007A3261"/>
    <w:rsid w:val="007A4443"/>
    <w:rsid w:val="007A483A"/>
    <w:rsid w:val="007A4AD9"/>
    <w:rsid w:val="007A549C"/>
    <w:rsid w:val="007A5913"/>
    <w:rsid w:val="007A6B80"/>
    <w:rsid w:val="007A7663"/>
    <w:rsid w:val="007B092D"/>
    <w:rsid w:val="007B0A1F"/>
    <w:rsid w:val="007B0FD7"/>
    <w:rsid w:val="007B17E5"/>
    <w:rsid w:val="007B237B"/>
    <w:rsid w:val="007B282F"/>
    <w:rsid w:val="007B3440"/>
    <w:rsid w:val="007B3DCC"/>
    <w:rsid w:val="007B5AAD"/>
    <w:rsid w:val="007B62B9"/>
    <w:rsid w:val="007C1AE6"/>
    <w:rsid w:val="007C22A8"/>
    <w:rsid w:val="007C23F5"/>
    <w:rsid w:val="007C2704"/>
    <w:rsid w:val="007C2B37"/>
    <w:rsid w:val="007C390F"/>
    <w:rsid w:val="007C4B84"/>
    <w:rsid w:val="007C55CA"/>
    <w:rsid w:val="007C779E"/>
    <w:rsid w:val="007C7B8E"/>
    <w:rsid w:val="007C7BEC"/>
    <w:rsid w:val="007D0717"/>
    <w:rsid w:val="007D12A6"/>
    <w:rsid w:val="007D372F"/>
    <w:rsid w:val="007D412A"/>
    <w:rsid w:val="007D4236"/>
    <w:rsid w:val="007D4498"/>
    <w:rsid w:val="007D489F"/>
    <w:rsid w:val="007D499B"/>
    <w:rsid w:val="007D53F1"/>
    <w:rsid w:val="007D6E25"/>
    <w:rsid w:val="007D7270"/>
    <w:rsid w:val="007D7AA0"/>
    <w:rsid w:val="007E1369"/>
    <w:rsid w:val="007E14AF"/>
    <w:rsid w:val="007E1826"/>
    <w:rsid w:val="007E1CD3"/>
    <w:rsid w:val="007E2535"/>
    <w:rsid w:val="007E338A"/>
    <w:rsid w:val="007E393D"/>
    <w:rsid w:val="007E3AD0"/>
    <w:rsid w:val="007E3BB7"/>
    <w:rsid w:val="007E4680"/>
    <w:rsid w:val="007E570A"/>
    <w:rsid w:val="007E62F9"/>
    <w:rsid w:val="007E64E3"/>
    <w:rsid w:val="007E6697"/>
    <w:rsid w:val="007E694D"/>
    <w:rsid w:val="007F1048"/>
    <w:rsid w:val="007F1BD8"/>
    <w:rsid w:val="007F1DFD"/>
    <w:rsid w:val="007F2205"/>
    <w:rsid w:val="007F2550"/>
    <w:rsid w:val="007F283A"/>
    <w:rsid w:val="007F2D0A"/>
    <w:rsid w:val="007F2DA6"/>
    <w:rsid w:val="007F34B5"/>
    <w:rsid w:val="007F3BD2"/>
    <w:rsid w:val="007F52B6"/>
    <w:rsid w:val="007F5C11"/>
    <w:rsid w:val="007F6D69"/>
    <w:rsid w:val="007F772D"/>
    <w:rsid w:val="008008BD"/>
    <w:rsid w:val="0080099C"/>
    <w:rsid w:val="00800F77"/>
    <w:rsid w:val="00801690"/>
    <w:rsid w:val="0080193F"/>
    <w:rsid w:val="00801A93"/>
    <w:rsid w:val="00802A9E"/>
    <w:rsid w:val="00802BA0"/>
    <w:rsid w:val="00802C72"/>
    <w:rsid w:val="00802FB8"/>
    <w:rsid w:val="00803910"/>
    <w:rsid w:val="00803B19"/>
    <w:rsid w:val="00803D89"/>
    <w:rsid w:val="00804113"/>
    <w:rsid w:val="00804387"/>
    <w:rsid w:val="0080486C"/>
    <w:rsid w:val="00804A0C"/>
    <w:rsid w:val="00805840"/>
    <w:rsid w:val="00805FF3"/>
    <w:rsid w:val="00806E00"/>
    <w:rsid w:val="00807911"/>
    <w:rsid w:val="00810583"/>
    <w:rsid w:val="00812802"/>
    <w:rsid w:val="00812974"/>
    <w:rsid w:val="008134DF"/>
    <w:rsid w:val="008134E9"/>
    <w:rsid w:val="00813A73"/>
    <w:rsid w:val="00814BF3"/>
    <w:rsid w:val="00815F4C"/>
    <w:rsid w:val="00816C2B"/>
    <w:rsid w:val="00817877"/>
    <w:rsid w:val="008203D0"/>
    <w:rsid w:val="0082047D"/>
    <w:rsid w:val="0082112A"/>
    <w:rsid w:val="00821469"/>
    <w:rsid w:val="00821AC2"/>
    <w:rsid w:val="008225A8"/>
    <w:rsid w:val="00823C45"/>
    <w:rsid w:val="00824218"/>
    <w:rsid w:val="0082437D"/>
    <w:rsid w:val="00824A4C"/>
    <w:rsid w:val="00826844"/>
    <w:rsid w:val="00826B90"/>
    <w:rsid w:val="00826C65"/>
    <w:rsid w:val="00826F9E"/>
    <w:rsid w:val="0082767F"/>
    <w:rsid w:val="00830E5D"/>
    <w:rsid w:val="008317A9"/>
    <w:rsid w:val="008317AE"/>
    <w:rsid w:val="0083218B"/>
    <w:rsid w:val="00832D66"/>
    <w:rsid w:val="00833C27"/>
    <w:rsid w:val="00833D25"/>
    <w:rsid w:val="00833F2C"/>
    <w:rsid w:val="00834671"/>
    <w:rsid w:val="00835F04"/>
    <w:rsid w:val="008361A7"/>
    <w:rsid w:val="00836D7F"/>
    <w:rsid w:val="008375AA"/>
    <w:rsid w:val="00837EEA"/>
    <w:rsid w:val="00840381"/>
    <w:rsid w:val="00841643"/>
    <w:rsid w:val="008416DA"/>
    <w:rsid w:val="00841890"/>
    <w:rsid w:val="00841CA5"/>
    <w:rsid w:val="008431A1"/>
    <w:rsid w:val="00843579"/>
    <w:rsid w:val="00843D7C"/>
    <w:rsid w:val="00843F36"/>
    <w:rsid w:val="00844754"/>
    <w:rsid w:val="00845AC3"/>
    <w:rsid w:val="00845F9C"/>
    <w:rsid w:val="008464D4"/>
    <w:rsid w:val="00846686"/>
    <w:rsid w:val="00846E96"/>
    <w:rsid w:val="00847D36"/>
    <w:rsid w:val="00851001"/>
    <w:rsid w:val="00851687"/>
    <w:rsid w:val="0085229E"/>
    <w:rsid w:val="00852CD5"/>
    <w:rsid w:val="00853819"/>
    <w:rsid w:val="00855598"/>
    <w:rsid w:val="00855B59"/>
    <w:rsid w:val="00855C7C"/>
    <w:rsid w:val="008572B8"/>
    <w:rsid w:val="008601B2"/>
    <w:rsid w:val="0086028B"/>
    <w:rsid w:val="00860C65"/>
    <w:rsid w:val="008616A0"/>
    <w:rsid w:val="0086181E"/>
    <w:rsid w:val="00861BF5"/>
    <w:rsid w:val="00861EDC"/>
    <w:rsid w:val="00861FC3"/>
    <w:rsid w:val="00862F24"/>
    <w:rsid w:val="00862FA5"/>
    <w:rsid w:val="00864349"/>
    <w:rsid w:val="0086484D"/>
    <w:rsid w:val="00865A81"/>
    <w:rsid w:val="00865B5A"/>
    <w:rsid w:val="00866074"/>
    <w:rsid w:val="0086657E"/>
    <w:rsid w:val="0086713F"/>
    <w:rsid w:val="00867579"/>
    <w:rsid w:val="00870C3B"/>
    <w:rsid w:val="008712DD"/>
    <w:rsid w:val="00871346"/>
    <w:rsid w:val="00872621"/>
    <w:rsid w:val="008726FC"/>
    <w:rsid w:val="008738F8"/>
    <w:rsid w:val="0087395A"/>
    <w:rsid w:val="00873A6E"/>
    <w:rsid w:val="00873C1B"/>
    <w:rsid w:val="00873E24"/>
    <w:rsid w:val="00873E60"/>
    <w:rsid w:val="00874A57"/>
    <w:rsid w:val="0087513D"/>
    <w:rsid w:val="00875181"/>
    <w:rsid w:val="0087555D"/>
    <w:rsid w:val="00875706"/>
    <w:rsid w:val="0087602C"/>
    <w:rsid w:val="008766D4"/>
    <w:rsid w:val="008774C3"/>
    <w:rsid w:val="00880647"/>
    <w:rsid w:val="00880B71"/>
    <w:rsid w:val="008810DD"/>
    <w:rsid w:val="0088170D"/>
    <w:rsid w:val="00882CCD"/>
    <w:rsid w:val="008834BB"/>
    <w:rsid w:val="00883C44"/>
    <w:rsid w:val="00885743"/>
    <w:rsid w:val="008860F2"/>
    <w:rsid w:val="0088652C"/>
    <w:rsid w:val="00887A65"/>
    <w:rsid w:val="00890DF9"/>
    <w:rsid w:val="00891A35"/>
    <w:rsid w:val="0089271D"/>
    <w:rsid w:val="008927DD"/>
    <w:rsid w:val="0089280C"/>
    <w:rsid w:val="00893554"/>
    <w:rsid w:val="0089452E"/>
    <w:rsid w:val="008955AA"/>
    <w:rsid w:val="00895829"/>
    <w:rsid w:val="00896F9D"/>
    <w:rsid w:val="00897291"/>
    <w:rsid w:val="008976FD"/>
    <w:rsid w:val="00897F9A"/>
    <w:rsid w:val="008A0655"/>
    <w:rsid w:val="008A0773"/>
    <w:rsid w:val="008A1535"/>
    <w:rsid w:val="008A3ED9"/>
    <w:rsid w:val="008A4289"/>
    <w:rsid w:val="008A526D"/>
    <w:rsid w:val="008A67D3"/>
    <w:rsid w:val="008A693C"/>
    <w:rsid w:val="008A6DC2"/>
    <w:rsid w:val="008A7608"/>
    <w:rsid w:val="008B0B32"/>
    <w:rsid w:val="008B2166"/>
    <w:rsid w:val="008B28F1"/>
    <w:rsid w:val="008B4282"/>
    <w:rsid w:val="008B4717"/>
    <w:rsid w:val="008B4AD8"/>
    <w:rsid w:val="008B4B4A"/>
    <w:rsid w:val="008B4CAA"/>
    <w:rsid w:val="008B542F"/>
    <w:rsid w:val="008B583B"/>
    <w:rsid w:val="008B6D5E"/>
    <w:rsid w:val="008B769A"/>
    <w:rsid w:val="008B78C1"/>
    <w:rsid w:val="008B7C1F"/>
    <w:rsid w:val="008C005B"/>
    <w:rsid w:val="008C06C7"/>
    <w:rsid w:val="008C07DE"/>
    <w:rsid w:val="008C28EC"/>
    <w:rsid w:val="008C3EEF"/>
    <w:rsid w:val="008C5FD4"/>
    <w:rsid w:val="008C6B7E"/>
    <w:rsid w:val="008C734D"/>
    <w:rsid w:val="008D0820"/>
    <w:rsid w:val="008D0C0D"/>
    <w:rsid w:val="008D1212"/>
    <w:rsid w:val="008D1FC0"/>
    <w:rsid w:val="008D24E9"/>
    <w:rsid w:val="008D2D8B"/>
    <w:rsid w:val="008D3054"/>
    <w:rsid w:val="008D4BAD"/>
    <w:rsid w:val="008D4FBB"/>
    <w:rsid w:val="008D5302"/>
    <w:rsid w:val="008D5C4E"/>
    <w:rsid w:val="008D5DF6"/>
    <w:rsid w:val="008D6275"/>
    <w:rsid w:val="008D76ED"/>
    <w:rsid w:val="008E11D9"/>
    <w:rsid w:val="008E1E3D"/>
    <w:rsid w:val="008E3592"/>
    <w:rsid w:val="008E36C3"/>
    <w:rsid w:val="008E3BE5"/>
    <w:rsid w:val="008E5341"/>
    <w:rsid w:val="008E6120"/>
    <w:rsid w:val="008E6421"/>
    <w:rsid w:val="008E68BA"/>
    <w:rsid w:val="008E70D2"/>
    <w:rsid w:val="008F0468"/>
    <w:rsid w:val="008F065A"/>
    <w:rsid w:val="008F0C10"/>
    <w:rsid w:val="008F1942"/>
    <w:rsid w:val="008F44E2"/>
    <w:rsid w:val="008F4B20"/>
    <w:rsid w:val="008F4C6D"/>
    <w:rsid w:val="008F59A1"/>
    <w:rsid w:val="008F5E48"/>
    <w:rsid w:val="008F69E5"/>
    <w:rsid w:val="008F6BF0"/>
    <w:rsid w:val="009014F8"/>
    <w:rsid w:val="009016C3"/>
    <w:rsid w:val="009021CA"/>
    <w:rsid w:val="00902DDE"/>
    <w:rsid w:val="00902F9F"/>
    <w:rsid w:val="009033A4"/>
    <w:rsid w:val="009054F2"/>
    <w:rsid w:val="00905CAD"/>
    <w:rsid w:val="00906DEE"/>
    <w:rsid w:val="00907A72"/>
    <w:rsid w:val="0091003F"/>
    <w:rsid w:val="0091183D"/>
    <w:rsid w:val="0091375B"/>
    <w:rsid w:val="00913C17"/>
    <w:rsid w:val="0091513D"/>
    <w:rsid w:val="009154E7"/>
    <w:rsid w:val="009165CD"/>
    <w:rsid w:val="00916773"/>
    <w:rsid w:val="00916D4D"/>
    <w:rsid w:val="00921C6C"/>
    <w:rsid w:val="00921D8D"/>
    <w:rsid w:val="00922B3E"/>
    <w:rsid w:val="00922B81"/>
    <w:rsid w:val="00925CE2"/>
    <w:rsid w:val="009264BE"/>
    <w:rsid w:val="009264D1"/>
    <w:rsid w:val="00926A2E"/>
    <w:rsid w:val="00926A3B"/>
    <w:rsid w:val="00926F04"/>
    <w:rsid w:val="0092702C"/>
    <w:rsid w:val="00931002"/>
    <w:rsid w:val="00932483"/>
    <w:rsid w:val="00932760"/>
    <w:rsid w:val="00932F2B"/>
    <w:rsid w:val="00933365"/>
    <w:rsid w:val="00933389"/>
    <w:rsid w:val="00933A96"/>
    <w:rsid w:val="0093579D"/>
    <w:rsid w:val="009358E0"/>
    <w:rsid w:val="00936C84"/>
    <w:rsid w:val="00937256"/>
    <w:rsid w:val="00940BDB"/>
    <w:rsid w:val="0094116D"/>
    <w:rsid w:val="009411A8"/>
    <w:rsid w:val="009411CB"/>
    <w:rsid w:val="00941762"/>
    <w:rsid w:val="00941DD6"/>
    <w:rsid w:val="00941EB0"/>
    <w:rsid w:val="009420D4"/>
    <w:rsid w:val="00942B9C"/>
    <w:rsid w:val="00942EEA"/>
    <w:rsid w:val="009431DA"/>
    <w:rsid w:val="00943819"/>
    <w:rsid w:val="00943B1A"/>
    <w:rsid w:val="00946DC5"/>
    <w:rsid w:val="00946E06"/>
    <w:rsid w:val="0094720D"/>
    <w:rsid w:val="00951508"/>
    <w:rsid w:val="00951602"/>
    <w:rsid w:val="00951683"/>
    <w:rsid w:val="009521E3"/>
    <w:rsid w:val="009527B4"/>
    <w:rsid w:val="0095545C"/>
    <w:rsid w:val="009555FC"/>
    <w:rsid w:val="009561EE"/>
    <w:rsid w:val="00957085"/>
    <w:rsid w:val="00957584"/>
    <w:rsid w:val="0095786C"/>
    <w:rsid w:val="0096063A"/>
    <w:rsid w:val="00960BDC"/>
    <w:rsid w:val="00961079"/>
    <w:rsid w:val="009613FB"/>
    <w:rsid w:val="00961734"/>
    <w:rsid w:val="009618EE"/>
    <w:rsid w:val="00962419"/>
    <w:rsid w:val="00962D3A"/>
    <w:rsid w:val="0096318F"/>
    <w:rsid w:val="00963228"/>
    <w:rsid w:val="00963CC9"/>
    <w:rsid w:val="00963F04"/>
    <w:rsid w:val="00963FF0"/>
    <w:rsid w:val="0096408A"/>
    <w:rsid w:val="009643BA"/>
    <w:rsid w:val="00964655"/>
    <w:rsid w:val="00964C4B"/>
    <w:rsid w:val="00966374"/>
    <w:rsid w:val="009703E9"/>
    <w:rsid w:val="00970A31"/>
    <w:rsid w:val="00971D7F"/>
    <w:rsid w:val="00971E28"/>
    <w:rsid w:val="00972078"/>
    <w:rsid w:val="00973678"/>
    <w:rsid w:val="00973A41"/>
    <w:rsid w:val="00973D75"/>
    <w:rsid w:val="0097545E"/>
    <w:rsid w:val="00975C8E"/>
    <w:rsid w:val="00976454"/>
    <w:rsid w:val="00976943"/>
    <w:rsid w:val="009775E1"/>
    <w:rsid w:val="009815BB"/>
    <w:rsid w:val="009818BF"/>
    <w:rsid w:val="009818EF"/>
    <w:rsid w:val="00982BFB"/>
    <w:rsid w:val="00982C2A"/>
    <w:rsid w:val="00984030"/>
    <w:rsid w:val="00985F25"/>
    <w:rsid w:val="00987067"/>
    <w:rsid w:val="009876DC"/>
    <w:rsid w:val="00987D78"/>
    <w:rsid w:val="00990DE2"/>
    <w:rsid w:val="0099105A"/>
    <w:rsid w:val="00991A99"/>
    <w:rsid w:val="00991C87"/>
    <w:rsid w:val="00992C50"/>
    <w:rsid w:val="00992E43"/>
    <w:rsid w:val="00992E96"/>
    <w:rsid w:val="00994384"/>
    <w:rsid w:val="0099494F"/>
    <w:rsid w:val="00995456"/>
    <w:rsid w:val="00995601"/>
    <w:rsid w:val="009964A8"/>
    <w:rsid w:val="00997263"/>
    <w:rsid w:val="00997B19"/>
    <w:rsid w:val="009A03DF"/>
    <w:rsid w:val="009A0C08"/>
    <w:rsid w:val="009A124F"/>
    <w:rsid w:val="009A1B0B"/>
    <w:rsid w:val="009A325C"/>
    <w:rsid w:val="009A3D54"/>
    <w:rsid w:val="009A3DFF"/>
    <w:rsid w:val="009A4CE4"/>
    <w:rsid w:val="009A5746"/>
    <w:rsid w:val="009A5C88"/>
    <w:rsid w:val="009A6BE1"/>
    <w:rsid w:val="009B01B1"/>
    <w:rsid w:val="009B0D7B"/>
    <w:rsid w:val="009B17A4"/>
    <w:rsid w:val="009B2528"/>
    <w:rsid w:val="009B2A8A"/>
    <w:rsid w:val="009B34FC"/>
    <w:rsid w:val="009B429F"/>
    <w:rsid w:val="009B4455"/>
    <w:rsid w:val="009B4C2F"/>
    <w:rsid w:val="009B549B"/>
    <w:rsid w:val="009B55D9"/>
    <w:rsid w:val="009B5C87"/>
    <w:rsid w:val="009B6A2E"/>
    <w:rsid w:val="009B743B"/>
    <w:rsid w:val="009B7511"/>
    <w:rsid w:val="009B7ECA"/>
    <w:rsid w:val="009C00AE"/>
    <w:rsid w:val="009C04A4"/>
    <w:rsid w:val="009C134C"/>
    <w:rsid w:val="009C13DC"/>
    <w:rsid w:val="009C1509"/>
    <w:rsid w:val="009C22B8"/>
    <w:rsid w:val="009C246A"/>
    <w:rsid w:val="009C2F64"/>
    <w:rsid w:val="009C34FC"/>
    <w:rsid w:val="009C359C"/>
    <w:rsid w:val="009C3762"/>
    <w:rsid w:val="009C4653"/>
    <w:rsid w:val="009C49E7"/>
    <w:rsid w:val="009C640E"/>
    <w:rsid w:val="009C7041"/>
    <w:rsid w:val="009C75E8"/>
    <w:rsid w:val="009D05FE"/>
    <w:rsid w:val="009D1ECE"/>
    <w:rsid w:val="009D2118"/>
    <w:rsid w:val="009D235A"/>
    <w:rsid w:val="009D3162"/>
    <w:rsid w:val="009D33AE"/>
    <w:rsid w:val="009D493F"/>
    <w:rsid w:val="009D4C57"/>
    <w:rsid w:val="009D55AF"/>
    <w:rsid w:val="009D55DF"/>
    <w:rsid w:val="009D62C4"/>
    <w:rsid w:val="009E0928"/>
    <w:rsid w:val="009E0CCB"/>
    <w:rsid w:val="009E0CD8"/>
    <w:rsid w:val="009E145C"/>
    <w:rsid w:val="009E1C5A"/>
    <w:rsid w:val="009E3AA1"/>
    <w:rsid w:val="009E3B59"/>
    <w:rsid w:val="009E65AB"/>
    <w:rsid w:val="009F0AF8"/>
    <w:rsid w:val="009F0BDD"/>
    <w:rsid w:val="009F144F"/>
    <w:rsid w:val="009F1DF3"/>
    <w:rsid w:val="009F2576"/>
    <w:rsid w:val="009F33F1"/>
    <w:rsid w:val="009F3B26"/>
    <w:rsid w:val="009F3CE3"/>
    <w:rsid w:val="009F3D88"/>
    <w:rsid w:val="009F3DFD"/>
    <w:rsid w:val="009F411A"/>
    <w:rsid w:val="009F4FCB"/>
    <w:rsid w:val="009F572C"/>
    <w:rsid w:val="009F644F"/>
    <w:rsid w:val="009F64AC"/>
    <w:rsid w:val="009F660C"/>
    <w:rsid w:val="009F7234"/>
    <w:rsid w:val="00A008C1"/>
    <w:rsid w:val="00A017F8"/>
    <w:rsid w:val="00A0229B"/>
    <w:rsid w:val="00A03FF6"/>
    <w:rsid w:val="00A04BAF"/>
    <w:rsid w:val="00A06147"/>
    <w:rsid w:val="00A06414"/>
    <w:rsid w:val="00A07698"/>
    <w:rsid w:val="00A07DE0"/>
    <w:rsid w:val="00A1049D"/>
    <w:rsid w:val="00A1053A"/>
    <w:rsid w:val="00A11185"/>
    <w:rsid w:val="00A1235F"/>
    <w:rsid w:val="00A12528"/>
    <w:rsid w:val="00A12D09"/>
    <w:rsid w:val="00A14031"/>
    <w:rsid w:val="00A14DD2"/>
    <w:rsid w:val="00A1628B"/>
    <w:rsid w:val="00A174F9"/>
    <w:rsid w:val="00A17895"/>
    <w:rsid w:val="00A20643"/>
    <w:rsid w:val="00A2136B"/>
    <w:rsid w:val="00A21CD8"/>
    <w:rsid w:val="00A22159"/>
    <w:rsid w:val="00A22E08"/>
    <w:rsid w:val="00A23698"/>
    <w:rsid w:val="00A23AB7"/>
    <w:rsid w:val="00A23B92"/>
    <w:rsid w:val="00A23C02"/>
    <w:rsid w:val="00A23F1C"/>
    <w:rsid w:val="00A255E0"/>
    <w:rsid w:val="00A25D11"/>
    <w:rsid w:val="00A2600A"/>
    <w:rsid w:val="00A2792E"/>
    <w:rsid w:val="00A27995"/>
    <w:rsid w:val="00A30040"/>
    <w:rsid w:val="00A305BE"/>
    <w:rsid w:val="00A30D08"/>
    <w:rsid w:val="00A314C3"/>
    <w:rsid w:val="00A32572"/>
    <w:rsid w:val="00A32DE1"/>
    <w:rsid w:val="00A34454"/>
    <w:rsid w:val="00A34D66"/>
    <w:rsid w:val="00A35E1B"/>
    <w:rsid w:val="00A36694"/>
    <w:rsid w:val="00A36ADF"/>
    <w:rsid w:val="00A36B87"/>
    <w:rsid w:val="00A36F75"/>
    <w:rsid w:val="00A3743E"/>
    <w:rsid w:val="00A401A6"/>
    <w:rsid w:val="00A41B7E"/>
    <w:rsid w:val="00A4248B"/>
    <w:rsid w:val="00A429E9"/>
    <w:rsid w:val="00A43447"/>
    <w:rsid w:val="00A43EE8"/>
    <w:rsid w:val="00A4478C"/>
    <w:rsid w:val="00A45D72"/>
    <w:rsid w:val="00A464A8"/>
    <w:rsid w:val="00A47204"/>
    <w:rsid w:val="00A47601"/>
    <w:rsid w:val="00A51750"/>
    <w:rsid w:val="00A51E9C"/>
    <w:rsid w:val="00A51EB7"/>
    <w:rsid w:val="00A52199"/>
    <w:rsid w:val="00A53213"/>
    <w:rsid w:val="00A53C2F"/>
    <w:rsid w:val="00A53F20"/>
    <w:rsid w:val="00A53FE9"/>
    <w:rsid w:val="00A5407A"/>
    <w:rsid w:val="00A54D6D"/>
    <w:rsid w:val="00A54FF4"/>
    <w:rsid w:val="00A56C9D"/>
    <w:rsid w:val="00A572EA"/>
    <w:rsid w:val="00A60352"/>
    <w:rsid w:val="00A61467"/>
    <w:rsid w:val="00A614B1"/>
    <w:rsid w:val="00A616F1"/>
    <w:rsid w:val="00A61C5B"/>
    <w:rsid w:val="00A63C4B"/>
    <w:rsid w:val="00A648D4"/>
    <w:rsid w:val="00A64FB6"/>
    <w:rsid w:val="00A65057"/>
    <w:rsid w:val="00A66675"/>
    <w:rsid w:val="00A70990"/>
    <w:rsid w:val="00A710AE"/>
    <w:rsid w:val="00A71EB1"/>
    <w:rsid w:val="00A728D6"/>
    <w:rsid w:val="00A72E1E"/>
    <w:rsid w:val="00A72F59"/>
    <w:rsid w:val="00A73125"/>
    <w:rsid w:val="00A74C5B"/>
    <w:rsid w:val="00A816B1"/>
    <w:rsid w:val="00A81BD0"/>
    <w:rsid w:val="00A81DEF"/>
    <w:rsid w:val="00A822E8"/>
    <w:rsid w:val="00A842A7"/>
    <w:rsid w:val="00A84ADF"/>
    <w:rsid w:val="00A8556C"/>
    <w:rsid w:val="00A856B5"/>
    <w:rsid w:val="00A858F0"/>
    <w:rsid w:val="00A86188"/>
    <w:rsid w:val="00A86B43"/>
    <w:rsid w:val="00A86FF7"/>
    <w:rsid w:val="00A870B4"/>
    <w:rsid w:val="00A8756E"/>
    <w:rsid w:val="00A87AE8"/>
    <w:rsid w:val="00A900C1"/>
    <w:rsid w:val="00A90881"/>
    <w:rsid w:val="00A90FAC"/>
    <w:rsid w:val="00A915A4"/>
    <w:rsid w:val="00A93987"/>
    <w:rsid w:val="00A9409A"/>
    <w:rsid w:val="00A94B38"/>
    <w:rsid w:val="00A94C48"/>
    <w:rsid w:val="00A94D20"/>
    <w:rsid w:val="00A94E10"/>
    <w:rsid w:val="00A94E82"/>
    <w:rsid w:val="00A951ED"/>
    <w:rsid w:val="00A96226"/>
    <w:rsid w:val="00A97200"/>
    <w:rsid w:val="00A97883"/>
    <w:rsid w:val="00AA183F"/>
    <w:rsid w:val="00AA20E3"/>
    <w:rsid w:val="00AA2B76"/>
    <w:rsid w:val="00AA311F"/>
    <w:rsid w:val="00AA38BA"/>
    <w:rsid w:val="00AA3930"/>
    <w:rsid w:val="00AA39D8"/>
    <w:rsid w:val="00AA3B08"/>
    <w:rsid w:val="00AA42DC"/>
    <w:rsid w:val="00AA44AE"/>
    <w:rsid w:val="00AA4DB1"/>
    <w:rsid w:val="00AA5498"/>
    <w:rsid w:val="00AA6E28"/>
    <w:rsid w:val="00AA702A"/>
    <w:rsid w:val="00AA7BD0"/>
    <w:rsid w:val="00AB0948"/>
    <w:rsid w:val="00AB0E94"/>
    <w:rsid w:val="00AB1A59"/>
    <w:rsid w:val="00AB1BB3"/>
    <w:rsid w:val="00AB20AE"/>
    <w:rsid w:val="00AB2159"/>
    <w:rsid w:val="00AB25D9"/>
    <w:rsid w:val="00AB29CA"/>
    <w:rsid w:val="00AB3A6B"/>
    <w:rsid w:val="00AB3F39"/>
    <w:rsid w:val="00AB4996"/>
    <w:rsid w:val="00AB4F3E"/>
    <w:rsid w:val="00AB6FBD"/>
    <w:rsid w:val="00AB7B14"/>
    <w:rsid w:val="00AB7E21"/>
    <w:rsid w:val="00AC0A01"/>
    <w:rsid w:val="00AC1239"/>
    <w:rsid w:val="00AC2228"/>
    <w:rsid w:val="00AC22EE"/>
    <w:rsid w:val="00AC2533"/>
    <w:rsid w:val="00AC3605"/>
    <w:rsid w:val="00AC3F59"/>
    <w:rsid w:val="00AC4129"/>
    <w:rsid w:val="00AC4269"/>
    <w:rsid w:val="00AC4BF4"/>
    <w:rsid w:val="00AC5145"/>
    <w:rsid w:val="00AC5A84"/>
    <w:rsid w:val="00AC6581"/>
    <w:rsid w:val="00AC6F24"/>
    <w:rsid w:val="00AC6FD3"/>
    <w:rsid w:val="00AD0723"/>
    <w:rsid w:val="00AD0BF4"/>
    <w:rsid w:val="00AD0CC9"/>
    <w:rsid w:val="00AD1CBD"/>
    <w:rsid w:val="00AD210C"/>
    <w:rsid w:val="00AD27CC"/>
    <w:rsid w:val="00AD2C50"/>
    <w:rsid w:val="00AD4657"/>
    <w:rsid w:val="00AD5042"/>
    <w:rsid w:val="00AD61A1"/>
    <w:rsid w:val="00AD664E"/>
    <w:rsid w:val="00AD7359"/>
    <w:rsid w:val="00AD743F"/>
    <w:rsid w:val="00AD7B66"/>
    <w:rsid w:val="00AE01D1"/>
    <w:rsid w:val="00AE055D"/>
    <w:rsid w:val="00AE05BC"/>
    <w:rsid w:val="00AE1FFD"/>
    <w:rsid w:val="00AE3F14"/>
    <w:rsid w:val="00AE4C52"/>
    <w:rsid w:val="00AE63F9"/>
    <w:rsid w:val="00AE6E73"/>
    <w:rsid w:val="00AE72C7"/>
    <w:rsid w:val="00AE7F39"/>
    <w:rsid w:val="00AE7FD9"/>
    <w:rsid w:val="00AF0A5C"/>
    <w:rsid w:val="00AF158E"/>
    <w:rsid w:val="00AF19E2"/>
    <w:rsid w:val="00AF2A23"/>
    <w:rsid w:val="00AF4146"/>
    <w:rsid w:val="00AF42F9"/>
    <w:rsid w:val="00AF44B5"/>
    <w:rsid w:val="00AF5444"/>
    <w:rsid w:val="00AF5453"/>
    <w:rsid w:val="00AF58F2"/>
    <w:rsid w:val="00AF6512"/>
    <w:rsid w:val="00AF6514"/>
    <w:rsid w:val="00AF6868"/>
    <w:rsid w:val="00AF774C"/>
    <w:rsid w:val="00AF7C21"/>
    <w:rsid w:val="00B0189E"/>
    <w:rsid w:val="00B01B21"/>
    <w:rsid w:val="00B01F8A"/>
    <w:rsid w:val="00B03BAA"/>
    <w:rsid w:val="00B048A8"/>
    <w:rsid w:val="00B04D73"/>
    <w:rsid w:val="00B04F44"/>
    <w:rsid w:val="00B05BF0"/>
    <w:rsid w:val="00B06B8F"/>
    <w:rsid w:val="00B0790C"/>
    <w:rsid w:val="00B07D10"/>
    <w:rsid w:val="00B07F0F"/>
    <w:rsid w:val="00B11D54"/>
    <w:rsid w:val="00B1403E"/>
    <w:rsid w:val="00B15132"/>
    <w:rsid w:val="00B15824"/>
    <w:rsid w:val="00B15DD2"/>
    <w:rsid w:val="00B1630A"/>
    <w:rsid w:val="00B16D8D"/>
    <w:rsid w:val="00B17A1D"/>
    <w:rsid w:val="00B17AAD"/>
    <w:rsid w:val="00B2028A"/>
    <w:rsid w:val="00B21BC4"/>
    <w:rsid w:val="00B221C5"/>
    <w:rsid w:val="00B23EBD"/>
    <w:rsid w:val="00B24593"/>
    <w:rsid w:val="00B24932"/>
    <w:rsid w:val="00B26194"/>
    <w:rsid w:val="00B3006C"/>
    <w:rsid w:val="00B30E47"/>
    <w:rsid w:val="00B32454"/>
    <w:rsid w:val="00B33548"/>
    <w:rsid w:val="00B3403D"/>
    <w:rsid w:val="00B34E0A"/>
    <w:rsid w:val="00B35780"/>
    <w:rsid w:val="00B3642F"/>
    <w:rsid w:val="00B3659D"/>
    <w:rsid w:val="00B372E7"/>
    <w:rsid w:val="00B401A1"/>
    <w:rsid w:val="00B40558"/>
    <w:rsid w:val="00B40B5A"/>
    <w:rsid w:val="00B4154C"/>
    <w:rsid w:val="00B417BD"/>
    <w:rsid w:val="00B419A1"/>
    <w:rsid w:val="00B437F9"/>
    <w:rsid w:val="00B4388A"/>
    <w:rsid w:val="00B442F6"/>
    <w:rsid w:val="00B45868"/>
    <w:rsid w:val="00B4635E"/>
    <w:rsid w:val="00B467F5"/>
    <w:rsid w:val="00B47843"/>
    <w:rsid w:val="00B5026D"/>
    <w:rsid w:val="00B51D26"/>
    <w:rsid w:val="00B52BFB"/>
    <w:rsid w:val="00B54056"/>
    <w:rsid w:val="00B54446"/>
    <w:rsid w:val="00B54D7B"/>
    <w:rsid w:val="00B54FE1"/>
    <w:rsid w:val="00B57A6F"/>
    <w:rsid w:val="00B57D01"/>
    <w:rsid w:val="00B6061D"/>
    <w:rsid w:val="00B618E5"/>
    <w:rsid w:val="00B61DBA"/>
    <w:rsid w:val="00B62EBF"/>
    <w:rsid w:val="00B62EC9"/>
    <w:rsid w:val="00B632FB"/>
    <w:rsid w:val="00B6330A"/>
    <w:rsid w:val="00B63521"/>
    <w:rsid w:val="00B6429E"/>
    <w:rsid w:val="00B64C77"/>
    <w:rsid w:val="00B64CF6"/>
    <w:rsid w:val="00B64F53"/>
    <w:rsid w:val="00B657B2"/>
    <w:rsid w:val="00B6590E"/>
    <w:rsid w:val="00B666DB"/>
    <w:rsid w:val="00B66776"/>
    <w:rsid w:val="00B66F8A"/>
    <w:rsid w:val="00B70138"/>
    <w:rsid w:val="00B705A5"/>
    <w:rsid w:val="00B70B10"/>
    <w:rsid w:val="00B71D58"/>
    <w:rsid w:val="00B7282A"/>
    <w:rsid w:val="00B75687"/>
    <w:rsid w:val="00B75936"/>
    <w:rsid w:val="00B769E8"/>
    <w:rsid w:val="00B76D3C"/>
    <w:rsid w:val="00B80DC9"/>
    <w:rsid w:val="00B813F9"/>
    <w:rsid w:val="00B85C8D"/>
    <w:rsid w:val="00B867F8"/>
    <w:rsid w:val="00B875AC"/>
    <w:rsid w:val="00B8760B"/>
    <w:rsid w:val="00B877AC"/>
    <w:rsid w:val="00B902C4"/>
    <w:rsid w:val="00B9048C"/>
    <w:rsid w:val="00B9085F"/>
    <w:rsid w:val="00B9115A"/>
    <w:rsid w:val="00B91DD0"/>
    <w:rsid w:val="00B92489"/>
    <w:rsid w:val="00B93DF9"/>
    <w:rsid w:val="00B94BE0"/>
    <w:rsid w:val="00B94E7A"/>
    <w:rsid w:val="00B95242"/>
    <w:rsid w:val="00B95BE6"/>
    <w:rsid w:val="00B96767"/>
    <w:rsid w:val="00BA1429"/>
    <w:rsid w:val="00BA22EB"/>
    <w:rsid w:val="00BA272C"/>
    <w:rsid w:val="00BA3428"/>
    <w:rsid w:val="00BA350D"/>
    <w:rsid w:val="00BA3E44"/>
    <w:rsid w:val="00BA4DCE"/>
    <w:rsid w:val="00BA5047"/>
    <w:rsid w:val="00BA54BA"/>
    <w:rsid w:val="00BA5521"/>
    <w:rsid w:val="00BA5B45"/>
    <w:rsid w:val="00BA6265"/>
    <w:rsid w:val="00BA6521"/>
    <w:rsid w:val="00BB01AC"/>
    <w:rsid w:val="00BB1066"/>
    <w:rsid w:val="00BB1F22"/>
    <w:rsid w:val="00BB2A75"/>
    <w:rsid w:val="00BB2E51"/>
    <w:rsid w:val="00BB372F"/>
    <w:rsid w:val="00BB4B96"/>
    <w:rsid w:val="00BB6C8B"/>
    <w:rsid w:val="00BB6F9E"/>
    <w:rsid w:val="00BB716F"/>
    <w:rsid w:val="00BB7A75"/>
    <w:rsid w:val="00BC01BF"/>
    <w:rsid w:val="00BC069F"/>
    <w:rsid w:val="00BC0D28"/>
    <w:rsid w:val="00BC1B54"/>
    <w:rsid w:val="00BC2F6C"/>
    <w:rsid w:val="00BC484E"/>
    <w:rsid w:val="00BC74BA"/>
    <w:rsid w:val="00BD1B85"/>
    <w:rsid w:val="00BD2902"/>
    <w:rsid w:val="00BD29DD"/>
    <w:rsid w:val="00BD36CD"/>
    <w:rsid w:val="00BD3B91"/>
    <w:rsid w:val="00BD60FD"/>
    <w:rsid w:val="00BD6306"/>
    <w:rsid w:val="00BD63F6"/>
    <w:rsid w:val="00BD669F"/>
    <w:rsid w:val="00BD6D0C"/>
    <w:rsid w:val="00BD7236"/>
    <w:rsid w:val="00BD772C"/>
    <w:rsid w:val="00BE0032"/>
    <w:rsid w:val="00BE062F"/>
    <w:rsid w:val="00BE12C8"/>
    <w:rsid w:val="00BE1482"/>
    <w:rsid w:val="00BE23F3"/>
    <w:rsid w:val="00BE2C9B"/>
    <w:rsid w:val="00BE3A17"/>
    <w:rsid w:val="00BE3D3E"/>
    <w:rsid w:val="00BE4D46"/>
    <w:rsid w:val="00BE4E49"/>
    <w:rsid w:val="00BE52DE"/>
    <w:rsid w:val="00BE5FAC"/>
    <w:rsid w:val="00BE6456"/>
    <w:rsid w:val="00BE6577"/>
    <w:rsid w:val="00BE65DD"/>
    <w:rsid w:val="00BE66AD"/>
    <w:rsid w:val="00BE699C"/>
    <w:rsid w:val="00BE6DB5"/>
    <w:rsid w:val="00BE7B7B"/>
    <w:rsid w:val="00BF0978"/>
    <w:rsid w:val="00BF0F7A"/>
    <w:rsid w:val="00BF1112"/>
    <w:rsid w:val="00BF1CEE"/>
    <w:rsid w:val="00BF2B55"/>
    <w:rsid w:val="00BF3E4E"/>
    <w:rsid w:val="00BF4144"/>
    <w:rsid w:val="00BF44DE"/>
    <w:rsid w:val="00BF453E"/>
    <w:rsid w:val="00BF468B"/>
    <w:rsid w:val="00BF4986"/>
    <w:rsid w:val="00BF4C17"/>
    <w:rsid w:val="00BF519B"/>
    <w:rsid w:val="00BF5627"/>
    <w:rsid w:val="00BF6008"/>
    <w:rsid w:val="00BF6B80"/>
    <w:rsid w:val="00BF7172"/>
    <w:rsid w:val="00C00C7F"/>
    <w:rsid w:val="00C01121"/>
    <w:rsid w:val="00C02544"/>
    <w:rsid w:val="00C0254A"/>
    <w:rsid w:val="00C02854"/>
    <w:rsid w:val="00C05BBD"/>
    <w:rsid w:val="00C07443"/>
    <w:rsid w:val="00C10456"/>
    <w:rsid w:val="00C10855"/>
    <w:rsid w:val="00C10A68"/>
    <w:rsid w:val="00C10C11"/>
    <w:rsid w:val="00C1131B"/>
    <w:rsid w:val="00C11924"/>
    <w:rsid w:val="00C13589"/>
    <w:rsid w:val="00C13AD4"/>
    <w:rsid w:val="00C144D9"/>
    <w:rsid w:val="00C146C6"/>
    <w:rsid w:val="00C14E6B"/>
    <w:rsid w:val="00C15D05"/>
    <w:rsid w:val="00C16065"/>
    <w:rsid w:val="00C17403"/>
    <w:rsid w:val="00C20C45"/>
    <w:rsid w:val="00C21D46"/>
    <w:rsid w:val="00C21E15"/>
    <w:rsid w:val="00C24366"/>
    <w:rsid w:val="00C25632"/>
    <w:rsid w:val="00C262DB"/>
    <w:rsid w:val="00C271EC"/>
    <w:rsid w:val="00C27F7A"/>
    <w:rsid w:val="00C30939"/>
    <w:rsid w:val="00C30B49"/>
    <w:rsid w:val="00C30D07"/>
    <w:rsid w:val="00C315D8"/>
    <w:rsid w:val="00C31649"/>
    <w:rsid w:val="00C31874"/>
    <w:rsid w:val="00C31ADC"/>
    <w:rsid w:val="00C31B94"/>
    <w:rsid w:val="00C32099"/>
    <w:rsid w:val="00C33567"/>
    <w:rsid w:val="00C337CB"/>
    <w:rsid w:val="00C33E43"/>
    <w:rsid w:val="00C34027"/>
    <w:rsid w:val="00C3532A"/>
    <w:rsid w:val="00C353D6"/>
    <w:rsid w:val="00C3621F"/>
    <w:rsid w:val="00C370BD"/>
    <w:rsid w:val="00C372C3"/>
    <w:rsid w:val="00C378D0"/>
    <w:rsid w:val="00C40887"/>
    <w:rsid w:val="00C408BB"/>
    <w:rsid w:val="00C40BA1"/>
    <w:rsid w:val="00C40CBF"/>
    <w:rsid w:val="00C41411"/>
    <w:rsid w:val="00C42BCE"/>
    <w:rsid w:val="00C43A0B"/>
    <w:rsid w:val="00C43B53"/>
    <w:rsid w:val="00C43C70"/>
    <w:rsid w:val="00C440F7"/>
    <w:rsid w:val="00C4561A"/>
    <w:rsid w:val="00C46931"/>
    <w:rsid w:val="00C47FE0"/>
    <w:rsid w:val="00C50D27"/>
    <w:rsid w:val="00C53DD4"/>
    <w:rsid w:val="00C546B4"/>
    <w:rsid w:val="00C55926"/>
    <w:rsid w:val="00C55E67"/>
    <w:rsid w:val="00C55F5D"/>
    <w:rsid w:val="00C56B4C"/>
    <w:rsid w:val="00C57081"/>
    <w:rsid w:val="00C60105"/>
    <w:rsid w:val="00C6055A"/>
    <w:rsid w:val="00C61258"/>
    <w:rsid w:val="00C61A11"/>
    <w:rsid w:val="00C62A15"/>
    <w:rsid w:val="00C63623"/>
    <w:rsid w:val="00C63816"/>
    <w:rsid w:val="00C64336"/>
    <w:rsid w:val="00C64C24"/>
    <w:rsid w:val="00C65462"/>
    <w:rsid w:val="00C6585E"/>
    <w:rsid w:val="00C65A68"/>
    <w:rsid w:val="00C6703E"/>
    <w:rsid w:val="00C70204"/>
    <w:rsid w:val="00C708D3"/>
    <w:rsid w:val="00C71C2F"/>
    <w:rsid w:val="00C72051"/>
    <w:rsid w:val="00C7243A"/>
    <w:rsid w:val="00C7266C"/>
    <w:rsid w:val="00C72811"/>
    <w:rsid w:val="00C72DEC"/>
    <w:rsid w:val="00C732FB"/>
    <w:rsid w:val="00C733B1"/>
    <w:rsid w:val="00C74251"/>
    <w:rsid w:val="00C756A3"/>
    <w:rsid w:val="00C757F5"/>
    <w:rsid w:val="00C766DB"/>
    <w:rsid w:val="00C76B75"/>
    <w:rsid w:val="00C80B6C"/>
    <w:rsid w:val="00C80FA1"/>
    <w:rsid w:val="00C834B1"/>
    <w:rsid w:val="00C839E9"/>
    <w:rsid w:val="00C83E47"/>
    <w:rsid w:val="00C84311"/>
    <w:rsid w:val="00C8568F"/>
    <w:rsid w:val="00C861D3"/>
    <w:rsid w:val="00C86790"/>
    <w:rsid w:val="00C867FE"/>
    <w:rsid w:val="00C86960"/>
    <w:rsid w:val="00C869FF"/>
    <w:rsid w:val="00C86FF2"/>
    <w:rsid w:val="00C8702B"/>
    <w:rsid w:val="00C9059E"/>
    <w:rsid w:val="00C91C9E"/>
    <w:rsid w:val="00C924A0"/>
    <w:rsid w:val="00C92A72"/>
    <w:rsid w:val="00C941E2"/>
    <w:rsid w:val="00C94427"/>
    <w:rsid w:val="00C9502E"/>
    <w:rsid w:val="00C9590A"/>
    <w:rsid w:val="00C95F1D"/>
    <w:rsid w:val="00C96223"/>
    <w:rsid w:val="00C97637"/>
    <w:rsid w:val="00C97AFB"/>
    <w:rsid w:val="00CA1482"/>
    <w:rsid w:val="00CA19DD"/>
    <w:rsid w:val="00CA2209"/>
    <w:rsid w:val="00CA33B5"/>
    <w:rsid w:val="00CA3AFB"/>
    <w:rsid w:val="00CA48FC"/>
    <w:rsid w:val="00CA4C25"/>
    <w:rsid w:val="00CA5104"/>
    <w:rsid w:val="00CA520F"/>
    <w:rsid w:val="00CA5BEF"/>
    <w:rsid w:val="00CA6E00"/>
    <w:rsid w:val="00CA6E58"/>
    <w:rsid w:val="00CA7049"/>
    <w:rsid w:val="00CA78BF"/>
    <w:rsid w:val="00CB06C0"/>
    <w:rsid w:val="00CB0835"/>
    <w:rsid w:val="00CB111F"/>
    <w:rsid w:val="00CB1368"/>
    <w:rsid w:val="00CB269F"/>
    <w:rsid w:val="00CB2ADF"/>
    <w:rsid w:val="00CB33D3"/>
    <w:rsid w:val="00CB3C0D"/>
    <w:rsid w:val="00CB4058"/>
    <w:rsid w:val="00CB4948"/>
    <w:rsid w:val="00CB5522"/>
    <w:rsid w:val="00CB5771"/>
    <w:rsid w:val="00CB5AB7"/>
    <w:rsid w:val="00CB69A0"/>
    <w:rsid w:val="00CB69F7"/>
    <w:rsid w:val="00CB70D4"/>
    <w:rsid w:val="00CB775F"/>
    <w:rsid w:val="00CC0947"/>
    <w:rsid w:val="00CC0D2B"/>
    <w:rsid w:val="00CC1040"/>
    <w:rsid w:val="00CC24A5"/>
    <w:rsid w:val="00CC28C9"/>
    <w:rsid w:val="00CC2D67"/>
    <w:rsid w:val="00CC3A91"/>
    <w:rsid w:val="00CC445B"/>
    <w:rsid w:val="00CC553B"/>
    <w:rsid w:val="00CC6C2D"/>
    <w:rsid w:val="00CC6D68"/>
    <w:rsid w:val="00CC75F5"/>
    <w:rsid w:val="00CD03CC"/>
    <w:rsid w:val="00CD0C9D"/>
    <w:rsid w:val="00CD1028"/>
    <w:rsid w:val="00CD2B44"/>
    <w:rsid w:val="00CD3BB4"/>
    <w:rsid w:val="00CD4176"/>
    <w:rsid w:val="00CD708F"/>
    <w:rsid w:val="00CD715A"/>
    <w:rsid w:val="00CE0490"/>
    <w:rsid w:val="00CE1228"/>
    <w:rsid w:val="00CE16DB"/>
    <w:rsid w:val="00CE2645"/>
    <w:rsid w:val="00CE4243"/>
    <w:rsid w:val="00CE5700"/>
    <w:rsid w:val="00CE5AC9"/>
    <w:rsid w:val="00CE6646"/>
    <w:rsid w:val="00CE720D"/>
    <w:rsid w:val="00CF0BB2"/>
    <w:rsid w:val="00CF0F8E"/>
    <w:rsid w:val="00CF13B4"/>
    <w:rsid w:val="00CF1666"/>
    <w:rsid w:val="00CF47D4"/>
    <w:rsid w:val="00CF5433"/>
    <w:rsid w:val="00CF57F3"/>
    <w:rsid w:val="00CF59A2"/>
    <w:rsid w:val="00CF625D"/>
    <w:rsid w:val="00CF6837"/>
    <w:rsid w:val="00CF6AC1"/>
    <w:rsid w:val="00CF6B93"/>
    <w:rsid w:val="00CF6DC6"/>
    <w:rsid w:val="00D00184"/>
    <w:rsid w:val="00D01BFD"/>
    <w:rsid w:val="00D0277D"/>
    <w:rsid w:val="00D027FA"/>
    <w:rsid w:val="00D02868"/>
    <w:rsid w:val="00D02BD5"/>
    <w:rsid w:val="00D02C91"/>
    <w:rsid w:val="00D031F2"/>
    <w:rsid w:val="00D04F4F"/>
    <w:rsid w:val="00D079D9"/>
    <w:rsid w:val="00D07F31"/>
    <w:rsid w:val="00D10011"/>
    <w:rsid w:val="00D1289F"/>
    <w:rsid w:val="00D128DF"/>
    <w:rsid w:val="00D12A77"/>
    <w:rsid w:val="00D13200"/>
    <w:rsid w:val="00D13717"/>
    <w:rsid w:val="00D14941"/>
    <w:rsid w:val="00D149F3"/>
    <w:rsid w:val="00D1510F"/>
    <w:rsid w:val="00D153E0"/>
    <w:rsid w:val="00D15550"/>
    <w:rsid w:val="00D159EB"/>
    <w:rsid w:val="00D15C58"/>
    <w:rsid w:val="00D170C8"/>
    <w:rsid w:val="00D17704"/>
    <w:rsid w:val="00D17A01"/>
    <w:rsid w:val="00D208FE"/>
    <w:rsid w:val="00D21035"/>
    <w:rsid w:val="00D2142B"/>
    <w:rsid w:val="00D2213D"/>
    <w:rsid w:val="00D22741"/>
    <w:rsid w:val="00D22840"/>
    <w:rsid w:val="00D22DE6"/>
    <w:rsid w:val="00D2438F"/>
    <w:rsid w:val="00D24D08"/>
    <w:rsid w:val="00D24F92"/>
    <w:rsid w:val="00D257C7"/>
    <w:rsid w:val="00D25997"/>
    <w:rsid w:val="00D25F0E"/>
    <w:rsid w:val="00D262F5"/>
    <w:rsid w:val="00D26695"/>
    <w:rsid w:val="00D274B5"/>
    <w:rsid w:val="00D33741"/>
    <w:rsid w:val="00D34877"/>
    <w:rsid w:val="00D35560"/>
    <w:rsid w:val="00D363CF"/>
    <w:rsid w:val="00D36472"/>
    <w:rsid w:val="00D3657D"/>
    <w:rsid w:val="00D36906"/>
    <w:rsid w:val="00D36A27"/>
    <w:rsid w:val="00D37299"/>
    <w:rsid w:val="00D40585"/>
    <w:rsid w:val="00D405E8"/>
    <w:rsid w:val="00D41D5B"/>
    <w:rsid w:val="00D42F3C"/>
    <w:rsid w:val="00D434D9"/>
    <w:rsid w:val="00D43C57"/>
    <w:rsid w:val="00D440C7"/>
    <w:rsid w:val="00D44AF4"/>
    <w:rsid w:val="00D44E5D"/>
    <w:rsid w:val="00D47AD3"/>
    <w:rsid w:val="00D47D5E"/>
    <w:rsid w:val="00D51C8D"/>
    <w:rsid w:val="00D51FAE"/>
    <w:rsid w:val="00D531DF"/>
    <w:rsid w:val="00D5349D"/>
    <w:rsid w:val="00D54258"/>
    <w:rsid w:val="00D54E29"/>
    <w:rsid w:val="00D56014"/>
    <w:rsid w:val="00D610ED"/>
    <w:rsid w:val="00D62376"/>
    <w:rsid w:val="00D623AA"/>
    <w:rsid w:val="00D6419F"/>
    <w:rsid w:val="00D65F5B"/>
    <w:rsid w:val="00D66C69"/>
    <w:rsid w:val="00D67F9F"/>
    <w:rsid w:val="00D67FAA"/>
    <w:rsid w:val="00D71B29"/>
    <w:rsid w:val="00D71C03"/>
    <w:rsid w:val="00D71DE6"/>
    <w:rsid w:val="00D7271A"/>
    <w:rsid w:val="00D7290D"/>
    <w:rsid w:val="00D72A79"/>
    <w:rsid w:val="00D72FBA"/>
    <w:rsid w:val="00D73BF4"/>
    <w:rsid w:val="00D7490E"/>
    <w:rsid w:val="00D75DFF"/>
    <w:rsid w:val="00D768BC"/>
    <w:rsid w:val="00D805A6"/>
    <w:rsid w:val="00D80BA3"/>
    <w:rsid w:val="00D81A57"/>
    <w:rsid w:val="00D83044"/>
    <w:rsid w:val="00D8395E"/>
    <w:rsid w:val="00D850AB"/>
    <w:rsid w:val="00D8531B"/>
    <w:rsid w:val="00D85429"/>
    <w:rsid w:val="00D85A3E"/>
    <w:rsid w:val="00D8603F"/>
    <w:rsid w:val="00D86070"/>
    <w:rsid w:val="00D87107"/>
    <w:rsid w:val="00D901B0"/>
    <w:rsid w:val="00D90335"/>
    <w:rsid w:val="00D91592"/>
    <w:rsid w:val="00D91873"/>
    <w:rsid w:val="00D91B7D"/>
    <w:rsid w:val="00D91C3F"/>
    <w:rsid w:val="00D92539"/>
    <w:rsid w:val="00D92E9B"/>
    <w:rsid w:val="00D93189"/>
    <w:rsid w:val="00D93757"/>
    <w:rsid w:val="00D93E0B"/>
    <w:rsid w:val="00D949D9"/>
    <w:rsid w:val="00D95D4E"/>
    <w:rsid w:val="00D96464"/>
    <w:rsid w:val="00D96CF1"/>
    <w:rsid w:val="00D97080"/>
    <w:rsid w:val="00D97396"/>
    <w:rsid w:val="00DA0355"/>
    <w:rsid w:val="00DA0498"/>
    <w:rsid w:val="00DA0CDE"/>
    <w:rsid w:val="00DA125A"/>
    <w:rsid w:val="00DA27B1"/>
    <w:rsid w:val="00DA2894"/>
    <w:rsid w:val="00DA2EE7"/>
    <w:rsid w:val="00DA4643"/>
    <w:rsid w:val="00DA78A2"/>
    <w:rsid w:val="00DB0437"/>
    <w:rsid w:val="00DB134B"/>
    <w:rsid w:val="00DB2015"/>
    <w:rsid w:val="00DB3194"/>
    <w:rsid w:val="00DB5AFA"/>
    <w:rsid w:val="00DB6FDF"/>
    <w:rsid w:val="00DB7A9E"/>
    <w:rsid w:val="00DB7BC2"/>
    <w:rsid w:val="00DC07B2"/>
    <w:rsid w:val="00DC2390"/>
    <w:rsid w:val="00DC3A03"/>
    <w:rsid w:val="00DC3E43"/>
    <w:rsid w:val="00DC3EB9"/>
    <w:rsid w:val="00DC59F9"/>
    <w:rsid w:val="00DC5A70"/>
    <w:rsid w:val="00DC63B0"/>
    <w:rsid w:val="00DC6A73"/>
    <w:rsid w:val="00DD113F"/>
    <w:rsid w:val="00DD121C"/>
    <w:rsid w:val="00DD25BD"/>
    <w:rsid w:val="00DD34F8"/>
    <w:rsid w:val="00DD38EE"/>
    <w:rsid w:val="00DD3985"/>
    <w:rsid w:val="00DD4C3C"/>
    <w:rsid w:val="00DD4E5E"/>
    <w:rsid w:val="00DD5E0D"/>
    <w:rsid w:val="00DD6168"/>
    <w:rsid w:val="00DD66E8"/>
    <w:rsid w:val="00DD6B02"/>
    <w:rsid w:val="00DD72AD"/>
    <w:rsid w:val="00DD7383"/>
    <w:rsid w:val="00DD7E54"/>
    <w:rsid w:val="00DE012E"/>
    <w:rsid w:val="00DE0BA5"/>
    <w:rsid w:val="00DE0D34"/>
    <w:rsid w:val="00DE2051"/>
    <w:rsid w:val="00DE31DF"/>
    <w:rsid w:val="00DE32EC"/>
    <w:rsid w:val="00DE3AD0"/>
    <w:rsid w:val="00DE3DA6"/>
    <w:rsid w:val="00DE4153"/>
    <w:rsid w:val="00DE5C7D"/>
    <w:rsid w:val="00DF03FE"/>
    <w:rsid w:val="00DF0770"/>
    <w:rsid w:val="00DF0833"/>
    <w:rsid w:val="00DF0F0D"/>
    <w:rsid w:val="00DF1505"/>
    <w:rsid w:val="00DF227A"/>
    <w:rsid w:val="00DF268D"/>
    <w:rsid w:val="00DF2D0A"/>
    <w:rsid w:val="00DF368B"/>
    <w:rsid w:val="00DF3E80"/>
    <w:rsid w:val="00DF466D"/>
    <w:rsid w:val="00DF4751"/>
    <w:rsid w:val="00DF4AB8"/>
    <w:rsid w:val="00DF6D69"/>
    <w:rsid w:val="00DF780A"/>
    <w:rsid w:val="00DF7DE0"/>
    <w:rsid w:val="00E00B8B"/>
    <w:rsid w:val="00E01407"/>
    <w:rsid w:val="00E016C3"/>
    <w:rsid w:val="00E01E5E"/>
    <w:rsid w:val="00E0205F"/>
    <w:rsid w:val="00E020F9"/>
    <w:rsid w:val="00E03AB7"/>
    <w:rsid w:val="00E03B78"/>
    <w:rsid w:val="00E03EBA"/>
    <w:rsid w:val="00E043BD"/>
    <w:rsid w:val="00E04E33"/>
    <w:rsid w:val="00E057CF"/>
    <w:rsid w:val="00E05CF3"/>
    <w:rsid w:val="00E06C0E"/>
    <w:rsid w:val="00E06E3E"/>
    <w:rsid w:val="00E0705E"/>
    <w:rsid w:val="00E07D7E"/>
    <w:rsid w:val="00E10B6A"/>
    <w:rsid w:val="00E129A3"/>
    <w:rsid w:val="00E12DC0"/>
    <w:rsid w:val="00E12FD1"/>
    <w:rsid w:val="00E13355"/>
    <w:rsid w:val="00E13872"/>
    <w:rsid w:val="00E13C14"/>
    <w:rsid w:val="00E14360"/>
    <w:rsid w:val="00E14A6A"/>
    <w:rsid w:val="00E15973"/>
    <w:rsid w:val="00E15B1A"/>
    <w:rsid w:val="00E16615"/>
    <w:rsid w:val="00E16BFC"/>
    <w:rsid w:val="00E17DE2"/>
    <w:rsid w:val="00E20F33"/>
    <w:rsid w:val="00E20FF8"/>
    <w:rsid w:val="00E210E8"/>
    <w:rsid w:val="00E225AB"/>
    <w:rsid w:val="00E22928"/>
    <w:rsid w:val="00E22E8C"/>
    <w:rsid w:val="00E23729"/>
    <w:rsid w:val="00E23F71"/>
    <w:rsid w:val="00E24864"/>
    <w:rsid w:val="00E24D5D"/>
    <w:rsid w:val="00E25FB8"/>
    <w:rsid w:val="00E268B0"/>
    <w:rsid w:val="00E30655"/>
    <w:rsid w:val="00E30735"/>
    <w:rsid w:val="00E31057"/>
    <w:rsid w:val="00E31567"/>
    <w:rsid w:val="00E319E7"/>
    <w:rsid w:val="00E32979"/>
    <w:rsid w:val="00E34AC2"/>
    <w:rsid w:val="00E34FAC"/>
    <w:rsid w:val="00E35E60"/>
    <w:rsid w:val="00E36903"/>
    <w:rsid w:val="00E36D73"/>
    <w:rsid w:val="00E36F28"/>
    <w:rsid w:val="00E37373"/>
    <w:rsid w:val="00E40191"/>
    <w:rsid w:val="00E41190"/>
    <w:rsid w:val="00E42BA7"/>
    <w:rsid w:val="00E44A8B"/>
    <w:rsid w:val="00E45944"/>
    <w:rsid w:val="00E460FF"/>
    <w:rsid w:val="00E46375"/>
    <w:rsid w:val="00E472AD"/>
    <w:rsid w:val="00E47DB5"/>
    <w:rsid w:val="00E50128"/>
    <w:rsid w:val="00E50D5D"/>
    <w:rsid w:val="00E52BCA"/>
    <w:rsid w:val="00E531C0"/>
    <w:rsid w:val="00E55569"/>
    <w:rsid w:val="00E55812"/>
    <w:rsid w:val="00E55D46"/>
    <w:rsid w:val="00E55E59"/>
    <w:rsid w:val="00E55FCB"/>
    <w:rsid w:val="00E566CA"/>
    <w:rsid w:val="00E56984"/>
    <w:rsid w:val="00E60651"/>
    <w:rsid w:val="00E60894"/>
    <w:rsid w:val="00E60A0A"/>
    <w:rsid w:val="00E60C97"/>
    <w:rsid w:val="00E6222E"/>
    <w:rsid w:val="00E624C4"/>
    <w:rsid w:val="00E6253F"/>
    <w:rsid w:val="00E627EB"/>
    <w:rsid w:val="00E62A3D"/>
    <w:rsid w:val="00E63B72"/>
    <w:rsid w:val="00E641D5"/>
    <w:rsid w:val="00E658E8"/>
    <w:rsid w:val="00E66146"/>
    <w:rsid w:val="00E662FC"/>
    <w:rsid w:val="00E667AA"/>
    <w:rsid w:val="00E671B2"/>
    <w:rsid w:val="00E6740A"/>
    <w:rsid w:val="00E67A09"/>
    <w:rsid w:val="00E70A10"/>
    <w:rsid w:val="00E725FE"/>
    <w:rsid w:val="00E74534"/>
    <w:rsid w:val="00E74DB1"/>
    <w:rsid w:val="00E7543E"/>
    <w:rsid w:val="00E75C00"/>
    <w:rsid w:val="00E76500"/>
    <w:rsid w:val="00E773D8"/>
    <w:rsid w:val="00E7785D"/>
    <w:rsid w:val="00E8064B"/>
    <w:rsid w:val="00E80B24"/>
    <w:rsid w:val="00E81270"/>
    <w:rsid w:val="00E81E67"/>
    <w:rsid w:val="00E82345"/>
    <w:rsid w:val="00E830F5"/>
    <w:rsid w:val="00E83DE4"/>
    <w:rsid w:val="00E83FEF"/>
    <w:rsid w:val="00E840B0"/>
    <w:rsid w:val="00E84763"/>
    <w:rsid w:val="00E84868"/>
    <w:rsid w:val="00E84A03"/>
    <w:rsid w:val="00E8556D"/>
    <w:rsid w:val="00E85930"/>
    <w:rsid w:val="00E8673C"/>
    <w:rsid w:val="00E87A8C"/>
    <w:rsid w:val="00E87CAD"/>
    <w:rsid w:val="00E87CEE"/>
    <w:rsid w:val="00E92267"/>
    <w:rsid w:val="00E927E3"/>
    <w:rsid w:val="00E92B7B"/>
    <w:rsid w:val="00E9329E"/>
    <w:rsid w:val="00E93764"/>
    <w:rsid w:val="00E96934"/>
    <w:rsid w:val="00E9744C"/>
    <w:rsid w:val="00E9783E"/>
    <w:rsid w:val="00E978F6"/>
    <w:rsid w:val="00EA0B8D"/>
    <w:rsid w:val="00EA3674"/>
    <w:rsid w:val="00EA53DD"/>
    <w:rsid w:val="00EA55A7"/>
    <w:rsid w:val="00EA699B"/>
    <w:rsid w:val="00EA7EFB"/>
    <w:rsid w:val="00EB0059"/>
    <w:rsid w:val="00EB0CD2"/>
    <w:rsid w:val="00EB0CEC"/>
    <w:rsid w:val="00EB1060"/>
    <w:rsid w:val="00EB15B6"/>
    <w:rsid w:val="00EB1627"/>
    <w:rsid w:val="00EB2000"/>
    <w:rsid w:val="00EB23D0"/>
    <w:rsid w:val="00EB2566"/>
    <w:rsid w:val="00EB34B3"/>
    <w:rsid w:val="00EB34BD"/>
    <w:rsid w:val="00EB39AF"/>
    <w:rsid w:val="00EB3A84"/>
    <w:rsid w:val="00EB46C4"/>
    <w:rsid w:val="00EB5BE8"/>
    <w:rsid w:val="00EB64EB"/>
    <w:rsid w:val="00EB670D"/>
    <w:rsid w:val="00EB6884"/>
    <w:rsid w:val="00EB6CAE"/>
    <w:rsid w:val="00EB70D9"/>
    <w:rsid w:val="00EB750E"/>
    <w:rsid w:val="00EB7C01"/>
    <w:rsid w:val="00EC036E"/>
    <w:rsid w:val="00EC0694"/>
    <w:rsid w:val="00EC1231"/>
    <w:rsid w:val="00EC268A"/>
    <w:rsid w:val="00EC2DB4"/>
    <w:rsid w:val="00EC3A2E"/>
    <w:rsid w:val="00EC41DC"/>
    <w:rsid w:val="00EC5EA6"/>
    <w:rsid w:val="00EC68EE"/>
    <w:rsid w:val="00EC73AB"/>
    <w:rsid w:val="00EC78BA"/>
    <w:rsid w:val="00ED01A0"/>
    <w:rsid w:val="00ED1C9D"/>
    <w:rsid w:val="00ED2D9E"/>
    <w:rsid w:val="00ED67B3"/>
    <w:rsid w:val="00ED6BAC"/>
    <w:rsid w:val="00ED6BC6"/>
    <w:rsid w:val="00ED6D4E"/>
    <w:rsid w:val="00ED7823"/>
    <w:rsid w:val="00EE0AAD"/>
    <w:rsid w:val="00EE0BF3"/>
    <w:rsid w:val="00EE1E83"/>
    <w:rsid w:val="00EE22C5"/>
    <w:rsid w:val="00EE2D86"/>
    <w:rsid w:val="00EE3425"/>
    <w:rsid w:val="00EE3FE8"/>
    <w:rsid w:val="00EE4341"/>
    <w:rsid w:val="00EE5BFD"/>
    <w:rsid w:val="00EE611B"/>
    <w:rsid w:val="00EF0104"/>
    <w:rsid w:val="00EF1500"/>
    <w:rsid w:val="00EF204D"/>
    <w:rsid w:val="00EF2796"/>
    <w:rsid w:val="00EF376E"/>
    <w:rsid w:val="00EF3843"/>
    <w:rsid w:val="00EF389F"/>
    <w:rsid w:val="00EF3FD8"/>
    <w:rsid w:val="00EF474B"/>
    <w:rsid w:val="00EF48CF"/>
    <w:rsid w:val="00EF5A52"/>
    <w:rsid w:val="00EF5B0D"/>
    <w:rsid w:val="00EF6644"/>
    <w:rsid w:val="00F00076"/>
    <w:rsid w:val="00F00868"/>
    <w:rsid w:val="00F01239"/>
    <w:rsid w:val="00F01282"/>
    <w:rsid w:val="00F01861"/>
    <w:rsid w:val="00F02009"/>
    <w:rsid w:val="00F03CC7"/>
    <w:rsid w:val="00F045F0"/>
    <w:rsid w:val="00F04739"/>
    <w:rsid w:val="00F0570A"/>
    <w:rsid w:val="00F06929"/>
    <w:rsid w:val="00F0780B"/>
    <w:rsid w:val="00F10D22"/>
    <w:rsid w:val="00F10F39"/>
    <w:rsid w:val="00F11FF2"/>
    <w:rsid w:val="00F12040"/>
    <w:rsid w:val="00F1241F"/>
    <w:rsid w:val="00F127B1"/>
    <w:rsid w:val="00F1426E"/>
    <w:rsid w:val="00F14389"/>
    <w:rsid w:val="00F14982"/>
    <w:rsid w:val="00F14A2B"/>
    <w:rsid w:val="00F16569"/>
    <w:rsid w:val="00F16DFD"/>
    <w:rsid w:val="00F17AC2"/>
    <w:rsid w:val="00F20719"/>
    <w:rsid w:val="00F20D83"/>
    <w:rsid w:val="00F215C4"/>
    <w:rsid w:val="00F21BAF"/>
    <w:rsid w:val="00F2254F"/>
    <w:rsid w:val="00F22609"/>
    <w:rsid w:val="00F22BA6"/>
    <w:rsid w:val="00F23108"/>
    <w:rsid w:val="00F24661"/>
    <w:rsid w:val="00F24A2C"/>
    <w:rsid w:val="00F2617F"/>
    <w:rsid w:val="00F3128B"/>
    <w:rsid w:val="00F31CD4"/>
    <w:rsid w:val="00F320FA"/>
    <w:rsid w:val="00F327C5"/>
    <w:rsid w:val="00F32C14"/>
    <w:rsid w:val="00F33623"/>
    <w:rsid w:val="00F33ABF"/>
    <w:rsid w:val="00F33C9F"/>
    <w:rsid w:val="00F3405D"/>
    <w:rsid w:val="00F340E4"/>
    <w:rsid w:val="00F346B3"/>
    <w:rsid w:val="00F35B10"/>
    <w:rsid w:val="00F36886"/>
    <w:rsid w:val="00F37435"/>
    <w:rsid w:val="00F37C09"/>
    <w:rsid w:val="00F401FD"/>
    <w:rsid w:val="00F40315"/>
    <w:rsid w:val="00F40C1F"/>
    <w:rsid w:val="00F41D03"/>
    <w:rsid w:val="00F429DD"/>
    <w:rsid w:val="00F42BD9"/>
    <w:rsid w:val="00F43F98"/>
    <w:rsid w:val="00F4472D"/>
    <w:rsid w:val="00F44857"/>
    <w:rsid w:val="00F458EF"/>
    <w:rsid w:val="00F4600C"/>
    <w:rsid w:val="00F472E5"/>
    <w:rsid w:val="00F475CF"/>
    <w:rsid w:val="00F4785C"/>
    <w:rsid w:val="00F503DC"/>
    <w:rsid w:val="00F50411"/>
    <w:rsid w:val="00F511E5"/>
    <w:rsid w:val="00F514E3"/>
    <w:rsid w:val="00F51DD7"/>
    <w:rsid w:val="00F52E7E"/>
    <w:rsid w:val="00F53BC9"/>
    <w:rsid w:val="00F542E3"/>
    <w:rsid w:val="00F5434B"/>
    <w:rsid w:val="00F5544C"/>
    <w:rsid w:val="00F555E5"/>
    <w:rsid w:val="00F5580B"/>
    <w:rsid w:val="00F560A6"/>
    <w:rsid w:val="00F56D67"/>
    <w:rsid w:val="00F60538"/>
    <w:rsid w:val="00F60C5A"/>
    <w:rsid w:val="00F60D18"/>
    <w:rsid w:val="00F6192C"/>
    <w:rsid w:val="00F627F4"/>
    <w:rsid w:val="00F63320"/>
    <w:rsid w:val="00F64383"/>
    <w:rsid w:val="00F6504D"/>
    <w:rsid w:val="00F6539C"/>
    <w:rsid w:val="00F65FC1"/>
    <w:rsid w:val="00F673DB"/>
    <w:rsid w:val="00F705D6"/>
    <w:rsid w:val="00F70A2C"/>
    <w:rsid w:val="00F70A90"/>
    <w:rsid w:val="00F70D70"/>
    <w:rsid w:val="00F70EF4"/>
    <w:rsid w:val="00F71D66"/>
    <w:rsid w:val="00F7230E"/>
    <w:rsid w:val="00F72D45"/>
    <w:rsid w:val="00F73404"/>
    <w:rsid w:val="00F73D3B"/>
    <w:rsid w:val="00F7480A"/>
    <w:rsid w:val="00F74D62"/>
    <w:rsid w:val="00F74E80"/>
    <w:rsid w:val="00F758D7"/>
    <w:rsid w:val="00F771D7"/>
    <w:rsid w:val="00F778A8"/>
    <w:rsid w:val="00F77D4D"/>
    <w:rsid w:val="00F80C00"/>
    <w:rsid w:val="00F82E27"/>
    <w:rsid w:val="00F82F6D"/>
    <w:rsid w:val="00F8333D"/>
    <w:rsid w:val="00F83538"/>
    <w:rsid w:val="00F83649"/>
    <w:rsid w:val="00F8404C"/>
    <w:rsid w:val="00F846CF"/>
    <w:rsid w:val="00F85CA1"/>
    <w:rsid w:val="00F869FA"/>
    <w:rsid w:val="00F86A2A"/>
    <w:rsid w:val="00F87357"/>
    <w:rsid w:val="00F8750A"/>
    <w:rsid w:val="00F878B9"/>
    <w:rsid w:val="00F878DA"/>
    <w:rsid w:val="00F87C75"/>
    <w:rsid w:val="00F9075B"/>
    <w:rsid w:val="00F90D0D"/>
    <w:rsid w:val="00F90F3C"/>
    <w:rsid w:val="00F913B9"/>
    <w:rsid w:val="00F918F8"/>
    <w:rsid w:val="00F91E6A"/>
    <w:rsid w:val="00F92027"/>
    <w:rsid w:val="00F926B8"/>
    <w:rsid w:val="00F94846"/>
    <w:rsid w:val="00F95577"/>
    <w:rsid w:val="00F95F42"/>
    <w:rsid w:val="00F96C4B"/>
    <w:rsid w:val="00F97D3F"/>
    <w:rsid w:val="00FA036D"/>
    <w:rsid w:val="00FA245E"/>
    <w:rsid w:val="00FA2A5B"/>
    <w:rsid w:val="00FA2AE0"/>
    <w:rsid w:val="00FA3C52"/>
    <w:rsid w:val="00FA4779"/>
    <w:rsid w:val="00FA53A2"/>
    <w:rsid w:val="00FA5BE5"/>
    <w:rsid w:val="00FA5EA3"/>
    <w:rsid w:val="00FA69FF"/>
    <w:rsid w:val="00FA7FCF"/>
    <w:rsid w:val="00FB0A69"/>
    <w:rsid w:val="00FB1646"/>
    <w:rsid w:val="00FB1915"/>
    <w:rsid w:val="00FB2305"/>
    <w:rsid w:val="00FB25FB"/>
    <w:rsid w:val="00FB2BB1"/>
    <w:rsid w:val="00FB3C9E"/>
    <w:rsid w:val="00FB46C8"/>
    <w:rsid w:val="00FB552A"/>
    <w:rsid w:val="00FB5949"/>
    <w:rsid w:val="00FB5DCD"/>
    <w:rsid w:val="00FB60D7"/>
    <w:rsid w:val="00FB6687"/>
    <w:rsid w:val="00FB6E07"/>
    <w:rsid w:val="00FB75C0"/>
    <w:rsid w:val="00FB7EDA"/>
    <w:rsid w:val="00FC0859"/>
    <w:rsid w:val="00FC2C4F"/>
    <w:rsid w:val="00FC5158"/>
    <w:rsid w:val="00FC6A57"/>
    <w:rsid w:val="00FC6F05"/>
    <w:rsid w:val="00FC70EA"/>
    <w:rsid w:val="00FD0474"/>
    <w:rsid w:val="00FD09CE"/>
    <w:rsid w:val="00FD0A88"/>
    <w:rsid w:val="00FD203A"/>
    <w:rsid w:val="00FD4275"/>
    <w:rsid w:val="00FD49CF"/>
    <w:rsid w:val="00FD5703"/>
    <w:rsid w:val="00FD5A7B"/>
    <w:rsid w:val="00FD5DBA"/>
    <w:rsid w:val="00FD5EA7"/>
    <w:rsid w:val="00FD5F10"/>
    <w:rsid w:val="00FD6498"/>
    <w:rsid w:val="00FD74D6"/>
    <w:rsid w:val="00FD753B"/>
    <w:rsid w:val="00FD75FE"/>
    <w:rsid w:val="00FE0693"/>
    <w:rsid w:val="00FE075B"/>
    <w:rsid w:val="00FE0B17"/>
    <w:rsid w:val="00FE1C23"/>
    <w:rsid w:val="00FE2A29"/>
    <w:rsid w:val="00FE2B34"/>
    <w:rsid w:val="00FE2DDB"/>
    <w:rsid w:val="00FE39E6"/>
    <w:rsid w:val="00FE465E"/>
    <w:rsid w:val="00FE5D82"/>
    <w:rsid w:val="00FE76D8"/>
    <w:rsid w:val="00FE7B60"/>
    <w:rsid w:val="00FF0344"/>
    <w:rsid w:val="00FF0818"/>
    <w:rsid w:val="00FF0B4B"/>
    <w:rsid w:val="00FF2897"/>
    <w:rsid w:val="00FF2CD1"/>
    <w:rsid w:val="00FF308A"/>
    <w:rsid w:val="00FF3332"/>
    <w:rsid w:val="00FF4215"/>
    <w:rsid w:val="00FF4379"/>
    <w:rsid w:val="00FF5E0D"/>
    <w:rsid w:val="00FF6C85"/>
    <w:rsid w:val="00FF7A2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95A"/>
    <w:pPr>
      <w:spacing w:after="200" w:line="276" w:lineRule="auto"/>
    </w:pPr>
    <w:rPr>
      <w:rFonts w:ascii="Times New Roman" w:hAnsi="Times New Roman"/>
      <w:sz w:val="24"/>
      <w:lang w:val="en-GB"/>
    </w:rPr>
  </w:style>
  <w:style w:type="paragraph" w:styleId="Heading1">
    <w:name w:val="heading 1"/>
    <w:basedOn w:val="Normal"/>
    <w:link w:val="Heading1Char"/>
    <w:uiPriority w:val="99"/>
    <w:qFormat/>
    <w:rsid w:val="00FA4779"/>
    <w:pPr>
      <w:spacing w:before="100" w:beforeAutospacing="1" w:after="100" w:afterAutospacing="1" w:line="240" w:lineRule="auto"/>
      <w:outlineLvl w:val="0"/>
    </w:pPr>
    <w:rPr>
      <w:rFonts w:eastAsia="Times New Roman"/>
      <w:b/>
      <w:bCs/>
      <w:kern w:val="36"/>
      <w:sz w:val="48"/>
      <w:szCs w:val="48"/>
      <w:lang w:eastAsia="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4779"/>
    <w:rPr>
      <w:rFonts w:ascii="Times New Roman" w:hAnsi="Times New Roman" w:cs="Times New Roman"/>
      <w:b/>
      <w:bCs/>
      <w:kern w:val="36"/>
      <w:sz w:val="48"/>
      <w:szCs w:val="48"/>
      <w:lang w:eastAsia="en-GB"/>
    </w:rPr>
  </w:style>
  <w:style w:type="paragraph" w:customStyle="1" w:styleId="FirstParagraph">
    <w:name w:val="First Paragraph"/>
    <w:basedOn w:val="BodyText"/>
    <w:next w:val="BodyText"/>
    <w:uiPriority w:val="99"/>
    <w:rsid w:val="00D71B29"/>
    <w:pPr>
      <w:spacing w:before="180" w:after="180" w:line="240" w:lineRule="auto"/>
    </w:pPr>
    <w:rPr>
      <w:szCs w:val="24"/>
      <w:lang w:val="en-US"/>
    </w:rPr>
  </w:style>
  <w:style w:type="paragraph" w:styleId="BodyText">
    <w:name w:val="Body Text"/>
    <w:basedOn w:val="Normal"/>
    <w:link w:val="BodyTextChar"/>
    <w:uiPriority w:val="99"/>
    <w:rsid w:val="00D71B29"/>
    <w:pPr>
      <w:spacing w:after="120"/>
    </w:pPr>
  </w:style>
  <w:style w:type="character" w:customStyle="1" w:styleId="BodyTextChar">
    <w:name w:val="Body Text Char"/>
    <w:basedOn w:val="DefaultParagraphFont"/>
    <w:link w:val="BodyText"/>
    <w:uiPriority w:val="99"/>
    <w:locked/>
    <w:rsid w:val="00D71B29"/>
    <w:rPr>
      <w:rFonts w:cs="Times New Roman"/>
    </w:rPr>
  </w:style>
  <w:style w:type="character" w:customStyle="1" w:styleId="VerbatimChar">
    <w:name w:val="Verbatim Char"/>
    <w:basedOn w:val="DefaultParagraphFont"/>
    <w:link w:val="SourceCode"/>
    <w:uiPriority w:val="99"/>
    <w:locked/>
    <w:rsid w:val="008B4717"/>
    <w:rPr>
      <w:rFonts w:ascii="Consolas" w:hAnsi="Consolas" w:cs="Times New Roman"/>
      <w:shd w:val="clear" w:color="auto" w:fill="F8F8F8"/>
    </w:rPr>
  </w:style>
  <w:style w:type="paragraph" w:customStyle="1" w:styleId="SourceCode">
    <w:name w:val="Source Code"/>
    <w:basedOn w:val="Normal"/>
    <w:link w:val="VerbatimChar"/>
    <w:uiPriority w:val="99"/>
    <w:rsid w:val="008B4717"/>
    <w:pPr>
      <w:shd w:val="clear" w:color="auto" w:fill="F8F8F8"/>
      <w:wordWrap w:val="0"/>
      <w:spacing w:line="240" w:lineRule="auto"/>
    </w:pPr>
    <w:rPr>
      <w:rFonts w:ascii="Consolas" w:hAnsi="Consolas"/>
    </w:rPr>
  </w:style>
  <w:style w:type="paragraph" w:styleId="Bibliography">
    <w:name w:val="Bibliography"/>
    <w:basedOn w:val="Normal"/>
    <w:uiPriority w:val="99"/>
    <w:rsid w:val="007B62B9"/>
    <w:pPr>
      <w:spacing w:line="240" w:lineRule="auto"/>
    </w:pPr>
    <w:rPr>
      <w:szCs w:val="24"/>
      <w:lang w:val="en-US"/>
    </w:rPr>
  </w:style>
  <w:style w:type="character" w:styleId="Hyperlink">
    <w:name w:val="Hyperlink"/>
    <w:basedOn w:val="DefaultParagraphFont"/>
    <w:uiPriority w:val="99"/>
    <w:rsid w:val="007B62B9"/>
    <w:rPr>
      <w:rFonts w:cs="Times New Roman"/>
      <w:color w:val="4F81BD"/>
    </w:rPr>
  </w:style>
  <w:style w:type="paragraph" w:styleId="BalloonText">
    <w:name w:val="Balloon Text"/>
    <w:basedOn w:val="Normal"/>
    <w:link w:val="BalloonTextChar"/>
    <w:uiPriority w:val="99"/>
    <w:semiHidden/>
    <w:rsid w:val="00E93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93764"/>
    <w:rPr>
      <w:rFonts w:ascii="Tahoma" w:hAnsi="Tahoma" w:cs="Tahoma"/>
      <w:sz w:val="16"/>
      <w:szCs w:val="16"/>
    </w:rPr>
  </w:style>
  <w:style w:type="paragraph" w:customStyle="1" w:styleId="Compact">
    <w:name w:val="Compact"/>
    <w:basedOn w:val="BodyText"/>
    <w:uiPriority w:val="99"/>
    <w:rsid w:val="001667C1"/>
    <w:pPr>
      <w:spacing w:before="36" w:after="36" w:line="240" w:lineRule="auto"/>
    </w:pPr>
    <w:rPr>
      <w:szCs w:val="24"/>
      <w:lang w:val="en-US"/>
    </w:rPr>
  </w:style>
  <w:style w:type="paragraph" w:customStyle="1" w:styleId="Default">
    <w:name w:val="Default"/>
    <w:uiPriority w:val="99"/>
    <w:rsid w:val="00812974"/>
    <w:pPr>
      <w:autoSpaceDE w:val="0"/>
      <w:autoSpaceDN w:val="0"/>
      <w:adjustRightInd w:val="0"/>
    </w:pPr>
    <w:rPr>
      <w:rFonts w:ascii="Times New Roman" w:hAnsi="Times New Roman"/>
      <w:color w:val="000000"/>
      <w:sz w:val="24"/>
      <w:szCs w:val="24"/>
      <w:lang w:val="en-GB"/>
    </w:rPr>
  </w:style>
  <w:style w:type="paragraph" w:customStyle="1" w:styleId="Pa4">
    <w:name w:val="Pa4"/>
    <w:basedOn w:val="Default"/>
    <w:next w:val="Default"/>
    <w:uiPriority w:val="99"/>
    <w:rsid w:val="00812974"/>
    <w:pPr>
      <w:spacing w:line="241" w:lineRule="atLeast"/>
    </w:pPr>
    <w:rPr>
      <w:color w:val="auto"/>
    </w:rPr>
  </w:style>
  <w:style w:type="character" w:customStyle="1" w:styleId="A0">
    <w:name w:val="A0"/>
    <w:uiPriority w:val="99"/>
    <w:rsid w:val="00812974"/>
    <w:rPr>
      <w:color w:val="000000"/>
      <w:sz w:val="20"/>
    </w:rPr>
  </w:style>
  <w:style w:type="paragraph" w:styleId="Header">
    <w:name w:val="header"/>
    <w:basedOn w:val="Normal"/>
    <w:link w:val="HeaderChar"/>
    <w:uiPriority w:val="99"/>
    <w:rsid w:val="00926F0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926F04"/>
    <w:rPr>
      <w:rFonts w:cs="Times New Roman"/>
    </w:rPr>
  </w:style>
  <w:style w:type="paragraph" w:styleId="Footer">
    <w:name w:val="footer"/>
    <w:basedOn w:val="Normal"/>
    <w:link w:val="FooterChar"/>
    <w:uiPriority w:val="99"/>
    <w:rsid w:val="00926F0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926F04"/>
    <w:rPr>
      <w:rFonts w:cs="Times New Roman"/>
    </w:rPr>
  </w:style>
  <w:style w:type="character" w:customStyle="1" w:styleId="A1">
    <w:name w:val="A1"/>
    <w:uiPriority w:val="99"/>
    <w:rsid w:val="00750F36"/>
    <w:rPr>
      <w:b/>
      <w:color w:val="000000"/>
      <w:sz w:val="28"/>
    </w:rPr>
  </w:style>
  <w:style w:type="character" w:customStyle="1" w:styleId="A2">
    <w:name w:val="A2"/>
    <w:uiPriority w:val="99"/>
    <w:rsid w:val="00750F36"/>
    <w:rPr>
      <w:color w:val="000000"/>
      <w:sz w:val="11"/>
    </w:rPr>
  </w:style>
  <w:style w:type="paragraph" w:styleId="Caption">
    <w:name w:val="caption"/>
    <w:basedOn w:val="Normal"/>
    <w:next w:val="Normal"/>
    <w:uiPriority w:val="99"/>
    <w:qFormat/>
    <w:rsid w:val="0064626B"/>
    <w:pPr>
      <w:spacing w:line="240" w:lineRule="auto"/>
    </w:pPr>
    <w:rPr>
      <w:b/>
      <w:bCs/>
      <w:color w:val="4F81BD"/>
      <w:sz w:val="18"/>
      <w:szCs w:val="18"/>
    </w:rPr>
  </w:style>
  <w:style w:type="character" w:styleId="CommentReference">
    <w:name w:val="annotation reference"/>
    <w:basedOn w:val="DefaultParagraphFont"/>
    <w:uiPriority w:val="99"/>
    <w:semiHidden/>
    <w:rsid w:val="00802A9E"/>
    <w:rPr>
      <w:rFonts w:cs="Times New Roman"/>
      <w:sz w:val="16"/>
      <w:szCs w:val="16"/>
    </w:rPr>
  </w:style>
  <w:style w:type="paragraph" w:styleId="CommentText">
    <w:name w:val="annotation text"/>
    <w:basedOn w:val="Normal"/>
    <w:link w:val="CommentTextChar"/>
    <w:uiPriority w:val="99"/>
    <w:rsid w:val="00802A9E"/>
    <w:pPr>
      <w:spacing w:line="240" w:lineRule="auto"/>
    </w:pPr>
    <w:rPr>
      <w:sz w:val="20"/>
      <w:szCs w:val="20"/>
    </w:rPr>
  </w:style>
  <w:style w:type="character" w:customStyle="1" w:styleId="CommentTextChar">
    <w:name w:val="Comment Text Char"/>
    <w:basedOn w:val="DefaultParagraphFont"/>
    <w:link w:val="CommentText"/>
    <w:uiPriority w:val="99"/>
    <w:locked/>
    <w:rsid w:val="00802A9E"/>
    <w:rPr>
      <w:rFonts w:cs="Times New Roman"/>
      <w:sz w:val="20"/>
      <w:szCs w:val="20"/>
    </w:rPr>
  </w:style>
  <w:style w:type="paragraph" w:styleId="CommentSubject">
    <w:name w:val="annotation subject"/>
    <w:basedOn w:val="CommentText"/>
    <w:next w:val="CommentText"/>
    <w:link w:val="CommentSubjectChar"/>
    <w:uiPriority w:val="99"/>
    <w:semiHidden/>
    <w:rsid w:val="00802A9E"/>
    <w:rPr>
      <w:b/>
      <w:bCs/>
    </w:rPr>
  </w:style>
  <w:style w:type="character" w:customStyle="1" w:styleId="CommentSubjectChar">
    <w:name w:val="Comment Subject Char"/>
    <w:basedOn w:val="CommentTextChar"/>
    <w:link w:val="CommentSubject"/>
    <w:uiPriority w:val="99"/>
    <w:semiHidden/>
    <w:locked/>
    <w:rsid w:val="00802A9E"/>
    <w:rPr>
      <w:b/>
      <w:bCs/>
    </w:rPr>
  </w:style>
  <w:style w:type="character" w:styleId="LineNumber">
    <w:name w:val="line number"/>
    <w:basedOn w:val="DefaultParagraphFont"/>
    <w:uiPriority w:val="99"/>
    <w:semiHidden/>
    <w:rsid w:val="00745F74"/>
    <w:rPr>
      <w:rFonts w:cs="Times New Roman"/>
    </w:rPr>
  </w:style>
  <w:style w:type="paragraph" w:styleId="ListParagraph">
    <w:name w:val="List Paragraph"/>
    <w:basedOn w:val="Normal"/>
    <w:uiPriority w:val="99"/>
    <w:qFormat/>
    <w:rsid w:val="00303104"/>
    <w:pPr>
      <w:ind w:left="720"/>
      <w:contextualSpacing/>
    </w:pPr>
  </w:style>
  <w:style w:type="character" w:styleId="Emphasis">
    <w:name w:val="Emphasis"/>
    <w:basedOn w:val="DefaultParagraphFont"/>
    <w:uiPriority w:val="99"/>
    <w:qFormat/>
    <w:rsid w:val="00A11185"/>
    <w:rPr>
      <w:rFonts w:cs="Times New Roman"/>
      <w:i/>
      <w:iCs/>
    </w:rPr>
  </w:style>
  <w:style w:type="paragraph" w:styleId="EndnoteText">
    <w:name w:val="endnote text"/>
    <w:basedOn w:val="Normal"/>
    <w:link w:val="EndnoteTextChar"/>
    <w:uiPriority w:val="99"/>
    <w:semiHidden/>
    <w:rsid w:val="00F32C14"/>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F32C14"/>
    <w:rPr>
      <w:rFonts w:ascii="Times New Roman" w:hAnsi="Times New Roman" w:cs="Times New Roman"/>
      <w:sz w:val="20"/>
      <w:szCs w:val="20"/>
    </w:rPr>
  </w:style>
  <w:style w:type="character" w:styleId="EndnoteReference">
    <w:name w:val="endnote reference"/>
    <w:basedOn w:val="DefaultParagraphFont"/>
    <w:uiPriority w:val="99"/>
    <w:semiHidden/>
    <w:rsid w:val="00F32C14"/>
    <w:rPr>
      <w:rFonts w:cs="Times New Roman"/>
      <w:vertAlign w:val="superscript"/>
    </w:rPr>
  </w:style>
  <w:style w:type="paragraph" w:styleId="FootnoteText">
    <w:name w:val="footnote text"/>
    <w:basedOn w:val="Normal"/>
    <w:link w:val="FootnoteTextChar"/>
    <w:uiPriority w:val="99"/>
    <w:semiHidden/>
    <w:rsid w:val="00F32C14"/>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F32C14"/>
    <w:rPr>
      <w:rFonts w:ascii="Times New Roman" w:hAnsi="Times New Roman" w:cs="Times New Roman"/>
      <w:sz w:val="20"/>
      <w:szCs w:val="20"/>
    </w:rPr>
  </w:style>
  <w:style w:type="character" w:styleId="FootnoteReference">
    <w:name w:val="footnote reference"/>
    <w:basedOn w:val="DefaultParagraphFont"/>
    <w:uiPriority w:val="99"/>
    <w:semiHidden/>
    <w:rsid w:val="00F32C14"/>
    <w:rPr>
      <w:rFonts w:cs="Times New Roman"/>
      <w:vertAlign w:val="superscript"/>
    </w:rPr>
  </w:style>
  <w:style w:type="paragraph" w:styleId="HTMLPreformatted">
    <w:name w:val="HTML Preformatted"/>
    <w:basedOn w:val="Normal"/>
    <w:link w:val="HTMLPreformattedChar"/>
    <w:uiPriority w:val="99"/>
    <w:rsid w:val="003A6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locked/>
    <w:rsid w:val="003A66F7"/>
    <w:rPr>
      <w:rFonts w:ascii="Courier New" w:hAnsi="Courier New" w:cs="Courier New"/>
      <w:sz w:val="20"/>
      <w:szCs w:val="20"/>
      <w:lang w:eastAsia="en-GB"/>
    </w:rPr>
  </w:style>
  <w:style w:type="character" w:customStyle="1" w:styleId="separator">
    <w:name w:val="separator"/>
    <w:basedOn w:val="DefaultParagraphFont"/>
    <w:uiPriority w:val="99"/>
    <w:rsid w:val="00DD66E8"/>
    <w:rPr>
      <w:rFonts w:cs="Times New Roman"/>
    </w:rPr>
  </w:style>
  <w:style w:type="character" w:customStyle="1" w:styleId="hidden-author">
    <w:name w:val="hidden-author"/>
    <w:basedOn w:val="DefaultParagraphFont"/>
    <w:uiPriority w:val="99"/>
    <w:rsid w:val="00DD66E8"/>
    <w:rPr>
      <w:rFonts w:cs="Times New Roman"/>
    </w:rPr>
  </w:style>
  <w:style w:type="character" w:customStyle="1" w:styleId="journaltitle">
    <w:name w:val="journaltitle"/>
    <w:basedOn w:val="DefaultParagraphFont"/>
    <w:uiPriority w:val="99"/>
    <w:rsid w:val="00FA4779"/>
    <w:rPr>
      <w:rFonts w:cs="Times New Roman"/>
    </w:rPr>
  </w:style>
  <w:style w:type="character" w:customStyle="1" w:styleId="pubyear">
    <w:name w:val="pubyear"/>
    <w:basedOn w:val="DefaultParagraphFont"/>
    <w:uiPriority w:val="99"/>
    <w:rsid w:val="00FA4779"/>
    <w:rPr>
      <w:rFonts w:cs="Times New Roman"/>
    </w:rPr>
  </w:style>
  <w:style w:type="character" w:customStyle="1" w:styleId="vol">
    <w:name w:val="vol"/>
    <w:basedOn w:val="DefaultParagraphFont"/>
    <w:uiPriority w:val="99"/>
    <w:rsid w:val="00FA4779"/>
    <w:rPr>
      <w:rFonts w:cs="Times New Roman"/>
    </w:rPr>
  </w:style>
  <w:style w:type="character" w:customStyle="1" w:styleId="citedissue">
    <w:name w:val="citedissue"/>
    <w:basedOn w:val="DefaultParagraphFont"/>
    <w:uiPriority w:val="99"/>
    <w:rsid w:val="00FA4779"/>
    <w:rPr>
      <w:rFonts w:cs="Times New Roman"/>
    </w:rPr>
  </w:style>
  <w:style w:type="character" w:customStyle="1" w:styleId="pagefirst">
    <w:name w:val="pagefirst"/>
    <w:basedOn w:val="DefaultParagraphFont"/>
    <w:uiPriority w:val="99"/>
    <w:rsid w:val="00FA4779"/>
    <w:rPr>
      <w:rFonts w:cs="Times New Roman"/>
    </w:rPr>
  </w:style>
  <w:style w:type="character" w:customStyle="1" w:styleId="pagelast">
    <w:name w:val="pagelast"/>
    <w:basedOn w:val="DefaultParagraphFont"/>
    <w:uiPriority w:val="99"/>
    <w:rsid w:val="00FA4779"/>
    <w:rPr>
      <w:rFonts w:cs="Times New Roman"/>
    </w:rPr>
  </w:style>
</w:styles>
</file>

<file path=word/webSettings.xml><?xml version="1.0" encoding="utf-8"?>
<w:webSettings xmlns:r="http://schemas.openxmlformats.org/officeDocument/2006/relationships" xmlns:w="http://schemas.openxmlformats.org/wordprocessingml/2006/main">
  <w:divs>
    <w:div w:id="1769308160">
      <w:marLeft w:val="0"/>
      <w:marRight w:val="0"/>
      <w:marTop w:val="0"/>
      <w:marBottom w:val="0"/>
      <w:divBdr>
        <w:top w:val="none" w:sz="0" w:space="0" w:color="auto"/>
        <w:left w:val="none" w:sz="0" w:space="0" w:color="auto"/>
        <w:bottom w:val="none" w:sz="0" w:space="0" w:color="auto"/>
        <w:right w:val="none" w:sz="0" w:space="0" w:color="auto"/>
      </w:divBdr>
    </w:div>
    <w:div w:id="1769308161">
      <w:marLeft w:val="0"/>
      <w:marRight w:val="0"/>
      <w:marTop w:val="0"/>
      <w:marBottom w:val="0"/>
      <w:divBdr>
        <w:top w:val="none" w:sz="0" w:space="0" w:color="auto"/>
        <w:left w:val="none" w:sz="0" w:space="0" w:color="auto"/>
        <w:bottom w:val="none" w:sz="0" w:space="0" w:color="auto"/>
        <w:right w:val="none" w:sz="0" w:space="0" w:color="auto"/>
      </w:divBdr>
    </w:div>
    <w:div w:id="1769308162">
      <w:marLeft w:val="0"/>
      <w:marRight w:val="0"/>
      <w:marTop w:val="0"/>
      <w:marBottom w:val="0"/>
      <w:divBdr>
        <w:top w:val="none" w:sz="0" w:space="0" w:color="auto"/>
        <w:left w:val="none" w:sz="0" w:space="0" w:color="auto"/>
        <w:bottom w:val="none" w:sz="0" w:space="0" w:color="auto"/>
        <w:right w:val="none" w:sz="0" w:space="0" w:color="auto"/>
      </w:divBdr>
    </w:div>
    <w:div w:id="1769308163">
      <w:marLeft w:val="0"/>
      <w:marRight w:val="0"/>
      <w:marTop w:val="0"/>
      <w:marBottom w:val="0"/>
      <w:divBdr>
        <w:top w:val="none" w:sz="0" w:space="0" w:color="auto"/>
        <w:left w:val="none" w:sz="0" w:space="0" w:color="auto"/>
        <w:bottom w:val="none" w:sz="0" w:space="0" w:color="auto"/>
        <w:right w:val="none" w:sz="0" w:space="0" w:color="auto"/>
      </w:divBdr>
    </w:div>
    <w:div w:id="176930816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oi.org/10.1017/S175526721300105X"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an.r-project.org/package=oc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1573</TotalTime>
  <Pages>28</Pages>
  <Words>5996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Appoo et al</dc:title>
  <dc:subject/>
  <dc:creator>User</dc:creator>
  <cp:keywords/>
  <dc:description/>
  <cp:lastModifiedBy>Janske van de Crommenacker</cp:lastModifiedBy>
  <cp:revision>8</cp:revision>
  <dcterms:created xsi:type="dcterms:W3CDTF">2017-12-16T06:29:00Z</dcterms:created>
  <dcterms:modified xsi:type="dcterms:W3CDTF">2017-12-17T08:42:00Z</dcterms:modified>
</cp:coreProperties>
</file>